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ectPr w:rsidRPr="00EA640E" w:rsidR="003F1C2A" w:rsidSect="007403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  <w:p>
      <w:pPr>
        <w:pStyle w:val="ChapterTitle"/>
      </w:pPr>
      <w:r>
        <w:t xml:space="preserve">List of top level categories</w:t>
      </w:r>
    </w:p>
    <w:p>
      <w:pPr>
        <w:pStyle w:val="TopLevelListChapter"/>
      </w:pPr>
      <w:r>
        <w:t xml:space="preserve">CHAPTER 01 Certain infectious or parasitic diseases</w:t>
      </w:r>
    </w:p>
    <w:p>
      <w:pPr>
        <w:pStyle w:val="TopLevelListCategory1"/>
      </w:pPr>
      <w:r/>
      <w:r>
        <w:t xml:space="preserve">1V00_OPH</w:t>
      </w:r>
      <w:r>
        <w:tab/>
      </w:r>
      <w:r>
        <w:t xml:space="preserve">Gastroenteritis or colitis of infectious origin</w:t>
      </w:r>
    </w:p>
    <w:p>
      <w:pPr>
        <w:pStyle w:val="TopLevelListCategory1"/>
      </w:pPr>
      <w:r/>
      <w:r>
        <w:t xml:space="preserve">1A60.2</w:t>
      </w:r>
      <w:r>
        <w:tab/>
      </w:r>
      <w:r>
        <w:t xml:space="preserve">Late congenital syphilitic oculopathy</w:t>
      </w:r>
    </w:p>
    <w:p>
      <w:pPr>
        <w:pStyle w:val="TopLevelListCategory1"/>
      </w:pPr>
      <w:r/>
      <w:r>
        <w:t xml:space="preserve">1V01_OPH</w:t>
      </w:r>
      <w:r>
        <w:tab/>
      </w:r>
      <w:r>
        <w:t xml:space="preserve">Early syphilis involving the eye</w:t>
      </w:r>
    </w:p>
    <w:p>
      <w:pPr>
        <w:pStyle w:val="TopLevelListCategory1"/>
      </w:pPr>
      <w:r/>
      <w:r>
        <w:t xml:space="preserve">1V02_OPH</w:t>
      </w:r>
      <w:r>
        <w:tab/>
      </w:r>
      <w:r>
        <w:t xml:space="preserve">Syphilitic Argyll Robertson pupil</w:t>
      </w:r>
    </w:p>
    <w:p>
      <w:pPr>
        <w:pStyle w:val="TopLevelListCategory1"/>
      </w:pPr>
      <w:r/>
      <w:r>
        <w:t xml:space="preserve">1A62.20</w:t>
      </w:r>
      <w:r>
        <w:tab/>
      </w:r>
      <w:r>
        <w:t xml:space="preserve">Ocular late syphilis</w:t>
      </w:r>
    </w:p>
    <w:p>
      <w:pPr>
        <w:pStyle w:val="TopLevelListCategory1"/>
      </w:pPr>
      <w:r/>
      <w:r>
        <w:t xml:space="preserve">1A62.22</w:t>
      </w:r>
      <w:r>
        <w:tab/>
      </w:r>
      <w:r>
        <w:t xml:space="preserve">Late syphilis of skin or mucous membranes</w:t>
      </w:r>
    </w:p>
    <w:p>
      <w:pPr>
        <w:pStyle w:val="TopLevelListCategory1"/>
      </w:pPr>
      <w:r/>
      <w:r>
        <w:t xml:space="preserve">1A72.4</w:t>
      </w:r>
      <w:r>
        <w:tab/>
      </w:r>
      <w:r>
        <w:t xml:space="preserve">Gonococcal infection of eye</w:t>
      </w:r>
    </w:p>
    <w:p>
      <w:pPr>
        <w:pStyle w:val="TopLevelListCategory1"/>
      </w:pPr>
      <w:r/>
      <w:r>
        <w:t xml:space="preserve">1V03_OPH</w:t>
      </w:r>
      <w:r>
        <w:tab/>
      </w:r>
      <w:r>
        <w:t xml:space="preserve">Neisseria gonorrhoeae dacryoadenitis</w:t>
      </w:r>
    </w:p>
    <w:p>
      <w:pPr>
        <w:pStyle w:val="TopLevelListCategory1"/>
      </w:pPr>
      <w:r/>
      <w:r>
        <w:t xml:space="preserve">1B12.1</w:t>
      </w:r>
      <w:r>
        <w:tab/>
      </w:r>
      <w:r>
        <w:t xml:space="preserve">Tuberculosis of eye</w:t>
      </w:r>
    </w:p>
    <w:p>
      <w:pPr>
        <w:pStyle w:val="TopLevelListCategory1"/>
      </w:pPr>
      <w:r/>
      <w:r>
        <w:t xml:space="preserve">1V04_OPH</w:t>
      </w:r>
      <w:r>
        <w:tab/>
      </w:r>
      <w:r>
        <w:t xml:space="preserve">Involvement of eyelid in leprosy</w:t>
      </w:r>
    </w:p>
    <w:p>
      <w:pPr>
        <w:pStyle w:val="TopLevelListCategory1"/>
      </w:pPr>
      <w:r/>
      <w:r>
        <w:t xml:space="preserve">1V05_OPH</w:t>
      </w:r>
      <w:r>
        <w:tab/>
      </w:r>
      <w:r>
        <w:t xml:space="preserve">Primary ocular diphtheria</w:t>
      </w:r>
    </w:p>
    <w:p>
      <w:pPr>
        <w:pStyle w:val="TopLevelListCategory1"/>
      </w:pPr>
      <w:r/>
      <w:r>
        <w:t xml:space="preserve">1V06_OPH</w:t>
      </w:r>
      <w:r>
        <w:tab/>
      </w:r>
      <w:r>
        <w:t xml:space="preserve">Meningococcal conjunctivitis</w:t>
      </w:r>
    </w:p>
    <w:p>
      <w:pPr>
        <w:pStyle w:val="TopLevelListCategory1"/>
      </w:pPr>
      <w:r/>
      <w:r>
        <w:t xml:space="preserve">1V07_OPH</w:t>
      </w:r>
      <w:r>
        <w:tab/>
      </w:r>
      <w:r>
        <w:t xml:space="preserve">Meningococcal retrobulbar neuritis</w:t>
      </w:r>
    </w:p>
    <w:p>
      <w:pPr>
        <w:pStyle w:val="TopLevelListCategory1"/>
      </w:pPr>
      <w:r/>
      <w:r>
        <w:t xml:space="preserve">1C20</w:t>
      </w:r>
      <w:r>
        <w:tab/>
      </w:r>
      <w:r>
        <w:t xml:space="preserve">Chlamydial conjunctivitis</w:t>
      </w:r>
    </w:p>
    <w:p>
      <w:pPr>
        <w:pStyle w:val="TopLevelListCategory1"/>
      </w:pPr>
      <w:r/>
      <w:r>
        <w:t xml:space="preserve">1C23</w:t>
      </w:r>
      <w:r>
        <w:tab/>
      </w:r>
      <w:r>
        <w:t xml:space="preserve">Trachoma</w:t>
      </w:r>
    </w:p>
    <w:p>
      <w:pPr>
        <w:pStyle w:val="TopLevelListCategory1"/>
      </w:pPr>
      <w:r/>
      <w:r>
        <w:t xml:space="preserve">1V08_OPH</w:t>
      </w:r>
      <w:r>
        <w:tab/>
      </w:r>
      <w:r>
        <w:t xml:space="preserve">Mumps dacryoadenitis</w:t>
      </w:r>
    </w:p>
    <w:p>
      <w:pPr>
        <w:pStyle w:val="TopLevelListCategory1"/>
      </w:pPr>
      <w:r/>
      <w:r>
        <w:t xml:space="preserve">1V09_OPH</w:t>
      </w:r>
      <w:r>
        <w:tab/>
      </w:r>
      <w:r>
        <w:t xml:space="preserve">Mononucleosis dacryoadenitis</w:t>
      </w:r>
    </w:p>
    <w:p>
      <w:pPr>
        <w:pStyle w:val="TopLevelListCategory1"/>
      </w:pPr>
      <w:r/>
      <w:r>
        <w:t xml:space="preserve">1V0A_OPH</w:t>
      </w:r>
      <w:r>
        <w:tab/>
      </w:r>
      <w:r>
        <w:t xml:space="preserve">Cytomegalovirus dacryoadenitis</w:t>
      </w:r>
    </w:p>
    <w:p>
      <w:pPr>
        <w:pStyle w:val="TopLevelListCategory1"/>
      </w:pPr>
      <w:r/>
      <w:r>
        <w:t xml:space="preserve">1D84</w:t>
      </w:r>
      <w:r>
        <w:tab/>
      </w:r>
      <w:r>
        <w:t xml:space="preserve">Viral conjunctivitis</w:t>
      </w:r>
    </w:p>
    <w:p>
      <w:pPr>
        <w:pStyle w:val="TopLevelListCategory1"/>
      </w:pPr>
      <w:r/>
      <w:r>
        <w:t xml:space="preserve">1V0B_OPH</w:t>
      </w:r>
      <w:r>
        <w:tab/>
      </w:r>
      <w:r>
        <w:t xml:space="preserve">Molluscum contagiosum of eyelid</w:t>
      </w:r>
    </w:p>
    <w:p>
      <w:pPr>
        <w:pStyle w:val="TopLevelListCategory1"/>
      </w:pPr>
      <w:r/>
      <w:r>
        <w:t xml:space="preserve">1E91.1</w:t>
      </w:r>
      <w:r>
        <w:tab/>
      </w:r>
      <w:r>
        <w:t xml:space="preserve">Ophthalmic zoster</w:t>
      </w:r>
    </w:p>
    <w:p>
      <w:pPr>
        <w:pStyle w:val="TopLevelListCategory1"/>
      </w:pPr>
      <w:r/>
      <w:r>
        <w:t xml:space="preserve">1V0C_OPH</w:t>
      </w:r>
      <w:r>
        <w:tab/>
      </w:r>
      <w:r>
        <w:t xml:space="preserve">Herpes zoster dacryoadenitis</w:t>
      </w:r>
    </w:p>
    <w:p>
      <w:pPr>
        <w:pStyle w:val="TopLevelListBlock1"/>
      </w:pPr>
      <w:r/>
      <w:r>
        <w:t xml:space="preserve">Herpes simplex infection of the eye</w:t>
      </w:r>
      <w:r>
        <w:rPr>
          <w:rStyle w:val="GroupingId"/>
        </w:rPr>
        <w:t xml:space="preserve"> (BlockL1‑1F0)</w:t>
      </w:r>
    </w:p>
    <w:p>
      <w:pPr>
        <w:pStyle w:val="TopLevelListCategory1"/>
      </w:pPr>
      <w:r/>
      <w:r>
        <w:t xml:space="preserve">1F00.10</w:t>
      </w:r>
      <w:r>
        <w:tab/>
      </w:r>
      <w:r>
        <w:t xml:space="preserve">Herpes simplex keratitis</w:t>
      </w:r>
    </w:p>
    <w:p>
      <w:pPr>
        <w:pStyle w:val="TopLevelListCategory1"/>
      </w:pPr>
      <w:r/>
      <w:r>
        <w:t xml:space="preserve">1V0D_OPH</w:t>
      </w:r>
      <w:r>
        <w:tab/>
      </w:r>
      <w:r>
        <w:t xml:space="preserve">Herpes simplex keratoconjunctivitis</w:t>
      </w:r>
    </w:p>
    <w:p>
      <w:pPr>
        <w:pStyle w:val="TopLevelListCategory1"/>
      </w:pPr>
      <w:r/>
      <w:r>
        <w:t xml:space="preserve">1V0E_OPH</w:t>
      </w:r>
      <w:r>
        <w:tab/>
      </w:r>
      <w:r>
        <w:t xml:space="preserve">Herpes simplex anterior uveitis</w:t>
      </w:r>
    </w:p>
    <w:p>
      <w:pPr>
        <w:pStyle w:val="TopLevelListCategory1"/>
      </w:pPr>
      <w:r/>
      <w:r>
        <w:t xml:space="preserve">1F00.11</w:t>
      </w:r>
      <w:r>
        <w:tab/>
      </w:r>
      <w:r>
        <w:t xml:space="preserve">Herpes simplex infection of eyelid</w:t>
      </w:r>
    </w:p>
    <w:p>
      <w:pPr>
        <w:pStyle w:val="TopLevelListCategory1"/>
      </w:pPr>
      <w:r/>
      <w:r>
        <w:t xml:space="preserve">1F00.1Y_OPH</w:t>
      </w:r>
      <w:r>
        <w:tab/>
      </w:r>
      <w:r>
        <w:t xml:space="preserve">Other specified herpes simplex infection of the eye</w:t>
      </w:r>
    </w:p>
    <w:p>
      <w:pPr>
        <w:pStyle w:val="TopLevelListCategory1"/>
      </w:pPr>
      <w:r/>
      <w:r>
        <w:t xml:space="preserve">1F00.1Z</w:t>
      </w:r>
      <w:r>
        <w:tab/>
      </w:r>
      <w:r>
        <w:t xml:space="preserve">Herpes simplex infection of the eye, unspecified</w:t>
      </w:r>
    </w:p>
    <w:p>
      <w:pPr>
        <w:pStyle w:val="TopLevelListCategory1"/>
      </w:pPr>
      <w:r/>
      <w:r>
        <w:t xml:space="preserve">1F02</w:t>
      </w:r>
      <w:r>
        <w:tab/>
      </w:r>
      <w:r>
        <w:t xml:space="preserve">Rubella</w:t>
      </w:r>
    </w:p>
    <w:p>
      <w:pPr>
        <w:pStyle w:val="TopLevelListBlock1"/>
      </w:pPr>
      <w:r/>
      <w:r>
        <w:t xml:space="preserve">Mycoses</w:t>
      </w:r>
      <w:r>
        <w:rPr>
          <w:rStyle w:val="GroupingId"/>
        </w:rPr>
        <w:t xml:space="preserve"> (BlockL1‑1V0)</w:t>
      </w:r>
    </w:p>
    <w:p>
      <w:pPr>
        <w:pStyle w:val="TopLevelListCategory1"/>
      </w:pPr>
      <w:r/>
      <w:r>
        <w:t xml:space="preserve">1V0F_OPH</w:t>
      </w:r>
      <w:r>
        <w:tab/>
      </w:r>
      <w:r>
        <w:t xml:space="preserve">Blastomycosis dacryoadenitis</w:t>
      </w:r>
    </w:p>
    <w:p>
      <w:pPr>
        <w:pStyle w:val="TopLevelListCategory1"/>
      </w:pPr>
      <w:r/>
      <w:r>
        <w:t xml:space="preserve">1V0G_OPH</w:t>
      </w:r>
      <w:r>
        <w:tab/>
      </w:r>
      <w:r>
        <w:t xml:space="preserve">Histoplasmosis dacryoadenitis</w:t>
      </w:r>
    </w:p>
    <w:p>
      <w:pPr>
        <w:pStyle w:val="TopLevelListCategory1"/>
      </w:pPr>
      <w:r/>
      <w:r>
        <w:t xml:space="preserve">1F2Y_OPH</w:t>
      </w:r>
      <w:r>
        <w:tab/>
      </w:r>
      <w:r>
        <w:t xml:space="preserve">Other specified mycoses</w:t>
      </w:r>
    </w:p>
    <w:p>
      <w:pPr>
        <w:pStyle w:val="TopLevelListCategory1"/>
      </w:pPr>
      <w:r/>
      <w:r>
        <w:t xml:space="preserve">1F2Z</w:t>
      </w:r>
      <w:r>
        <w:tab/>
      </w:r>
      <w:r>
        <w:t xml:space="preserve">Mycoses, unspecified</w:t>
      </w:r>
    </w:p>
    <w:p>
      <w:pPr>
        <w:pStyle w:val="TopLevelListCategory1"/>
      </w:pPr>
      <w:r/>
      <w:r>
        <w:t xml:space="preserve">1V0H_OPH</w:t>
      </w:r>
      <w:r>
        <w:tab/>
      </w:r>
      <w:r>
        <w:t xml:space="preserve">Keratoconjunctivitis due to Acanthamoeba</w:t>
      </w:r>
    </w:p>
    <w:p>
      <w:pPr>
        <w:pStyle w:val="TopLevelListCategory1"/>
      </w:pPr>
      <w:r/>
      <w:r>
        <w:t xml:space="preserve">1V0J_OPH</w:t>
      </w:r>
      <w:r>
        <w:tab/>
      </w:r>
      <w:r>
        <w:t xml:space="preserve">Conjunctivitis due to Acanthamoeba</w:t>
      </w:r>
    </w:p>
    <w:p>
      <w:pPr>
        <w:pStyle w:val="TopLevelListCategory1"/>
      </w:pPr>
      <w:r/>
      <w:r>
        <w:t xml:space="preserve">1V0K_OPH</w:t>
      </w:r>
      <w:r>
        <w:tab/>
      </w:r>
      <w:r>
        <w:t xml:space="preserve">Toxoplasma posterior uveitis</w:t>
      </w:r>
    </w:p>
    <w:p>
      <w:pPr>
        <w:pStyle w:val="TopLevelListCategory1"/>
      </w:pPr>
      <w:r/>
      <w:r>
        <w:t xml:space="preserve">1V0L_OPH</w:t>
      </w:r>
      <w:r>
        <w:tab/>
      </w:r>
      <w:r>
        <w:t xml:space="preserve">Endophthalmitis in ascariasis</w:t>
      </w:r>
    </w:p>
    <w:p>
      <w:pPr>
        <w:pStyle w:val="TopLevelListCategory1"/>
      </w:pPr>
      <w:r/>
      <w:r>
        <w:t xml:space="preserve">1V0M_OPH</w:t>
      </w:r>
      <w:r>
        <w:tab/>
      </w:r>
      <w:r>
        <w:t xml:space="preserve">Parasitic infestation of eyelid in loiasis</w:t>
      </w:r>
    </w:p>
    <w:p>
      <w:pPr>
        <w:pStyle w:val="TopLevelListCategory1"/>
      </w:pPr>
      <w:r/>
      <w:r>
        <w:t xml:space="preserve">1F6A.0</w:t>
      </w:r>
      <w:r>
        <w:tab/>
      </w:r>
      <w:r>
        <w:t xml:space="preserve">Onchocerciasis of the eye</w:t>
      </w:r>
    </w:p>
    <w:p>
      <w:pPr>
        <w:pStyle w:val="TopLevelListCategory1"/>
      </w:pPr>
      <w:r/>
      <w:r>
        <w:t xml:space="preserve">1V0N_OPH</w:t>
      </w:r>
      <w:r>
        <w:tab/>
      </w:r>
      <w:r>
        <w:t xml:space="preserve">Endophthalmitis in toxocariasis</w:t>
      </w:r>
    </w:p>
    <w:p>
      <w:pPr>
        <w:pStyle w:val="TopLevelListCategory1"/>
      </w:pPr>
      <w:r/>
      <w:r>
        <w:t xml:space="preserve">1F70.1</w:t>
      </w:r>
      <w:r>
        <w:tab/>
      </w:r>
      <w:r>
        <w:t xml:space="preserve">Cysticercosis of eye</w:t>
      </w:r>
    </w:p>
    <w:p>
      <w:pPr>
        <w:pStyle w:val="TopLevelListCategory1"/>
      </w:pPr>
      <w:r/>
      <w:r>
        <w:t xml:space="preserve">1V0P_OPH</w:t>
      </w:r>
      <w:r>
        <w:tab/>
      </w:r>
      <w:r>
        <w:t xml:space="preserve">Schistosoma haematobium dacryoadenitis</w:t>
      </w:r>
    </w:p>
    <w:p>
      <w:pPr>
        <w:pStyle w:val="TopLevelListCategory1"/>
      </w:pPr>
      <w:r/>
      <w:r>
        <w:t xml:space="preserve">1V0Q_OPH</w:t>
      </w:r>
      <w:r>
        <w:tab/>
      </w:r>
      <w:r>
        <w:t xml:space="preserve">Myiasis of orbit</w:t>
      </w:r>
    </w:p>
    <w:p>
      <w:pPr>
        <w:pStyle w:val="TopLevelListCategory1"/>
      </w:pPr>
      <w:r/>
      <w:r>
        <w:t xml:space="preserve">1V0R_OPH</w:t>
      </w:r>
      <w:r>
        <w:tab/>
      </w:r>
      <w:r>
        <w:t xml:space="preserve">Phthiriasis of eyelashes</w:t>
      </w:r>
    </w:p>
    <w:p>
      <w:pPr>
        <w:pStyle w:val="TopLevelListCategory1"/>
      </w:pPr>
      <w:r/>
      <w:r>
        <w:t xml:space="preserve">1V0S_OPH</w:t>
      </w:r>
      <w:r>
        <w:tab/>
      </w:r>
      <w:r>
        <w:t xml:space="preserve">Demodex folliculitis</w:t>
      </w:r>
    </w:p>
    <w:p>
      <w:pPr>
        <w:pStyle w:val="TopLevelListCategory1"/>
      </w:pPr>
      <w:r/>
      <w:r>
        <w:t xml:space="preserve">1V0T_OPH</w:t>
      </w:r>
      <w:r>
        <w:tab/>
      </w:r>
      <w:r>
        <w:t xml:space="preserve">Demodex infestation of eyelid</w:t>
      </w:r>
    </w:p>
    <w:p>
      <w:pPr>
        <w:pStyle w:val="TopLevelListCategory1"/>
      </w:pPr>
      <w:r/>
      <w:r>
        <w:t xml:space="preserve">1G82</w:t>
      </w:r>
      <w:r>
        <w:tab/>
      </w:r>
      <w:r>
        <w:t xml:space="preserve">Sequelae of leprosy</w:t>
      </w:r>
    </w:p>
    <w:p>
      <w:pPr>
        <w:pStyle w:val="TopLevelListCategory1"/>
      </w:pPr>
      <w:r/>
      <w:r>
        <w:t xml:space="preserve">1H0Z</w:t>
      </w:r>
      <w:r>
        <w:tab/>
      </w:r>
      <w:r>
        <w:t xml:space="preserve">Infection, unspecified</w:t>
      </w:r>
    </w:p>
    <w:p>
      <w:pPr>
        <w:pStyle w:val="TopLevelListChapter"/>
      </w:pPr>
      <w:r>
        <w:t xml:space="preserve">CHAPTER 02 Neoplasms</w:t>
      </w:r>
    </w:p>
    <w:p>
      <w:pPr>
        <w:pStyle w:val="TopLevelListBlock1"/>
      </w:pPr>
      <w:r/>
      <w:r>
        <w:t xml:space="preserve">Neoplasms of brain or central nervous system</w:t>
      </w:r>
      <w:r>
        <w:rPr>
          <w:rStyle w:val="GroupingId"/>
        </w:rPr>
        <w:t xml:space="preserve"> (BlockL1‑2V0)</w:t>
      </w:r>
    </w:p>
    <w:p>
      <w:pPr>
        <w:pStyle w:val="TopLevelListCategory1"/>
      </w:pPr>
      <w:r/>
      <w:r>
        <w:t xml:space="preserve">2V0U_OPH</w:t>
      </w:r>
      <w:r>
        <w:tab/>
      </w:r>
      <w:r>
        <w:t xml:space="preserve">Optic pathway glioma</w:t>
      </w:r>
    </w:p>
    <w:p>
      <w:pPr>
        <w:pStyle w:val="TopLevelListCategory1"/>
      </w:pPr>
      <w:r/>
      <w:r>
        <w:t xml:space="preserve">2A02.12</w:t>
      </w:r>
      <w:r>
        <w:tab/>
      </w:r>
      <w:r>
        <w:t xml:space="preserve">Malignant neoplasm of the optic nerve</w:t>
      </w:r>
    </w:p>
    <w:p>
      <w:pPr>
        <w:pStyle w:val="TopLevelListCategory1"/>
      </w:pPr>
      <w:r/>
      <w:r>
        <w:t xml:space="preserve">2A0Z</w:t>
      </w:r>
      <w:r>
        <w:tab/>
      </w:r>
      <w:r>
        <w:t xml:space="preserve">Other and unspecified neoplasms of brain or central nervous system</w:t>
      </w:r>
    </w:p>
    <w:p>
      <w:pPr>
        <w:pStyle w:val="TopLevelListBlock1"/>
      </w:pPr>
      <w:r/>
      <w:r>
        <w:t xml:space="preserve">Neoplasms of haematopoietic or lymphoid tissues</w:t>
      </w:r>
      <w:r>
        <w:rPr>
          <w:rStyle w:val="GroupingId"/>
        </w:rPr>
        <w:t xml:space="preserve"> (BlockL1‑2V0)</w:t>
      </w:r>
    </w:p>
    <w:p>
      <w:pPr>
        <w:pStyle w:val="TopLevelListCategory1"/>
      </w:pPr>
      <w:r/>
      <w:r>
        <w:t xml:space="preserve">2V0V_OPH</w:t>
      </w:r>
      <w:r>
        <w:tab/>
      </w:r>
      <w:r>
        <w:t xml:space="preserve">Primary intraocular lymphoma, vitreoretinal</w:t>
      </w:r>
    </w:p>
    <w:p>
      <w:pPr>
        <w:pStyle w:val="TopLevelListCategory1"/>
      </w:pPr>
      <w:r/>
      <w:r>
        <w:t xml:space="preserve">2V0W_OPH</w:t>
      </w:r>
      <w:r>
        <w:tab/>
      </w:r>
      <w:r>
        <w:t xml:space="preserve">Primary intraocular lymphoma, uveal tract</w:t>
      </w:r>
    </w:p>
    <w:p>
      <w:pPr>
        <w:pStyle w:val="TopLevelListCategory1"/>
      </w:pPr>
      <w:r/>
      <w:r>
        <w:t xml:space="preserve">2B3Z</w:t>
      </w:r>
      <w:r>
        <w:tab/>
      </w:r>
      <w:r>
        <w:t xml:space="preserve">Neoplasms of haematopoietic or lymphoid tissues, unspecified</w:t>
      </w:r>
    </w:p>
    <w:p>
      <w:pPr>
        <w:pStyle w:val="TopLevelListBlock1"/>
      </w:pPr>
      <w:r/>
      <w:r>
        <w:t xml:space="preserve">Malignant neoplasms, except primary neoplasms of lymphoid, haematopoietic, central nervous system or related tissues</w:t>
      </w:r>
      <w:r>
        <w:rPr>
          <w:rStyle w:val="GroupingId"/>
        </w:rPr>
        <w:t xml:space="preserve"> (BlockL1‑2V0)</w:t>
      </w:r>
    </w:p>
    <w:p>
      <w:pPr>
        <w:pStyle w:val="TopLevelListBlock2"/>
      </w:pPr>
      <w:r/>
      <w:r>
        <w:t xml:space="preserve">Malignant neoplasms, stated or presumed to be primary, of specified sites, except of lymphoid, haematopoietic, central nervous system or related tissues</w:t>
      </w:r>
      <w:r>
        <w:rPr>
          <w:rStyle w:val="GroupingId"/>
        </w:rPr>
        <w:t xml:space="preserve"> (BlockL2‑2V0)</w:t>
      </w:r>
    </w:p>
    <w:p>
      <w:pPr>
        <w:pStyle w:val="TopLevelListCategory2"/>
      </w:pPr>
      <w:r/>
      <w:r>
        <w:t xml:space="preserve">2V0X_OPH</w:t>
      </w:r>
      <w:r>
        <w:tab/>
      </w:r>
      <w:r>
        <w:t xml:space="preserve">Malignant miscellaneous bone tumours of bone or articular cartilage of skull or face</w:t>
      </w:r>
    </w:p>
    <w:p>
      <w:pPr>
        <w:pStyle w:val="TopLevelListCategory2"/>
      </w:pPr>
      <w:r/>
      <w:r>
        <w:t xml:space="preserve">2V0Y_OPH</w:t>
      </w:r>
      <w:r>
        <w:tab/>
      </w:r>
      <w:r>
        <w:t xml:space="preserve">Unspecified malignant soft tissue tumours or sarcomas of bone or articular cartilage of skull or face</w:t>
      </w:r>
    </w:p>
    <w:p>
      <w:pPr>
        <w:pStyle w:val="TopLevelListCategory2"/>
      </w:pPr>
      <w:r/>
      <w:r>
        <w:t xml:space="preserve">2V0Z_OPH</w:t>
      </w:r>
      <w:r>
        <w:tab/>
      </w:r>
      <w:r>
        <w:t xml:space="preserve">Other specified malignant neoplasms of Waldeyer ring</w:t>
      </w:r>
    </w:p>
    <w:p>
      <w:pPr>
        <w:pStyle w:val="TopLevelListBlock3"/>
      </w:pPr>
      <w:r/>
      <w:r>
        <w:t xml:space="preserve">Malignant neoplasms of eye or ocular adnexa</w:t>
      </w:r>
      <w:r>
        <w:rPr>
          <w:rStyle w:val="GroupingId"/>
        </w:rPr>
        <w:t xml:space="preserve"> (BlockL3‑2D0)</w:t>
      </w:r>
    </w:p>
    <w:p>
      <w:pPr>
        <w:pStyle w:val="TopLevelListCategory3"/>
      </w:pPr>
      <w:r/>
      <w:r>
        <w:t xml:space="preserve">2D00</w:t>
      </w:r>
      <w:r>
        <w:tab/>
      </w:r>
      <w:r>
        <w:t xml:space="preserve">Malignant neoplasm of conjunctiva</w:t>
      </w:r>
    </w:p>
    <w:p>
      <w:pPr>
        <w:pStyle w:val="TopLevelListCategory3"/>
      </w:pPr>
      <w:r/>
      <w:r>
        <w:t xml:space="preserve">2D01</w:t>
      </w:r>
      <w:r>
        <w:tab/>
      </w:r>
      <w:r>
        <w:t xml:space="preserve">Malignant neoplasm of cornea</w:t>
      </w:r>
    </w:p>
    <w:p>
      <w:pPr>
        <w:pStyle w:val="TopLevelListCategory3"/>
      </w:pPr>
      <w:r/>
      <w:r>
        <w:t xml:space="preserve">2D02</w:t>
      </w:r>
      <w:r>
        <w:tab/>
      </w:r>
      <w:r>
        <w:t xml:space="preserve">Malignant neoplasm of retina</w:t>
      </w:r>
    </w:p>
    <w:p>
      <w:pPr>
        <w:pStyle w:val="TopLevelListCategory3"/>
      </w:pPr>
      <w:r/>
      <w:r>
        <w:t xml:space="preserve">2V10_OPH</w:t>
      </w:r>
      <w:r>
        <w:tab/>
      </w:r>
      <w:r>
        <w:t xml:space="preserve">Malignant neoplasm of uvea</w:t>
      </w:r>
    </w:p>
    <w:p>
      <w:pPr>
        <w:pStyle w:val="TopLevelListCategory3"/>
      </w:pPr>
      <w:r/>
      <w:r>
        <w:t xml:space="preserve">2V11_OPH</w:t>
      </w:r>
      <w:r>
        <w:tab/>
      </w:r>
      <w:r>
        <w:t xml:space="preserve">Melanoma of lacrimal gland or drainage system</w:t>
      </w:r>
    </w:p>
    <w:p>
      <w:pPr>
        <w:pStyle w:val="TopLevelListCategory3"/>
      </w:pPr>
      <w:r/>
      <w:r>
        <w:t xml:space="preserve">2D04</w:t>
      </w:r>
      <w:r>
        <w:tab/>
      </w:r>
      <w:r>
        <w:t xml:space="preserve">Malignant neoplasm of orbit</w:t>
      </w:r>
    </w:p>
    <w:p>
      <w:pPr>
        <w:pStyle w:val="TopLevelListCategory3"/>
      </w:pPr>
      <w:r/>
      <w:r>
        <w:t xml:space="preserve">2V12_OPH</w:t>
      </w:r>
      <w:r>
        <w:tab/>
      </w:r>
      <w:r>
        <w:t xml:space="preserve">Melanoma of eye or ocular adnexa</w:t>
      </w:r>
    </w:p>
    <w:p>
      <w:pPr>
        <w:pStyle w:val="TopLevelListCategory3"/>
      </w:pPr>
      <w:r/>
      <w:r>
        <w:t xml:space="preserve">2V13_OPH</w:t>
      </w:r>
      <w:r>
        <w:tab/>
      </w:r>
      <w:r>
        <w:t xml:space="preserve">Malignant neuroepithelial tumours of overlapping lesion of eye or ocular adnexa</w:t>
      </w:r>
    </w:p>
    <w:p>
      <w:pPr>
        <w:pStyle w:val="TopLevelListCategory3"/>
      </w:pPr>
      <w:r/>
      <w:r>
        <w:t xml:space="preserve">2D0Y_OPH</w:t>
      </w:r>
      <w:r>
        <w:tab/>
      </w:r>
      <w:r>
        <w:t xml:space="preserve">Other specified malignant neoplasms of eye and ocular adnexa</w:t>
      </w:r>
    </w:p>
    <w:p>
      <w:pPr>
        <w:pStyle w:val="TopLevelListCategory3"/>
      </w:pPr>
      <w:r/>
      <w:r>
        <w:t xml:space="preserve">2D0Z</w:t>
      </w:r>
      <w:r>
        <w:tab/>
      </w:r>
      <w:r>
        <w:t xml:space="preserve">Malignant neoplasms of eye or ocular adnexa, unspecified</w:t>
      </w:r>
    </w:p>
    <w:p>
      <w:pPr>
        <w:pStyle w:val="TopLevelListCategory2"/>
      </w:pPr>
      <w:r/>
      <w:r>
        <w:t xml:space="preserve">2D3Y_OPH</w:t>
      </w:r>
      <w:r>
        <w:tab/>
      </w:r>
      <w:r>
        <w:t xml:space="preserve">Other specified malignant neoplasms, stated or presumed to be primary, of specified sites, except of lymphoid, haematopoietic, central nervous system or related tissues</w:t>
      </w:r>
    </w:p>
    <w:p>
      <w:pPr>
        <w:pStyle w:val="TopLevelListCategory2"/>
      </w:pPr>
      <w:r/>
      <w:r>
        <w:t xml:space="preserve">2D3Z</w:t>
      </w:r>
      <w:r>
        <w:tab/>
      </w:r>
      <w:r>
        <w:t xml:space="preserve">Malignant neoplasms, stated or presumed to be primary, of specified sites, except of lymphoid, haematopoietic, central nervous system or related tissues, unspecified</w:t>
      </w:r>
    </w:p>
    <w:p>
      <w:pPr>
        <w:pStyle w:val="TopLevelListCategory1"/>
      </w:pPr>
      <w:r/>
      <w:r>
        <w:t xml:space="preserve">2V14_OPH</w:t>
      </w:r>
      <w:r>
        <w:tab/>
      </w:r>
      <w:r>
        <w:t xml:space="preserve">Malignant neoplasm metastasis in retina</w:t>
      </w:r>
    </w:p>
    <w:p>
      <w:pPr>
        <w:pStyle w:val="TopLevelListBlock1"/>
      </w:pPr>
      <w:r/>
      <w:r>
        <w:t xml:space="preserve">In situ neoplasms, except of lymphoid, haematopoietic, central nervous system or related tissues</w:t>
      </w:r>
      <w:r>
        <w:rPr>
          <w:rStyle w:val="GroupingId"/>
        </w:rPr>
        <w:t xml:space="preserve"> (BlockL1‑2E6)</w:t>
      </w:r>
    </w:p>
    <w:p>
      <w:pPr>
        <w:pStyle w:val="TopLevelListCategory1"/>
      </w:pPr>
      <w:r/>
      <w:r>
        <w:t xml:space="preserve">2E63.1</w:t>
      </w:r>
      <w:r>
        <w:tab/>
      </w:r>
      <w:r>
        <w:t xml:space="preserve">Melanoma in situ of conjunctiva</w:t>
      </w:r>
    </w:p>
    <w:p>
      <w:pPr>
        <w:pStyle w:val="TopLevelListBlock2"/>
      </w:pPr>
      <w:r/>
      <w:r>
        <w:t xml:space="preserve">Carcinoma in situ of the eye or ocular adnexa</w:t>
      </w:r>
      <w:r>
        <w:rPr>
          <w:rStyle w:val="GroupingId"/>
        </w:rPr>
        <w:t xml:space="preserve"> (BlockL2‑2E6)</w:t>
      </w:r>
    </w:p>
    <w:p>
      <w:pPr>
        <w:pStyle w:val="TopLevelListCategory2"/>
      </w:pPr>
      <w:r/>
      <w:r>
        <w:t xml:space="preserve">2E6A.0</w:t>
      </w:r>
      <w:r>
        <w:tab/>
      </w:r>
      <w:r>
        <w:t xml:space="preserve">Carcinoma in situ of the conjunctiva</w:t>
      </w:r>
    </w:p>
    <w:p>
      <w:pPr>
        <w:pStyle w:val="TopLevelListCategory2"/>
      </w:pPr>
      <w:r/>
      <w:r>
        <w:t xml:space="preserve">2E6A.1</w:t>
      </w:r>
      <w:r>
        <w:tab/>
      </w:r>
      <w:r>
        <w:t xml:space="preserve">Carcinoma in situ of the cornea</w:t>
      </w:r>
    </w:p>
    <w:p>
      <w:pPr>
        <w:pStyle w:val="TopLevelListCategory2"/>
      </w:pPr>
      <w:r/>
      <w:r>
        <w:t xml:space="preserve">2E6A.Y_OPH</w:t>
      </w:r>
      <w:r>
        <w:tab/>
      </w:r>
      <w:r>
        <w:t xml:space="preserve">Carcinoma in situ of other and unspecified part of the eye and adnexa</w:t>
      </w:r>
    </w:p>
    <w:p>
      <w:pPr>
        <w:pStyle w:val="TopLevelListCategory1"/>
      </w:pPr>
      <w:r/>
      <w:r>
        <w:t xml:space="preserve">2E6Y_OPH</w:t>
      </w:r>
      <w:r>
        <w:tab/>
      </w:r>
      <w:r>
        <w:t xml:space="preserve">Carcinoma in situ of other specified site</w:t>
      </w:r>
    </w:p>
    <w:p>
      <w:pPr>
        <w:pStyle w:val="TopLevelListCategory1"/>
      </w:pPr>
      <w:r/>
      <w:r>
        <w:t xml:space="preserve">2E6Z</w:t>
      </w:r>
      <w:r>
        <w:tab/>
      </w:r>
      <w:r>
        <w:t xml:space="preserve">Carcinoma in situ of unspecified site</w:t>
      </w:r>
    </w:p>
    <w:p>
      <w:pPr>
        <w:pStyle w:val="TopLevelListBlock1"/>
      </w:pPr>
      <w:r/>
      <w:r>
        <w:t xml:space="preserve">Benign neoplasms, except of lymphoid, haematopoietic, central nervous system or related tissues</w:t>
      </w:r>
      <w:r>
        <w:rPr>
          <w:rStyle w:val="GroupingId"/>
        </w:rPr>
        <w:t xml:space="preserve"> (BlockL1‑2V1)</w:t>
      </w:r>
    </w:p>
    <w:p>
      <w:pPr>
        <w:pStyle w:val="TopLevelListCategory1"/>
      </w:pPr>
      <w:r/>
      <w:r>
        <w:t xml:space="preserve">2V15_OPH</w:t>
      </w:r>
      <w:r>
        <w:tab/>
      </w:r>
      <w:r>
        <w:t xml:space="preserve">Haemangioma of retina</w:t>
      </w:r>
    </w:p>
    <w:p>
      <w:pPr>
        <w:pStyle w:val="TopLevelListCategory1"/>
      </w:pPr>
      <w:r/>
      <w:r>
        <w:t xml:space="preserve">2V16_OPH</w:t>
      </w:r>
      <w:r>
        <w:tab/>
      </w:r>
      <w:r>
        <w:t xml:space="preserve">Haemangioma of orbit</w:t>
      </w:r>
    </w:p>
    <w:p>
      <w:pPr>
        <w:pStyle w:val="TopLevelListCategory1"/>
      </w:pPr>
      <w:r/>
      <w:r>
        <w:t xml:space="preserve">2V17_OPH</w:t>
      </w:r>
      <w:r>
        <w:tab/>
      </w:r>
      <w:r>
        <w:t xml:space="preserve">Haemangioma of conjunctiva</w:t>
      </w:r>
    </w:p>
    <w:p>
      <w:pPr>
        <w:pStyle w:val="TopLevelListCategory1"/>
      </w:pPr>
      <w:r/>
      <w:r>
        <w:t xml:space="preserve">2V18_OPH</w:t>
      </w:r>
      <w:r>
        <w:tab/>
      </w:r>
      <w:r>
        <w:t xml:space="preserve">Haemangioma of choroid</w:t>
      </w:r>
    </w:p>
    <w:p>
      <w:pPr>
        <w:pStyle w:val="TopLevelListCategory1"/>
      </w:pPr>
      <w:r/>
      <w:r>
        <w:t xml:space="preserve">2E83.0</w:t>
      </w:r>
      <w:r>
        <w:tab/>
      </w:r>
      <w:r>
        <w:t xml:space="preserve">Benign osteogenic tumours of bone or articular cartilage of skull or face</w:t>
      </w:r>
    </w:p>
    <w:p>
      <w:pPr>
        <w:pStyle w:val="TopLevelListCategory1"/>
      </w:pPr>
      <w:r/>
      <w:r>
        <w:t xml:space="preserve">2V19_OPH</w:t>
      </w:r>
      <w:r>
        <w:tab/>
      </w:r>
      <w:r>
        <w:t xml:space="preserve">Trichoepithelioma of eyelids</w:t>
      </w:r>
    </w:p>
    <w:p>
      <w:pPr>
        <w:pStyle w:val="TopLevelListCategory1"/>
      </w:pPr>
      <w:r/>
      <w:r>
        <w:t xml:space="preserve">2V1A_OPH</w:t>
      </w:r>
      <w:r>
        <w:tab/>
      </w:r>
      <w:r>
        <w:t xml:space="preserve">Syringoma</w:t>
      </w:r>
    </w:p>
    <w:p>
      <w:pPr>
        <w:pStyle w:val="TopLevelListCategory1"/>
      </w:pPr>
      <w:r/>
      <w:r>
        <w:t xml:space="preserve">2F36</w:t>
      </w:r>
      <w:r>
        <w:tab/>
      </w:r>
      <w:r>
        <w:t xml:space="preserve">Benign neoplasm of eye or ocular adnexa</w:t>
      </w:r>
    </w:p>
    <w:p>
      <w:pPr>
        <w:pStyle w:val="TopLevelListBlock1"/>
      </w:pPr>
      <w:r/>
      <w:r>
        <w:t xml:space="preserve">Benign cutaneous neoplasm or cyst of eyelid</w:t>
      </w:r>
      <w:r>
        <w:rPr>
          <w:rStyle w:val="GroupingId"/>
        </w:rPr>
        <w:t xml:space="preserve"> (BlockL3‑2V1)</w:t>
      </w:r>
    </w:p>
    <w:p>
      <w:pPr>
        <w:pStyle w:val="TopLevelListCategory1"/>
      </w:pPr>
      <w:r/>
      <w:r>
        <w:t xml:space="preserve">2V1B_OPH</w:t>
      </w:r>
      <w:r>
        <w:tab/>
      </w:r>
      <w:r>
        <w:t xml:space="preserve">Papilloma of eyelid</w:t>
      </w:r>
    </w:p>
    <w:p>
      <w:pPr>
        <w:pStyle w:val="TopLevelListCategory1"/>
      </w:pPr>
      <w:r/>
      <w:r>
        <w:t xml:space="preserve">2V1Z_OPH</w:t>
      </w:r>
      <w:r>
        <w:tab/>
      </w:r>
      <w:r>
        <w:t xml:space="preserve">Other specified benign cutaneous neoplasm or cyst of eyelid</w:t>
      </w:r>
    </w:p>
    <w:p>
      <w:pPr>
        <w:pStyle w:val="TopLevelListCategory1"/>
      </w:pPr>
      <w:r/>
      <w:r>
        <w:t xml:space="preserve">2V1Z_OPH</w:t>
      </w:r>
      <w:r>
        <w:tab/>
      </w:r>
      <w:r>
        <w:t xml:space="preserve">Benign cutaneous neoplasm or cyst of eyelid, unspecified</w:t>
      </w:r>
    </w:p>
    <w:p>
      <w:pPr>
        <w:pStyle w:val="TopLevelListCategory1"/>
      </w:pPr>
      <w:r/>
      <w:r>
        <w:t xml:space="preserve">2F5Y_OPH</w:t>
      </w:r>
      <w:r>
        <w:tab/>
      </w:r>
      <w:r>
        <w:t xml:space="preserve">Other specified benign neoplasms, except of lymphoid, haematopoietic, central nervous system or related tissues</w:t>
      </w:r>
    </w:p>
    <w:p>
      <w:pPr>
        <w:pStyle w:val="TopLevelListCategory1"/>
      </w:pPr>
      <w:r/>
      <w:r>
        <w:t xml:space="preserve">2F5Z</w:t>
      </w:r>
      <w:r>
        <w:tab/>
      </w:r>
      <w:r>
        <w:t xml:space="preserve">Benign neoplasms, except of lymphoid, haematopoietic, central nervous system or related tissues, unspecified</w:t>
      </w:r>
    </w:p>
    <w:p>
      <w:pPr>
        <w:pStyle w:val="TopLevelListBlock1"/>
      </w:pPr>
      <w:r/>
      <w:r>
        <w:t xml:space="preserve">Neoplasms of uncertain behaviour, except of lymphoid, haematopoietic, central nervous system or related tissues</w:t>
      </w:r>
      <w:r>
        <w:rPr>
          <w:rStyle w:val="GroupingId"/>
        </w:rPr>
        <w:t xml:space="preserve"> (BlockL1‑2F7)</w:t>
      </w:r>
    </w:p>
    <w:p>
      <w:pPr>
        <w:pStyle w:val="TopLevelListCategory1"/>
      </w:pPr>
      <w:r/>
      <w:r>
        <w:t xml:space="preserve">2F79</w:t>
      </w:r>
      <w:r>
        <w:tab/>
      </w:r>
      <w:r>
        <w:t xml:space="preserve">Neoplasms of uncertain behaviour of eye or ocular adnexa</w:t>
      </w:r>
    </w:p>
    <w:p>
      <w:pPr>
        <w:pStyle w:val="TopLevelListCategory1"/>
      </w:pPr>
      <w:r/>
      <w:r>
        <w:t xml:space="preserve">2F7Y_OPH</w:t>
      </w:r>
      <w:r>
        <w:tab/>
      </w:r>
      <w:r>
        <w:t xml:space="preserve">Neoplasms of uncertain behaviour of other specified site</w:t>
      </w:r>
    </w:p>
    <w:p>
      <w:pPr>
        <w:pStyle w:val="TopLevelListCategory1"/>
      </w:pPr>
      <w:r/>
      <w:r>
        <w:t xml:space="preserve">2F7Z</w:t>
      </w:r>
      <w:r>
        <w:tab/>
      </w:r>
      <w:r>
        <w:t xml:space="preserve">Neoplasms of uncertain behaviour of unspecified site</w:t>
      </w:r>
    </w:p>
    <w:p>
      <w:pPr>
        <w:pStyle w:val="TopLevelListBlock1"/>
      </w:pPr>
      <w:r/>
      <w:r>
        <w:t xml:space="preserve">Neoplasms of unknown behaviour, except of lymphoid, haematopoietic, central nervous system or related tissues</w:t>
      </w:r>
      <w:r>
        <w:rPr>
          <w:rStyle w:val="GroupingId"/>
        </w:rPr>
        <w:t xml:space="preserve"> (BlockL1‑2F9)</w:t>
      </w:r>
    </w:p>
    <w:p>
      <w:pPr>
        <w:pStyle w:val="TopLevelListCategory1"/>
      </w:pPr>
      <w:r/>
      <w:r>
        <w:t xml:space="preserve">2F99</w:t>
      </w:r>
      <w:r>
        <w:tab/>
      </w:r>
      <w:r>
        <w:t xml:space="preserve">Neoplasms of unknown behaviour of eye or ocular adnexa</w:t>
      </w:r>
    </w:p>
    <w:p>
      <w:pPr>
        <w:pStyle w:val="TopLevelListCategory1"/>
      </w:pPr>
      <w:r/>
      <w:r>
        <w:t xml:space="preserve">2F9Y_OPH</w:t>
      </w:r>
      <w:r>
        <w:tab/>
      </w:r>
      <w:r>
        <w:t xml:space="preserve">Neoplasms of unknown behaviour of other specified site</w:t>
      </w:r>
    </w:p>
    <w:p>
      <w:pPr>
        <w:pStyle w:val="TopLevelListCategory1"/>
      </w:pPr>
      <w:r/>
      <w:r>
        <w:t xml:space="preserve">2F9Z</w:t>
      </w:r>
      <w:r>
        <w:tab/>
      </w:r>
      <w:r>
        <w:t xml:space="preserve">Neoplasms of unknown behaviour of unspecified site</w:t>
      </w:r>
    </w:p>
    <w:p>
      <w:pPr>
        <w:pStyle w:val="TopLevelListChapter"/>
      </w:pPr>
      <w:r>
        <w:t xml:space="preserve">CHAPTER 03 Diseases of the blood or blood-forming organs</w:t>
      </w:r>
    </w:p>
    <w:p>
      <w:pPr>
        <w:pStyle w:val="TopLevelListChapter"/>
      </w:pPr>
      <w:r>
        <w:t xml:space="preserve">CHAPTER 04 Diseases of the immune system</w:t>
      </w:r>
    </w:p>
    <w:p>
      <w:pPr>
        <w:pStyle w:val="TopLevelListCategory1"/>
      </w:pPr>
      <w:r/>
      <w:r>
        <w:t xml:space="preserve">4V1C_OPH</w:t>
      </w:r>
      <w:r>
        <w:tab/>
      </w:r>
      <w:r>
        <w:t xml:space="preserve">Ataxia-telangiectasia</w:t>
      </w:r>
    </w:p>
    <w:p>
      <w:pPr>
        <w:pStyle w:val="TopLevelListCategory1"/>
      </w:pPr>
      <w:r/>
      <w:r>
        <w:t xml:space="preserve">4V1D_OPH</w:t>
      </w:r>
      <w:r>
        <w:tab/>
      </w:r>
      <w:r>
        <w:t xml:space="preserve">Sarcoid associated anterior uveitis</w:t>
      </w:r>
    </w:p>
    <w:p>
      <w:pPr>
        <w:pStyle w:val="TopLevelListCategory1"/>
      </w:pPr>
      <w:r/>
      <w:r>
        <w:t xml:space="preserve">4B4Y_OPH</w:t>
      </w:r>
      <w:r>
        <w:tab/>
      </w:r>
      <w:r>
        <w:t xml:space="preserve">Other specified diseases of the immune system</w:t>
      </w:r>
    </w:p>
    <w:p>
      <w:pPr>
        <w:pStyle w:val="TopLevelListCategory1"/>
      </w:pPr>
      <w:r/>
      <w:r>
        <w:t xml:space="preserve">4B4Z</w:t>
      </w:r>
      <w:r>
        <w:tab/>
      </w:r>
      <w:r>
        <w:t xml:space="preserve">Diseases of the immune system, unspecified</w:t>
      </w:r>
    </w:p>
    <w:p>
      <w:pPr>
        <w:pStyle w:val="TopLevelListChapter"/>
      </w:pPr>
      <w:r>
        <w:t xml:space="preserve">CHAPTER 05 Endocrine, nutritional or metabolic diseases</w:t>
      </w:r>
    </w:p>
    <w:p>
      <w:pPr>
        <w:pStyle w:val="TopLevelListCategory1"/>
      </w:pPr>
      <w:r/>
      <w:r>
        <w:t xml:space="preserve">5V1E_OPH</w:t>
      </w:r>
      <w:r>
        <w:tab/>
      </w:r>
      <w:r>
        <w:t xml:space="preserve">Cataract in hypoparathyroidism</w:t>
      </w:r>
    </w:p>
    <w:p>
      <w:pPr>
        <w:pStyle w:val="TopLevelListCategory1"/>
      </w:pPr>
      <w:r/>
      <w:r>
        <w:t xml:space="preserve">5V1F_OPH</w:t>
      </w:r>
      <w:r>
        <w:tab/>
      </w:r>
      <w:r>
        <w:t xml:space="preserve">Cataract in idiopathic hypoparathyroidism</w:t>
      </w:r>
    </w:p>
    <w:p>
      <w:pPr>
        <w:pStyle w:val="TopLevelListCategory1"/>
      </w:pPr>
      <w:r/>
      <w:r>
        <w:t xml:space="preserve">5V1G_OPH</w:t>
      </w:r>
      <w:r>
        <w:tab/>
      </w:r>
      <w:r>
        <w:t xml:space="preserve">Cataract in pseudohypoparathyroidism</w:t>
      </w:r>
    </w:p>
    <w:p>
      <w:pPr>
        <w:pStyle w:val="TopLevelListCategory1"/>
      </w:pPr>
      <w:r/>
      <w:r>
        <w:t xml:space="preserve">5A51</w:t>
      </w:r>
      <w:r>
        <w:tab/>
      </w:r>
      <w:r>
        <w:t xml:space="preserve">Hyperparathyroidism</w:t>
      </w:r>
    </w:p>
    <w:p>
      <w:pPr>
        <w:pStyle w:val="TopLevelListCategory1"/>
      </w:pPr>
      <w:r/>
      <w:r>
        <w:t xml:space="preserve">5V1H_OPH</w:t>
      </w:r>
      <w:r>
        <w:tab/>
      </w:r>
      <w:r>
        <w:t xml:space="preserve">Septo-optic dysplasia</w:t>
      </w:r>
    </w:p>
    <w:p>
      <w:pPr>
        <w:pStyle w:val="TopLevelListCategory1"/>
      </w:pPr>
      <w:r/>
      <w:r>
        <w:t xml:space="preserve">5B55.1</w:t>
      </w:r>
      <w:r>
        <w:tab/>
      </w:r>
      <w:r>
        <w:t xml:space="preserve">Vitamin A deficiency with conjunctival xerosis</w:t>
      </w:r>
    </w:p>
    <w:p>
      <w:pPr>
        <w:pStyle w:val="TopLevelListCategory1"/>
      </w:pPr>
      <w:r/>
      <w:r>
        <w:t xml:space="preserve">5B55.2</w:t>
      </w:r>
      <w:r>
        <w:tab/>
      </w:r>
      <w:r>
        <w:t xml:space="preserve">Vitamin A deficiency with conjunctival xerosis or Bitot's spots</w:t>
      </w:r>
    </w:p>
    <w:p>
      <w:pPr>
        <w:pStyle w:val="TopLevelListCategory1"/>
      </w:pPr>
      <w:r/>
      <w:r>
        <w:t xml:space="preserve">5B55.3</w:t>
      </w:r>
      <w:r>
        <w:tab/>
      </w:r>
      <w:r>
        <w:t xml:space="preserve">Vitamin A deficiency with corneal xerosis</w:t>
      </w:r>
    </w:p>
    <w:p>
      <w:pPr>
        <w:pStyle w:val="TopLevelListCategory1"/>
      </w:pPr>
      <w:r/>
      <w:r>
        <w:t xml:space="preserve">5B55.4</w:t>
      </w:r>
      <w:r>
        <w:tab/>
      </w:r>
      <w:r>
        <w:t xml:space="preserve">Vitamin A deficiency with corneal ulceration or keratomalacia</w:t>
      </w:r>
    </w:p>
    <w:p>
      <w:pPr>
        <w:pStyle w:val="TopLevelListCategory1"/>
      </w:pPr>
      <w:r/>
      <w:r>
        <w:t xml:space="preserve">5B55.5</w:t>
      </w:r>
      <w:r>
        <w:tab/>
      </w:r>
      <w:r>
        <w:t xml:space="preserve">Vitamin A deficiency with xerophthalmic scars of cornea or blindness</w:t>
      </w:r>
    </w:p>
    <w:p>
      <w:pPr>
        <w:pStyle w:val="TopLevelListCategory1"/>
      </w:pPr>
      <w:r/>
      <w:r>
        <w:t xml:space="preserve">5V1J_OPH</w:t>
      </w:r>
      <w:r>
        <w:tab/>
      </w:r>
      <w:r>
        <w:t xml:space="preserve">Certain specified ocular manifestations of vitamin A deficiency</w:t>
      </w:r>
    </w:p>
    <w:p>
      <w:pPr>
        <w:pStyle w:val="TopLevelListCategory1"/>
      </w:pPr>
      <w:r/>
      <w:r>
        <w:t xml:space="preserve">5V1K_OPH</w:t>
      </w:r>
      <w:r>
        <w:tab/>
      </w:r>
      <w:r>
        <w:t xml:space="preserve">Optic neuropathy due to vitamin B1 deficiency</w:t>
      </w:r>
    </w:p>
    <w:p>
      <w:pPr>
        <w:pStyle w:val="TopLevelListCategory1"/>
      </w:pPr>
      <w:r/>
      <w:r>
        <w:t xml:space="preserve">5V1L_OPH</w:t>
      </w:r>
      <w:r>
        <w:tab/>
      </w:r>
      <w:r>
        <w:t xml:space="preserve">Optic neuropathy due to folate deficiency</w:t>
      </w:r>
    </w:p>
    <w:p>
      <w:pPr>
        <w:pStyle w:val="TopLevelListCategory1"/>
      </w:pPr>
      <w:r/>
      <w:r>
        <w:t xml:space="preserve">5V1M_OPH</w:t>
      </w:r>
      <w:r>
        <w:tab/>
      </w:r>
      <w:r>
        <w:t xml:space="preserve">Optic neuropathy due to vitamin B12 deficiency</w:t>
      </w:r>
    </w:p>
    <w:p>
      <w:pPr>
        <w:pStyle w:val="TopLevelListCategory1"/>
      </w:pPr>
      <w:r/>
      <w:r>
        <w:t xml:space="preserve">5V1N_OPH</w:t>
      </w:r>
      <w:r>
        <w:tab/>
      </w:r>
      <w:r>
        <w:t xml:space="preserve">Deafness - opticoacoustic nerve atrophy - dementia</w:t>
      </w:r>
    </w:p>
    <w:p>
      <w:pPr>
        <w:pStyle w:val="TopLevelListCategory1"/>
      </w:pPr>
      <w:r/>
      <w:r>
        <w:t xml:space="preserve">5V1P_OPH</w:t>
      </w:r>
      <w:r>
        <w:tab/>
      </w:r>
      <w:r>
        <w:t xml:space="preserve">Retinal dystrophy in GM2 gangliosidosis</w:t>
      </w:r>
    </w:p>
    <w:p>
      <w:pPr>
        <w:pStyle w:val="TopLevelListCategory1"/>
      </w:pPr>
      <w:r/>
      <w:r>
        <w:t xml:space="preserve">5C60.0</w:t>
      </w:r>
      <w:r>
        <w:tab/>
      </w:r>
      <w:r>
        <w:t xml:space="preserve">Oculocerebrorenal syndrome</w:t>
      </w:r>
    </w:p>
    <w:p>
      <w:pPr>
        <w:pStyle w:val="TopLevelListCategory1"/>
      </w:pPr>
      <w:r/>
      <w:r>
        <w:t xml:space="preserve">5V1Q_OPH</w:t>
      </w:r>
      <w:r>
        <w:tab/>
      </w:r>
      <w:r>
        <w:t xml:space="preserve">Fish-eye disease</w:t>
      </w:r>
    </w:p>
    <w:p>
      <w:pPr>
        <w:pStyle w:val="TopLevelListChapter"/>
      </w:pPr>
      <w:r>
        <w:t xml:space="preserve">CHAPTER 06 Mental, behavioural or neurodevelopmental disorders</w:t>
      </w:r>
    </w:p>
    <w:p>
      <w:pPr>
        <w:pStyle w:val="TopLevelListChapter"/>
      </w:pPr>
      <w:r>
        <w:t xml:space="preserve">CHAPTER 08 Diseases of the nervous system</w:t>
      </w:r>
    </w:p>
    <w:p>
      <w:pPr>
        <w:pStyle w:val="TopLevelListCategory1"/>
      </w:pPr>
      <w:r/>
      <w:r>
        <w:t xml:space="preserve">8A00.10</w:t>
      </w:r>
      <w:r>
        <w:tab/>
      </w:r>
      <w:r>
        <w:t xml:space="preserve">Progressive supranuclear palsy</w:t>
      </w:r>
    </w:p>
    <w:p>
      <w:pPr>
        <w:pStyle w:val="TopLevelListCategory1"/>
      </w:pPr>
      <w:r/>
      <w:r>
        <w:t xml:space="preserve">8A02.00</w:t>
      </w:r>
      <w:r>
        <w:tab/>
      </w:r>
      <w:r>
        <w:t xml:space="preserve">Benign essential blepharospasm</w:t>
      </w:r>
    </w:p>
    <w:p>
      <w:pPr>
        <w:pStyle w:val="TopLevelListCategory1"/>
      </w:pPr>
      <w:r/>
      <w:r>
        <w:t xml:space="preserve">8V1R_OPH</w:t>
      </w:r>
      <w:r>
        <w:tab/>
      </w:r>
      <w:r>
        <w:t xml:space="preserve">Deafness-dystonia optic atrophy syndrome</w:t>
      </w:r>
    </w:p>
    <w:p>
      <w:pPr>
        <w:pStyle w:val="TopLevelListCategory1"/>
      </w:pPr>
      <w:r/>
      <w:r>
        <w:t xml:space="preserve">8V1S_OPH</w:t>
      </w:r>
      <w:r>
        <w:tab/>
      </w:r>
      <w:r>
        <w:t xml:space="preserve">Hereditary optic neuropathy associated with hereditary ataxias</w:t>
      </w:r>
    </w:p>
    <w:p>
      <w:pPr>
        <w:pStyle w:val="TopLevelListCategory1"/>
      </w:pPr>
      <w:r/>
      <w:r>
        <w:t xml:space="preserve">8V1T_OPH</w:t>
      </w:r>
      <w:r>
        <w:tab/>
      </w:r>
      <w:r>
        <w:t xml:space="preserve">Facial tic</w:t>
      </w:r>
    </w:p>
    <w:p>
      <w:pPr>
        <w:pStyle w:val="TopLevelListCategory1"/>
      </w:pPr>
      <w:r/>
      <w:r>
        <w:t xml:space="preserve">8V1U_OPH</w:t>
      </w:r>
      <w:r>
        <w:tab/>
      </w:r>
      <w:r>
        <w:t xml:space="preserve">Diffuse sclerosis</w:t>
      </w:r>
    </w:p>
    <w:p>
      <w:pPr>
        <w:pStyle w:val="TopLevelListCategory1"/>
      </w:pPr>
      <w:r/>
      <w:r>
        <w:t xml:space="preserve">8A41.1</w:t>
      </w:r>
      <w:r>
        <w:tab/>
      </w:r>
      <w:r>
        <w:t xml:space="preserve">Neuromyelitis optica myelin oligodendrocyte glycoprotein antibody-positive</w:t>
      </w:r>
    </w:p>
    <w:p>
      <w:pPr>
        <w:pStyle w:val="TopLevelListCategory1"/>
      </w:pPr>
      <w:r/>
      <w:r>
        <w:t xml:space="preserve">8A43</w:t>
      </w:r>
      <w:r>
        <w:tab/>
      </w:r>
      <w:r>
        <w:t xml:space="preserve">Neuromyelitis optica</w:t>
      </w:r>
    </w:p>
    <w:p>
      <w:pPr>
        <w:pStyle w:val="TopLevelListCategory1"/>
      </w:pPr>
      <w:r/>
      <w:r>
        <w:t xml:space="preserve">8A80.1</w:t>
      </w:r>
      <w:r>
        <w:tab/>
      </w:r>
      <w:r>
        <w:t xml:space="preserve">Migraine with aura</w:t>
      </w:r>
    </w:p>
    <w:p>
      <w:pPr>
        <w:pStyle w:val="TopLevelListCategory1"/>
      </w:pPr>
      <w:r/>
      <w:r>
        <w:t xml:space="preserve">8V1V_OPH</w:t>
      </w:r>
      <w:r>
        <w:tab/>
      </w:r>
      <w:r>
        <w:t xml:space="preserve">Short-lasting unilateral neuralgiform headache attacks with conjunctival injection or tearing</w:t>
      </w:r>
    </w:p>
    <w:p>
      <w:pPr>
        <w:pStyle w:val="TopLevelListCategory1"/>
      </w:pPr>
      <w:r/>
      <w:r>
        <w:t xml:space="preserve">8V1W_OPH</w:t>
      </w:r>
      <w:r>
        <w:tab/>
      </w:r>
      <w:r>
        <w:t xml:space="preserve">Headache attributed to acute glaucoma</w:t>
      </w:r>
    </w:p>
    <w:p>
      <w:pPr>
        <w:pStyle w:val="TopLevelListCategory1"/>
      </w:pPr>
      <w:r/>
      <w:r>
        <w:t xml:space="preserve">8V1X_OPH</w:t>
      </w:r>
      <w:r>
        <w:tab/>
      </w:r>
      <w:r>
        <w:t xml:space="preserve">Supraorbital neuralgia</w:t>
      </w:r>
    </w:p>
    <w:p>
      <w:pPr>
        <w:pStyle w:val="TopLevelListCategory1"/>
      </w:pPr>
      <w:r/>
      <w:r>
        <w:t xml:space="preserve">8V1Y_OPH</w:t>
      </w:r>
      <w:r>
        <w:tab/>
      </w:r>
      <w:r>
        <w:t xml:space="preserve">Tolosa-Hunt syndrome</w:t>
      </w:r>
    </w:p>
    <w:p>
      <w:pPr>
        <w:pStyle w:val="TopLevelListCategory1"/>
      </w:pPr>
      <w:r/>
      <w:r>
        <w:t xml:space="preserve">8B10.0</w:t>
      </w:r>
      <w:r>
        <w:tab/>
      </w:r>
      <w:r>
        <w:t xml:space="preserve">Amaurosis fugax</w:t>
      </w:r>
    </w:p>
    <w:p>
      <w:pPr>
        <w:pStyle w:val="TopLevelListCategory1"/>
      </w:pPr>
      <w:r/>
      <w:r>
        <w:t xml:space="preserve">8V1Z_OPH</w:t>
      </w:r>
      <w:r>
        <w:tab/>
      </w:r>
      <w:r>
        <w:t xml:space="preserve">Millard-Gubler syndrome</w:t>
      </w:r>
    </w:p>
    <w:p>
      <w:pPr>
        <w:pStyle w:val="TopLevelListBlock1"/>
      </w:pPr>
      <w:r/>
      <w:r>
        <w:t xml:space="preserve">Disorders of trigeminal nerve</w:t>
      </w:r>
      <w:r>
        <w:rPr>
          <w:rStyle w:val="GroupingId"/>
        </w:rPr>
        <w:t xml:space="preserve"> (BlockL1‑8B8)</w:t>
      </w:r>
    </w:p>
    <w:p>
      <w:pPr>
        <w:pStyle w:val="TopLevelListCategory1"/>
      </w:pPr>
      <w:r/>
      <w:r>
        <w:t xml:space="preserve">8B82.0</w:t>
      </w:r>
      <w:r>
        <w:tab/>
      </w:r>
      <w:r>
        <w:t xml:space="preserve">Trigeminal neuralgia</w:t>
      </w:r>
    </w:p>
    <w:p>
      <w:pPr>
        <w:pStyle w:val="TopLevelListCategory1"/>
      </w:pPr>
      <w:r/>
      <w:r>
        <w:t xml:space="preserve">8B82.Z</w:t>
      </w:r>
      <w:r>
        <w:tab/>
      </w:r>
      <w:r>
        <w:t xml:space="preserve">Disorders of trigeminal nerve, unspecified</w:t>
      </w:r>
    </w:p>
    <w:p>
      <w:pPr>
        <w:pStyle w:val="TopLevelListCategory1"/>
      </w:pPr>
      <w:r/>
      <w:r>
        <w:t xml:space="preserve">8B88.0</w:t>
      </w:r>
      <w:r>
        <w:tab/>
      </w:r>
      <w:r>
        <w:t xml:space="preserve">Bell palsy</w:t>
      </w:r>
    </w:p>
    <w:p>
      <w:pPr>
        <w:pStyle w:val="TopLevelListCategory1"/>
      </w:pPr>
      <w:r/>
      <w:r>
        <w:t xml:space="preserve">8B88.1</w:t>
      </w:r>
      <w:r>
        <w:tab/>
      </w:r>
      <w:r>
        <w:t xml:space="preserve">Facial myokymia</w:t>
      </w:r>
    </w:p>
    <w:p>
      <w:pPr>
        <w:pStyle w:val="TopLevelListCategory1"/>
      </w:pPr>
      <w:r/>
      <w:r>
        <w:t xml:space="preserve">8B88.2</w:t>
      </w:r>
      <w:r>
        <w:tab/>
      </w:r>
      <w:r>
        <w:t xml:space="preserve">Hemifacial spasm</w:t>
      </w:r>
    </w:p>
    <w:p>
      <w:pPr>
        <w:pStyle w:val="TopLevelListBlock1"/>
      </w:pPr>
      <w:r/>
      <w:r>
        <w:t xml:space="preserve">Diseases of neuromuscular junction or muscle</w:t>
      </w:r>
      <w:r>
        <w:rPr>
          <w:rStyle w:val="GroupingId"/>
        </w:rPr>
        <w:t xml:space="preserve"> (BlockL1‑8C6)</w:t>
      </w:r>
    </w:p>
    <w:p>
      <w:pPr>
        <w:pStyle w:val="TopLevelListBlock2"/>
      </w:pPr>
      <w:r/>
      <w:r>
        <w:t xml:space="preserve">Myasthenia gravis or certain specified neuromuscular junction disorders</w:t>
      </w:r>
      <w:r>
        <w:rPr>
          <w:rStyle w:val="GroupingId"/>
        </w:rPr>
        <w:t xml:space="preserve"> (BlockL2‑8C6)</w:t>
      </w:r>
    </w:p>
    <w:p>
      <w:pPr>
        <w:pStyle w:val="TopLevelListCategory2"/>
      </w:pPr>
      <w:r/>
      <w:r>
        <w:t xml:space="preserve">8C60</w:t>
      </w:r>
      <w:r>
        <w:tab/>
      </w:r>
      <w:r>
        <w:t xml:space="preserve">Myasthenia gravis</w:t>
      </w:r>
    </w:p>
    <w:p>
      <w:pPr>
        <w:pStyle w:val="TopLevelListCategory2"/>
      </w:pPr>
      <w:r/>
      <w:r>
        <w:t xml:space="preserve">8C61</w:t>
      </w:r>
      <w:r>
        <w:tab/>
      </w:r>
      <w:r>
        <w:t xml:space="preserve">Congenital myasthenic syndromes</w:t>
      </w:r>
    </w:p>
    <w:p>
      <w:pPr>
        <w:pStyle w:val="TopLevelListCategory2"/>
      </w:pPr>
      <w:r/>
      <w:r>
        <w:t xml:space="preserve">8C62</w:t>
      </w:r>
      <w:r>
        <w:tab/>
      </w:r>
      <w:r>
        <w:t xml:space="preserve">Lambert-Eaton syndrome</w:t>
      </w:r>
    </w:p>
    <w:p>
      <w:pPr>
        <w:pStyle w:val="TopLevelListCategory2"/>
      </w:pPr>
      <w:r/>
      <w:r>
        <w:t xml:space="preserve">8C6Y_OPH</w:t>
      </w:r>
      <w:r>
        <w:tab/>
      </w:r>
      <w:r>
        <w:t xml:space="preserve">Other specified myasthenia gravis and neuromuscular junction disorders</w:t>
      </w:r>
    </w:p>
    <w:p>
      <w:pPr>
        <w:pStyle w:val="TopLevelListCategory2"/>
      </w:pPr>
      <w:r/>
      <w:r>
        <w:t xml:space="preserve">8C6Z</w:t>
      </w:r>
      <w:r>
        <w:tab/>
      </w:r>
      <w:r>
        <w:t xml:space="preserve">Unspecified myasthenia gravis or neuromuscular junction disorders</w:t>
      </w:r>
    </w:p>
    <w:p>
      <w:pPr>
        <w:pStyle w:val="TopLevelListCategory1"/>
      </w:pPr>
      <w:r/>
      <w:r>
        <w:t xml:space="preserve">8V20_OPH</w:t>
      </w:r>
      <w:r>
        <w:tab/>
      </w:r>
      <w:r>
        <w:t xml:space="preserve">Muscle Eye Brain disease</w:t>
      </w:r>
    </w:p>
    <w:p>
      <w:pPr>
        <w:pStyle w:val="TopLevelListCategory1"/>
      </w:pPr>
      <w:r/>
      <w:r>
        <w:t xml:space="preserve">8V21_OPH</w:t>
      </w:r>
      <w:r>
        <w:tab/>
      </w:r>
      <w:r>
        <w:t xml:space="preserve">Leber hereditary optic neuropathy</w:t>
      </w:r>
    </w:p>
    <w:p>
      <w:pPr>
        <w:pStyle w:val="TopLevelListCategory1"/>
      </w:pPr>
      <w:r/>
      <w:r>
        <w:t xml:space="preserve">8C77</w:t>
      </w:r>
      <w:r>
        <w:tab/>
      </w:r>
      <w:r>
        <w:t xml:space="preserve">Ocular myopathy</w:t>
      </w:r>
    </w:p>
    <w:p>
      <w:pPr>
        <w:pStyle w:val="TopLevelListCategory1"/>
      </w:pPr>
      <w:r/>
      <w:r>
        <w:t xml:space="preserve">8V22_OPH</w:t>
      </w:r>
      <w:r>
        <w:tab/>
      </w:r>
      <w:r>
        <w:t xml:space="preserve">Oculocraniosomatic myopathy</w:t>
      </w:r>
    </w:p>
    <w:p>
      <w:pPr>
        <w:pStyle w:val="TopLevelListCategory1"/>
      </w:pPr>
      <w:r/>
      <w:r>
        <w:t xml:space="preserve">8D0Y_OPH</w:t>
      </w:r>
      <w:r>
        <w:tab/>
      </w:r>
      <w:r>
        <w:t xml:space="preserve">Other specified diseases of neuromuscular junction or muscle</w:t>
      </w:r>
    </w:p>
    <w:p>
      <w:pPr>
        <w:pStyle w:val="TopLevelListCategory1"/>
      </w:pPr>
      <w:r/>
      <w:r>
        <w:t xml:space="preserve">8D0Z</w:t>
      </w:r>
      <w:r>
        <w:tab/>
      </w:r>
      <w:r>
        <w:t xml:space="preserve">Diseases of neuromuscular junction or muscle, unspecified</w:t>
      </w:r>
    </w:p>
    <w:p>
      <w:pPr>
        <w:pStyle w:val="TopLevelListCategory1"/>
      </w:pPr>
      <w:r/>
      <w:r>
        <w:t xml:space="preserve">8V23_OPH</w:t>
      </w:r>
      <w:r>
        <w:tab/>
      </w:r>
      <w:r>
        <w:t xml:space="preserve">Optic neuropathy due to other specified micronutrient deficiencies</w:t>
      </w:r>
    </w:p>
    <w:p>
      <w:pPr>
        <w:pStyle w:val="TopLevelListCategory1"/>
      </w:pPr>
      <w:r/>
      <w:r>
        <w:t xml:space="preserve">8D8A.1</w:t>
      </w:r>
      <w:r>
        <w:tab/>
      </w:r>
      <w:r>
        <w:t xml:space="preserve">Horner syndrome</w:t>
      </w:r>
    </w:p>
    <w:p>
      <w:pPr>
        <w:pStyle w:val="TopLevelListCategory1"/>
      </w:pPr>
      <w:r/>
      <w:r>
        <w:t xml:space="preserve">8V24_OPH</w:t>
      </w:r>
      <w:r>
        <w:tab/>
      </w:r>
      <w:r>
        <w:t xml:space="preserve">Optico-chiasmatic arachnoiditis</w:t>
      </w:r>
    </w:p>
    <w:p>
      <w:pPr>
        <w:pStyle w:val="TopLevelListCategory1"/>
      </w:pPr>
      <w:r/>
      <w:r>
        <w:t xml:space="preserve">8V25_OPH</w:t>
      </w:r>
      <w:r>
        <w:tab/>
      </w:r>
      <w:r>
        <w:t xml:space="preserve">Neuromyelitis optica spectrum disorder</w:t>
      </w:r>
    </w:p>
    <w:p>
      <w:pPr>
        <w:pStyle w:val="TopLevelListCategory1"/>
      </w:pPr>
      <w:r/>
      <w:r>
        <w:t xml:space="preserve">8E7Y_OPH</w:t>
      </w:r>
      <w:r>
        <w:tab/>
      </w:r>
      <w:r>
        <w:t xml:space="preserve">Other specified diseases of the nervous system</w:t>
      </w:r>
    </w:p>
    <w:p>
      <w:pPr>
        <w:pStyle w:val="TopLevelListCategory1"/>
      </w:pPr>
      <w:r/>
      <w:r>
        <w:t xml:space="preserve">8E7Z</w:t>
      </w:r>
      <w:r>
        <w:tab/>
      </w:r>
      <w:r>
        <w:t xml:space="preserve">Diseases of the nervous system, unspecified</w:t>
      </w:r>
    </w:p>
    <w:p>
      <w:pPr>
        <w:pStyle w:val="TopLevelListChapter"/>
      </w:pPr>
      <w:r>
        <w:t xml:space="preserve">CHAPTER 09 Diseases of the visual system</w:t>
      </w:r>
    </w:p>
    <w:p>
      <w:pPr>
        <w:pStyle w:val="TopLevelListBlock1"/>
      </w:pPr>
      <w:r/>
      <w:r>
        <w:t xml:space="preserve">Disorders of the visual organs</w:t>
      </w:r>
      <w:r>
        <w:rPr>
          <w:rStyle w:val="GroupingId"/>
        </w:rPr>
        <w:t xml:space="preserve"> (BlockL1‑9A0)</w:t>
      </w:r>
    </w:p>
    <w:p>
      <w:pPr>
        <w:pStyle w:val="TopLevelListBlock2"/>
      </w:pPr>
      <w:r/>
      <w:r>
        <w:t xml:space="preserve">Disorders of the ocular adnexa or orbit</w:t>
      </w:r>
      <w:r>
        <w:rPr>
          <w:rStyle w:val="GroupingId"/>
        </w:rPr>
        <w:t xml:space="preserve"> (BlockL2‑9A0)</w:t>
      </w:r>
    </w:p>
    <w:p>
      <w:pPr>
        <w:pStyle w:val="TopLevelListBlock3"/>
      </w:pPr>
      <w:r/>
      <w:r>
        <w:t xml:space="preserve">Disorders of eyelid or peri-ocular area</w:t>
      </w:r>
      <w:r>
        <w:rPr>
          <w:rStyle w:val="GroupingId"/>
        </w:rPr>
        <w:t xml:space="preserve"> (BlockL3‑9A0)</w:t>
      </w:r>
    </w:p>
    <w:p>
      <w:pPr>
        <w:pStyle w:val="TopLevelListBlock4"/>
      </w:pPr>
      <w:r/>
      <w:r>
        <w:t xml:space="preserve">Congenital malposition of eyelids</w:t>
      </w:r>
      <w:r>
        <w:rPr>
          <w:rStyle w:val="GroupingId"/>
        </w:rPr>
        <w:t xml:space="preserve"> (BlockL4‑9A0)</w:t>
      </w:r>
    </w:p>
    <w:p>
      <w:pPr>
        <w:pStyle w:val="TopLevelListCategory4"/>
      </w:pPr>
      <w:r/>
      <w:r>
        <w:t xml:space="preserve">9A00.0</w:t>
      </w:r>
      <w:r>
        <w:tab/>
      </w:r>
      <w:r>
        <w:t xml:space="preserve">Dystopia canthorum</w:t>
      </w:r>
    </w:p>
    <w:p>
      <w:pPr>
        <w:pStyle w:val="TopLevelListCategory4"/>
      </w:pPr>
      <w:r/>
      <w:r>
        <w:t xml:space="preserve">9A00.1</w:t>
      </w:r>
      <w:r>
        <w:tab/>
      </w:r>
      <w:r>
        <w:t xml:space="preserve">Telecanthus</w:t>
      </w:r>
    </w:p>
    <w:p>
      <w:pPr>
        <w:pStyle w:val="TopLevelListCategory4"/>
      </w:pPr>
      <w:r/>
      <w:r>
        <w:t xml:space="preserve">9A00.Y_OPH</w:t>
      </w:r>
      <w:r>
        <w:tab/>
      </w:r>
      <w:r>
        <w:t xml:space="preserve">Other specified congenital malposition of eyelids</w:t>
      </w:r>
    </w:p>
    <w:p>
      <w:pPr>
        <w:pStyle w:val="TopLevelListCategory4"/>
      </w:pPr>
      <w:r/>
      <w:r>
        <w:t xml:space="preserve">9A00.Z</w:t>
      </w:r>
      <w:r>
        <w:tab/>
      </w:r>
      <w:r>
        <w:t xml:space="preserve">Congenital malposition of eyelids, unspecified</w:t>
      </w:r>
    </w:p>
    <w:p>
      <w:pPr>
        <w:pStyle w:val="TopLevelListBlock4"/>
      </w:pPr>
      <w:r/>
      <w:r>
        <w:t xml:space="preserve">Infectious disorders of eyelid</w:t>
      </w:r>
      <w:r>
        <w:rPr>
          <w:rStyle w:val="GroupingId"/>
        </w:rPr>
        <w:t xml:space="preserve"> (BlockL4‑9A0)</w:t>
      </w:r>
    </w:p>
    <w:p>
      <w:pPr>
        <w:pStyle w:val="TopLevelListCategory4"/>
      </w:pPr>
      <w:r/>
      <w:r>
        <w:t xml:space="preserve">9A01.0</w:t>
      </w:r>
      <w:r>
        <w:tab/>
      </w:r>
      <w:r>
        <w:t xml:space="preserve">Preseptal cellulitis</w:t>
      </w:r>
    </w:p>
    <w:p>
      <w:pPr>
        <w:pStyle w:val="TopLevelListCategory4"/>
      </w:pPr>
      <w:r/>
      <w:r>
        <w:t xml:space="preserve">9A01.1</w:t>
      </w:r>
      <w:r>
        <w:tab/>
      </w:r>
      <w:r>
        <w:t xml:space="preserve">Abscess of eyelid</w:t>
      </w:r>
    </w:p>
    <w:p>
      <w:pPr>
        <w:pStyle w:val="TopLevelListCategory4"/>
      </w:pPr>
      <w:r/>
      <w:r>
        <w:t xml:space="preserve">9A01.2</w:t>
      </w:r>
      <w:r>
        <w:tab/>
      </w:r>
      <w:r>
        <w:t xml:space="preserve">Hordeolum</w:t>
      </w:r>
    </w:p>
    <w:p>
      <w:pPr>
        <w:pStyle w:val="TopLevelListCategory4"/>
      </w:pPr>
      <w:r/>
      <w:r>
        <w:t xml:space="preserve">9A01.3</w:t>
      </w:r>
      <w:r>
        <w:tab/>
      </w:r>
      <w:r>
        <w:t xml:space="preserve">Infectious blepharitis</w:t>
      </w:r>
    </w:p>
    <w:p>
      <w:pPr>
        <w:pStyle w:val="TopLevelListCategory4"/>
      </w:pPr>
      <w:r/>
      <w:r>
        <w:t xml:space="preserve">9A01.4</w:t>
      </w:r>
      <w:r>
        <w:tab/>
      </w:r>
      <w:r>
        <w:t xml:space="preserve">Infestation of eyelid</w:t>
      </w:r>
    </w:p>
    <w:p>
      <w:pPr>
        <w:pStyle w:val="TopLevelListCategory4"/>
      </w:pPr>
      <w:r/>
      <w:r>
        <w:t xml:space="preserve">9A01.Y_OPH</w:t>
      </w:r>
      <w:r>
        <w:tab/>
      </w:r>
      <w:r>
        <w:t xml:space="preserve">Other specified infectious disorders of eyelid</w:t>
      </w:r>
    </w:p>
    <w:p>
      <w:pPr>
        <w:pStyle w:val="TopLevelListBlock4"/>
      </w:pPr>
      <w:r/>
      <w:r>
        <w:t xml:space="preserve">Inflammatory disorders of eyelid</w:t>
      </w:r>
      <w:r>
        <w:rPr>
          <w:rStyle w:val="GroupingId"/>
        </w:rPr>
        <w:t xml:space="preserve"> (BlockL4‑9A0)</w:t>
      </w:r>
    </w:p>
    <w:p>
      <w:pPr>
        <w:pStyle w:val="TopLevelListCategory4"/>
      </w:pPr>
      <w:r/>
      <w:r>
        <w:t xml:space="preserve">9A02.0</w:t>
      </w:r>
      <w:r>
        <w:tab/>
      </w:r>
      <w:r>
        <w:t xml:space="preserve">Chalazion</w:t>
      </w:r>
    </w:p>
    <w:p>
      <w:pPr>
        <w:pStyle w:val="TopLevelListCategory4"/>
      </w:pPr>
      <w:r/>
      <w:r>
        <w:t xml:space="preserve">9A02.1</w:t>
      </w:r>
      <w:r>
        <w:tab/>
      </w:r>
      <w:r>
        <w:t xml:space="preserve">Posterior blepharitis</w:t>
      </w:r>
    </w:p>
    <w:p>
      <w:pPr>
        <w:pStyle w:val="TopLevelListCategory4"/>
      </w:pPr>
      <w:r/>
      <w:r>
        <w:t xml:space="preserve">9A02.2</w:t>
      </w:r>
      <w:r>
        <w:tab/>
      </w:r>
      <w:r>
        <w:t xml:space="preserve">Ligneous conjunctivitis</w:t>
      </w:r>
    </w:p>
    <w:p>
      <w:pPr>
        <w:pStyle w:val="TopLevelListCategory4"/>
      </w:pPr>
      <w:r/>
      <w:r>
        <w:t xml:space="preserve">9A02.4</w:t>
      </w:r>
      <w:r>
        <w:tab/>
      </w:r>
      <w:r>
        <w:t xml:space="preserve">Meibomian Gland Dysfunction</w:t>
      </w:r>
    </w:p>
    <w:p>
      <w:pPr>
        <w:pStyle w:val="TopLevelListCategory4"/>
      </w:pPr>
      <w:r/>
      <w:r>
        <w:t xml:space="preserve">9A02.Y_OPH</w:t>
      </w:r>
      <w:r>
        <w:tab/>
      </w:r>
      <w:r>
        <w:t xml:space="preserve">Other specified inflammatory disorders of eyelid</w:t>
      </w:r>
    </w:p>
    <w:p>
      <w:pPr>
        <w:pStyle w:val="TopLevelListCategory3"/>
      </w:pPr>
      <w:r/>
      <w:r>
        <w:t xml:space="preserve">9A03.10</w:t>
      </w:r>
      <w:r>
        <w:tab/>
      </w:r>
      <w:r>
        <w:t xml:space="preserve">Cicatricial entropion of eyelid</w:t>
      </w:r>
    </w:p>
    <w:p>
      <w:pPr>
        <w:pStyle w:val="TopLevelListCategory3"/>
      </w:pPr>
      <w:r/>
      <w:r>
        <w:t xml:space="preserve">9A03.11</w:t>
      </w:r>
      <w:r>
        <w:tab/>
      </w:r>
      <w:r>
        <w:t xml:space="preserve">Mechanical entropion of eyelid</w:t>
      </w:r>
    </w:p>
    <w:p>
      <w:pPr>
        <w:pStyle w:val="TopLevelListCategory3"/>
      </w:pPr>
      <w:r/>
      <w:r>
        <w:t xml:space="preserve">9A03.12</w:t>
      </w:r>
      <w:r>
        <w:tab/>
      </w:r>
      <w:r>
        <w:t xml:space="preserve">Senile entropion of eyelid</w:t>
      </w:r>
    </w:p>
    <w:p>
      <w:pPr>
        <w:pStyle w:val="TopLevelListCategory3"/>
      </w:pPr>
      <w:r/>
      <w:r>
        <w:t xml:space="preserve">9A03.13</w:t>
      </w:r>
      <w:r>
        <w:tab/>
      </w:r>
      <w:r>
        <w:t xml:space="preserve">Spastic entropion of eyelid</w:t>
      </w:r>
    </w:p>
    <w:p>
      <w:pPr>
        <w:pStyle w:val="TopLevelListCategory3"/>
      </w:pPr>
      <w:r/>
      <w:r>
        <w:t xml:space="preserve">9V26_OPH</w:t>
      </w:r>
      <w:r>
        <w:tab/>
      </w:r>
      <w:r>
        <w:t xml:space="preserve">Cicatricial ectropion of upper eyelid</w:t>
      </w:r>
    </w:p>
    <w:p>
      <w:pPr>
        <w:pStyle w:val="TopLevelListCategory3"/>
      </w:pPr>
      <w:r/>
      <w:r>
        <w:t xml:space="preserve">9V27_OPH</w:t>
      </w:r>
      <w:r>
        <w:tab/>
      </w:r>
      <w:r>
        <w:t xml:space="preserve">Cicatricial ectropion of lower eyelid</w:t>
      </w:r>
    </w:p>
    <w:p>
      <w:pPr>
        <w:pStyle w:val="TopLevelListCategory3"/>
      </w:pPr>
      <w:r/>
      <w:r>
        <w:t xml:space="preserve">9A03.21</w:t>
      </w:r>
      <w:r>
        <w:tab/>
      </w:r>
      <w:r>
        <w:t xml:space="preserve">Mechanical ectropion of eyelid</w:t>
      </w:r>
    </w:p>
    <w:p>
      <w:pPr>
        <w:pStyle w:val="TopLevelListCategory3"/>
      </w:pPr>
      <w:r/>
      <w:r>
        <w:t xml:space="preserve">9A03.22</w:t>
      </w:r>
      <w:r>
        <w:tab/>
      </w:r>
      <w:r>
        <w:t xml:space="preserve">Senile ectropion of eyelid</w:t>
      </w:r>
    </w:p>
    <w:p>
      <w:pPr>
        <w:pStyle w:val="TopLevelListCategory3"/>
      </w:pPr>
      <w:r/>
      <w:r>
        <w:t xml:space="preserve">9A03.23</w:t>
      </w:r>
      <w:r>
        <w:tab/>
      </w:r>
      <w:r>
        <w:t xml:space="preserve">Spastic ectropion of eyelid</w:t>
      </w:r>
    </w:p>
    <w:p>
      <w:pPr>
        <w:pStyle w:val="TopLevelListCategory3"/>
      </w:pPr>
      <w:r/>
      <w:r>
        <w:t xml:space="preserve">9A03.3</w:t>
      </w:r>
      <w:r>
        <w:tab/>
      </w:r>
      <w:r>
        <w:t xml:space="preserve">Eyelid retraction</w:t>
      </w:r>
    </w:p>
    <w:p>
      <w:pPr>
        <w:pStyle w:val="TopLevelListCategory3"/>
      </w:pPr>
      <w:r/>
      <w:r>
        <w:t xml:space="preserve">9A03.4</w:t>
      </w:r>
      <w:r>
        <w:tab/>
      </w:r>
      <w:r>
        <w:t xml:space="preserve">Lagophthalmos</w:t>
      </w:r>
    </w:p>
    <w:p>
      <w:pPr>
        <w:pStyle w:val="TopLevelListCategory3"/>
      </w:pPr>
      <w:r/>
      <w:r>
        <w:t xml:space="preserve">9A03.5</w:t>
      </w:r>
      <w:r>
        <w:tab/>
      </w:r>
      <w:r>
        <w:t xml:space="preserve">Dermatochalasis of eyelid</w:t>
      </w:r>
    </w:p>
    <w:p>
      <w:pPr>
        <w:pStyle w:val="TopLevelListBlock4"/>
      </w:pPr>
      <w:r/>
      <w:r>
        <w:t xml:space="preserve">Acquired disorders of eyelashes</w:t>
      </w:r>
      <w:r>
        <w:rPr>
          <w:rStyle w:val="GroupingId"/>
        </w:rPr>
        <w:t xml:space="preserve"> (BlockL4‑9A0)</w:t>
      </w:r>
    </w:p>
    <w:p>
      <w:pPr>
        <w:pStyle w:val="TopLevelListCategory4"/>
      </w:pPr>
      <w:r/>
      <w:r>
        <w:t xml:space="preserve">9A04.0</w:t>
      </w:r>
      <w:r>
        <w:tab/>
      </w:r>
      <w:r>
        <w:t xml:space="preserve">Trichiasis without entropion</w:t>
      </w:r>
    </w:p>
    <w:p>
      <w:pPr>
        <w:pStyle w:val="TopLevelListCategory4"/>
      </w:pPr>
      <w:r/>
      <w:r>
        <w:t xml:space="preserve">9A04.1</w:t>
      </w:r>
      <w:r>
        <w:tab/>
      </w:r>
      <w:r>
        <w:t xml:space="preserve">Madarosis of eyelid or periocular area</w:t>
      </w:r>
    </w:p>
    <w:p>
      <w:pPr>
        <w:pStyle w:val="TopLevelListCategory4"/>
      </w:pPr>
      <w:r/>
      <w:r>
        <w:t xml:space="preserve">9V28_OPH</w:t>
      </w:r>
      <w:r>
        <w:tab/>
      </w:r>
      <w:r>
        <w:t xml:space="preserve">Hypertrichosis of eyelid</w:t>
      </w:r>
    </w:p>
    <w:p>
      <w:pPr>
        <w:pStyle w:val="TopLevelListCategory4"/>
      </w:pPr>
      <w:r/>
      <w:r>
        <w:t xml:space="preserve">9V29_OPH</w:t>
      </w:r>
      <w:r>
        <w:tab/>
      </w:r>
      <w:r>
        <w:t xml:space="preserve">Acquired poliosis of eyelashes</w:t>
      </w:r>
    </w:p>
    <w:p>
      <w:pPr>
        <w:pStyle w:val="TopLevelListCategory4"/>
      </w:pPr>
      <w:r/>
      <w:r>
        <w:t xml:space="preserve">9A04.Y_OPH</w:t>
      </w:r>
      <w:r>
        <w:tab/>
      </w:r>
      <w:r>
        <w:t xml:space="preserve">Other specified acquired disorders of eyelashes</w:t>
      </w:r>
    </w:p>
    <w:p>
      <w:pPr>
        <w:pStyle w:val="TopLevelListBlock4"/>
      </w:pPr>
      <w:r/>
      <w:r>
        <w:t xml:space="preserve">Movement disorders of eyelid</w:t>
      </w:r>
      <w:r>
        <w:rPr>
          <w:rStyle w:val="GroupingId"/>
        </w:rPr>
        <w:t xml:space="preserve"> (BlockL4‑9A0)</w:t>
      </w:r>
    </w:p>
    <w:p>
      <w:pPr>
        <w:pStyle w:val="TopLevelListCategory4"/>
      </w:pPr>
      <w:r/>
      <w:r>
        <w:t xml:space="preserve">9A05.0</w:t>
      </w:r>
      <w:r>
        <w:tab/>
      </w:r>
      <w:r>
        <w:t xml:space="preserve">Myokymia of eyelid</w:t>
      </w:r>
    </w:p>
    <w:p>
      <w:pPr>
        <w:pStyle w:val="TopLevelListCategory4"/>
      </w:pPr>
      <w:r/>
      <w:r>
        <w:t xml:space="preserve">9A05.1</w:t>
      </w:r>
      <w:r>
        <w:tab/>
      </w:r>
      <w:r>
        <w:t xml:space="preserve">Eyelid apraxia</w:t>
      </w:r>
    </w:p>
    <w:p>
      <w:pPr>
        <w:pStyle w:val="TopLevelListCategory4"/>
      </w:pPr>
      <w:r/>
      <w:r>
        <w:t xml:space="preserve">9A05.Y_OPH</w:t>
      </w:r>
      <w:r>
        <w:tab/>
      </w:r>
      <w:r>
        <w:t xml:space="preserve">Other specified movement disorders of eyelid</w:t>
      </w:r>
    </w:p>
    <w:p>
      <w:pPr>
        <w:pStyle w:val="TopLevelListCategory4"/>
      </w:pPr>
      <w:r/>
      <w:r>
        <w:t xml:space="preserve">9A05.Z</w:t>
      </w:r>
      <w:r>
        <w:tab/>
      </w:r>
      <w:r>
        <w:t xml:space="preserve">Movement disorders of eyelid, unspecified</w:t>
      </w:r>
    </w:p>
    <w:p>
      <w:pPr>
        <w:pStyle w:val="TopLevelListBlock4"/>
      </w:pPr>
      <w:r/>
      <w:r>
        <w:t xml:space="preserve">Certain specified disorders of eyelid</w:t>
      </w:r>
      <w:r>
        <w:rPr>
          <w:rStyle w:val="GroupingId"/>
        </w:rPr>
        <w:t xml:space="preserve"> (BlockL4‑9A0)</w:t>
      </w:r>
    </w:p>
    <w:p>
      <w:pPr>
        <w:pStyle w:val="TopLevelListCategory4"/>
      </w:pPr>
      <w:r/>
      <w:r>
        <w:t xml:space="preserve">9A06.0</w:t>
      </w:r>
      <w:r>
        <w:tab/>
      </w:r>
      <w:r>
        <w:t xml:space="preserve">Involvement of eyelid by dermatosis classified elsewhere</w:t>
      </w:r>
    </w:p>
    <w:p>
      <w:pPr>
        <w:pStyle w:val="TopLevelListCategory4"/>
      </w:pPr>
      <w:r/>
      <w:r>
        <w:t xml:space="preserve">9A06.1</w:t>
      </w:r>
      <w:r>
        <w:tab/>
      </w:r>
      <w:r>
        <w:t xml:space="preserve">Vitiligo of eyelid or periocular area</w:t>
      </w:r>
    </w:p>
    <w:p>
      <w:pPr>
        <w:pStyle w:val="TopLevelListCategory4"/>
      </w:pPr>
      <w:r/>
      <w:r>
        <w:t xml:space="preserve">9A06.2</w:t>
      </w:r>
      <w:r>
        <w:tab/>
      </w:r>
      <w:r>
        <w:t xml:space="preserve">Symblepharon, acquired</w:t>
      </w:r>
    </w:p>
    <w:p>
      <w:pPr>
        <w:pStyle w:val="TopLevelListCategory4"/>
      </w:pPr>
      <w:r/>
      <w:r>
        <w:t xml:space="preserve">9A06.3</w:t>
      </w:r>
      <w:r>
        <w:tab/>
      </w:r>
      <w:r>
        <w:t xml:space="preserve">Traumatic scar of eyelid</w:t>
      </w:r>
    </w:p>
    <w:p>
      <w:pPr>
        <w:pStyle w:val="TopLevelListCategory4"/>
      </w:pPr>
      <w:r/>
      <w:r>
        <w:t xml:space="preserve">9A06.4</w:t>
      </w:r>
      <w:r>
        <w:tab/>
      </w:r>
      <w:r>
        <w:t xml:space="preserve">Xanthelasma of eyelid</w:t>
      </w:r>
    </w:p>
    <w:p>
      <w:pPr>
        <w:pStyle w:val="TopLevelListCategory4"/>
      </w:pPr>
      <w:r/>
      <w:r>
        <w:t xml:space="preserve">9A06.5</w:t>
      </w:r>
      <w:r>
        <w:tab/>
      </w:r>
      <w:r>
        <w:t xml:space="preserve">Tear Trough Deformity</w:t>
      </w:r>
    </w:p>
    <w:p>
      <w:pPr>
        <w:pStyle w:val="TopLevelListCategory4"/>
      </w:pPr>
      <w:r/>
      <w:r>
        <w:t xml:space="preserve">9A06.6</w:t>
      </w:r>
      <w:r>
        <w:tab/>
      </w:r>
      <w:r>
        <w:t xml:space="preserve">Sunken Sulcus Deformity</w:t>
      </w:r>
    </w:p>
    <w:p>
      <w:pPr>
        <w:pStyle w:val="TopLevelListBlock5"/>
      </w:pPr>
      <w:r/>
      <w:r>
        <w:t xml:space="preserve">Dermatitis or eczema of eyelids</w:t>
      </w:r>
      <w:r>
        <w:rPr>
          <w:rStyle w:val="GroupingId"/>
        </w:rPr>
        <w:t xml:space="preserve"> (BlockL5‑9A0)</w:t>
      </w:r>
    </w:p>
    <w:p>
      <w:pPr>
        <w:pStyle w:val="TopLevelListCategory5"/>
      </w:pPr>
      <w:r/>
      <w:r>
        <w:t xml:space="preserve">9A06.70</w:t>
      </w:r>
      <w:r>
        <w:tab/>
      </w:r>
      <w:r>
        <w:t xml:space="preserve">Atopic eczema of eyelids</w:t>
      </w:r>
    </w:p>
    <w:p>
      <w:pPr>
        <w:pStyle w:val="TopLevelListCategory5"/>
      </w:pPr>
      <w:r/>
      <w:r>
        <w:t xml:space="preserve">9A06.71</w:t>
      </w:r>
      <w:r>
        <w:tab/>
      </w:r>
      <w:r>
        <w:t xml:space="preserve">Seborrhoeic dermatitis of eyelids</w:t>
      </w:r>
    </w:p>
    <w:p>
      <w:pPr>
        <w:pStyle w:val="TopLevelListCategory5"/>
      </w:pPr>
      <w:r/>
      <w:r>
        <w:t xml:space="preserve">9V2A_OPH</w:t>
      </w:r>
      <w:r>
        <w:tab/>
      </w:r>
      <w:r>
        <w:t xml:space="preserve">Contact blepharoconjunctivitis</w:t>
      </w:r>
    </w:p>
    <w:p>
      <w:pPr>
        <w:pStyle w:val="TopLevelListCategory5"/>
      </w:pPr>
      <w:r/>
      <w:r>
        <w:t xml:space="preserve">9A06.72</w:t>
      </w:r>
      <w:r>
        <w:tab/>
      </w:r>
      <w:r>
        <w:t xml:space="preserve">Allergic contact blepharoconjunctivitis</w:t>
      </w:r>
    </w:p>
    <w:p>
      <w:pPr>
        <w:pStyle w:val="TopLevelListCategory5"/>
      </w:pPr>
      <w:r/>
      <w:r>
        <w:t xml:space="preserve">9A06.7Y_OPH</w:t>
      </w:r>
      <w:r>
        <w:tab/>
      </w:r>
      <w:r>
        <w:t xml:space="preserve">Other specified dermatitis or eczema of eyelids</w:t>
      </w:r>
    </w:p>
    <w:p>
      <w:pPr>
        <w:pStyle w:val="TopLevelListCategory5"/>
      </w:pPr>
      <w:r/>
      <w:r>
        <w:t xml:space="preserve">9A06.7Z</w:t>
      </w:r>
      <w:r>
        <w:tab/>
      </w:r>
      <w:r>
        <w:t xml:space="preserve">Dermatitis or eczema of eyelids, type unspecified</w:t>
      </w:r>
    </w:p>
    <w:p>
      <w:pPr>
        <w:pStyle w:val="TopLevelListCategory4"/>
      </w:pPr>
      <w:r/>
      <w:r>
        <w:t xml:space="preserve">9A06.8</w:t>
      </w:r>
      <w:r>
        <w:tab/>
      </w:r>
      <w:r>
        <w:t xml:space="preserve">Blepharochalasis</w:t>
      </w:r>
    </w:p>
    <w:p>
      <w:pPr>
        <w:pStyle w:val="TopLevelListCategory4"/>
      </w:pPr>
      <w:r/>
      <w:r>
        <w:t xml:space="preserve">9A06.Y_OPH</w:t>
      </w:r>
      <w:r>
        <w:tab/>
      </w:r>
      <w:r>
        <w:t xml:space="preserve">Other specified disorders of eyelid</w:t>
      </w:r>
    </w:p>
    <w:p>
      <w:pPr>
        <w:pStyle w:val="TopLevelListCategory3"/>
      </w:pPr>
      <w:r/>
      <w:r>
        <w:t xml:space="preserve">9A0Y_OPH</w:t>
      </w:r>
      <w:r>
        <w:tab/>
      </w:r>
      <w:r>
        <w:t xml:space="preserve">Other specified disorders of eyelid or peri-ocular area</w:t>
      </w:r>
    </w:p>
    <w:p>
      <w:pPr>
        <w:pStyle w:val="TopLevelListCategory3"/>
      </w:pPr>
      <w:r/>
      <w:r>
        <w:t xml:space="preserve">9A0Z</w:t>
      </w:r>
      <w:r>
        <w:tab/>
      </w:r>
      <w:r>
        <w:t xml:space="preserve">Disorders of eyelid or peri-ocular area, unspecified</w:t>
      </w:r>
    </w:p>
    <w:p>
      <w:pPr>
        <w:pStyle w:val="TopLevelListBlock3"/>
      </w:pPr>
      <w:r/>
      <w:r>
        <w:t xml:space="preserve">Disorders of lacrimal apparatus</w:t>
      </w:r>
      <w:r>
        <w:rPr>
          <w:rStyle w:val="GroupingId"/>
        </w:rPr>
        <w:t xml:space="preserve"> (BlockL3‑9V2)</w:t>
      </w:r>
    </w:p>
    <w:p>
      <w:pPr>
        <w:pStyle w:val="TopLevelListBlock4"/>
      </w:pPr>
      <w:r/>
      <w:r>
        <w:t xml:space="preserve">Disorders of lacrimal gland</w:t>
      </w:r>
      <w:r>
        <w:rPr>
          <w:rStyle w:val="GroupingId"/>
        </w:rPr>
        <w:t xml:space="preserve"> (BlockL4‑9V2)</w:t>
      </w:r>
    </w:p>
    <w:p>
      <w:pPr>
        <w:pStyle w:val="TopLevelListBlock5"/>
      </w:pPr>
      <w:r/>
      <w:r>
        <w:t xml:space="preserve">Infections of the lacrimal gland</w:t>
      </w:r>
      <w:r>
        <w:rPr>
          <w:rStyle w:val="GroupingId"/>
        </w:rPr>
        <w:t xml:space="preserve"> (BlockL5‑9V2)</w:t>
      </w:r>
    </w:p>
    <w:p>
      <w:pPr>
        <w:pStyle w:val="TopLevelListCategory5"/>
      </w:pPr>
      <w:r/>
      <w:r>
        <w:t xml:space="preserve">9V2B_OPH</w:t>
      </w:r>
      <w:r>
        <w:tab/>
      </w:r>
      <w:r>
        <w:t xml:space="preserve">Viral infections of lacrimal gland</w:t>
      </w:r>
    </w:p>
    <w:p>
      <w:pPr>
        <w:pStyle w:val="TopLevelListCategory5"/>
      </w:pPr>
      <w:r/>
      <w:r>
        <w:t xml:space="preserve">9V2C_OPH</w:t>
      </w:r>
      <w:r>
        <w:tab/>
      </w:r>
      <w:r>
        <w:t xml:space="preserve">Bacterial infections of lacrimal gland</w:t>
      </w:r>
    </w:p>
    <w:p>
      <w:pPr>
        <w:pStyle w:val="TopLevelListCategory5"/>
      </w:pPr>
      <w:r/>
      <w:r>
        <w:t xml:space="preserve">9V2D_OPH</w:t>
      </w:r>
      <w:r>
        <w:tab/>
      </w:r>
      <w:r>
        <w:t xml:space="preserve">Parasitic infections of lacrimal gland</w:t>
      </w:r>
    </w:p>
    <w:p>
      <w:pPr>
        <w:pStyle w:val="TopLevelListCategory5"/>
      </w:pPr>
      <w:r/>
      <w:r>
        <w:t xml:space="preserve">9V2Z_OPH</w:t>
      </w:r>
      <w:r>
        <w:tab/>
      </w:r>
      <w:r>
        <w:t xml:space="preserve">Other specified infections of the lacrimal gland</w:t>
      </w:r>
    </w:p>
    <w:p>
      <w:pPr>
        <w:pStyle w:val="TopLevelListCategory5"/>
      </w:pPr>
      <w:r/>
      <w:r>
        <w:t xml:space="preserve">9V2Z_OPH</w:t>
      </w:r>
      <w:r>
        <w:tab/>
      </w:r>
      <w:r>
        <w:t xml:space="preserve">Infections of the lacrimal gland, unspecified</w:t>
      </w:r>
    </w:p>
    <w:p>
      <w:pPr>
        <w:pStyle w:val="TopLevelListBlock5"/>
      </w:pPr>
      <w:r/>
      <w:r>
        <w:t xml:space="preserve">Inflammatory disorders of lacrimal gland</w:t>
      </w:r>
      <w:r>
        <w:rPr>
          <w:rStyle w:val="GroupingId"/>
        </w:rPr>
        <w:t xml:space="preserve"> (BlockL5‑9V2)</w:t>
      </w:r>
    </w:p>
    <w:p>
      <w:pPr>
        <w:pStyle w:val="TopLevelListCategory5"/>
      </w:pPr>
      <w:r/>
      <w:r>
        <w:t xml:space="preserve">9V2E_OPH</w:t>
      </w:r>
      <w:r>
        <w:tab/>
      </w:r>
      <w:r>
        <w:t xml:space="preserve">Sarcoidosis of lacrimal gland</w:t>
      </w:r>
    </w:p>
    <w:p>
      <w:pPr>
        <w:pStyle w:val="TopLevelListCategory5"/>
      </w:pPr>
      <w:r/>
      <w:r>
        <w:t xml:space="preserve">9V2F_OPH</w:t>
      </w:r>
      <w:r>
        <w:tab/>
      </w:r>
      <w:r>
        <w:t xml:space="preserve">Graves disease involving lacrimal gland</w:t>
      </w:r>
    </w:p>
    <w:p>
      <w:pPr>
        <w:pStyle w:val="TopLevelListCategory5"/>
      </w:pPr>
      <w:r/>
      <w:r>
        <w:t xml:space="preserve">9V2G_OPH</w:t>
      </w:r>
      <w:r>
        <w:tab/>
      </w:r>
      <w:r>
        <w:t xml:space="preserve">Sicca syndrome with lacrimal gland disorder</w:t>
      </w:r>
    </w:p>
    <w:p>
      <w:pPr>
        <w:pStyle w:val="TopLevelListCategory5"/>
      </w:pPr>
      <w:r/>
      <w:r>
        <w:t xml:space="preserve">9A10.1</w:t>
      </w:r>
      <w:r>
        <w:tab/>
      </w:r>
      <w:r>
        <w:t xml:space="preserve">Orbital inflammatory syndrome</w:t>
      </w:r>
    </w:p>
    <w:p>
      <w:pPr>
        <w:pStyle w:val="TopLevelListCategory5"/>
      </w:pPr>
      <w:r/>
      <w:r>
        <w:t xml:space="preserve">9A10.2</w:t>
      </w:r>
      <w:r>
        <w:tab/>
      </w:r>
      <w:r>
        <w:t xml:space="preserve">Benign lymphoepithelial lesion of lacrimal gland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Other specified inflammatory disorders of lacrimal gland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Inflammatory disorders of lacrimal gland, unspecified</w:t>
      </w:r>
    </w:p>
    <w:p>
      <w:pPr>
        <w:pStyle w:val="TopLevelListBlock5"/>
      </w:pPr>
      <w:r/>
      <w:r>
        <w:t xml:space="preserve">Diseases of tear production</w:t>
      </w:r>
      <w:r>
        <w:rPr>
          <w:rStyle w:val="GroupingId"/>
        </w:rPr>
        <w:t xml:space="preserve"> (BlockL5‑9A1)</w:t>
      </w:r>
    </w:p>
    <w:p>
      <w:pPr>
        <w:pStyle w:val="TopLevelListCategory5"/>
      </w:pPr>
      <w:r/>
      <w:r>
        <w:t xml:space="preserve">9A10.3</w:t>
      </w:r>
      <w:r>
        <w:tab/>
      </w:r>
      <w:r>
        <w:t xml:space="preserve">Hyperlacrimation</w:t>
      </w:r>
    </w:p>
    <w:p>
      <w:pPr>
        <w:pStyle w:val="TopLevelListCategory5"/>
      </w:pPr>
      <w:r/>
      <w:r>
        <w:t xml:space="preserve">9A10.4</w:t>
      </w:r>
      <w:r>
        <w:tab/>
      </w:r>
      <w:r>
        <w:t xml:space="preserve">Underproduction of tears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Other specified diseases of tear production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Diseases of tear production, unspecified</w:t>
      </w:r>
    </w:p>
    <w:p>
      <w:pPr>
        <w:pStyle w:val="TopLevelListCategory4"/>
      </w:pPr>
      <w:r/>
      <w:r>
        <w:t xml:space="preserve">9A10.Y_OPH</w:t>
      </w:r>
      <w:r>
        <w:tab/>
      </w:r>
      <w:r>
        <w:t xml:space="preserve">Other specified disorders of lacrimal gland</w:t>
      </w:r>
    </w:p>
    <w:p>
      <w:pPr>
        <w:pStyle w:val="TopLevelListCategory4"/>
      </w:pPr>
      <w:r/>
      <w:r>
        <w:t xml:space="preserve">9A10.Z</w:t>
      </w:r>
      <w:r>
        <w:tab/>
      </w:r>
      <w:r>
        <w:t xml:space="preserve">Disorders of lacrimal gland, unspecified</w:t>
      </w:r>
    </w:p>
    <w:p>
      <w:pPr>
        <w:pStyle w:val="TopLevelListBlock4"/>
      </w:pPr>
      <w:r/>
      <w:r>
        <w:t xml:space="preserve">Disorders of lacrimal drainage system</w:t>
      </w:r>
      <w:r>
        <w:rPr>
          <w:rStyle w:val="GroupingId"/>
        </w:rPr>
        <w:t xml:space="preserve"> (BlockL4‑9A1)</w:t>
      </w:r>
    </w:p>
    <w:p>
      <w:pPr>
        <w:pStyle w:val="TopLevelListBlock5"/>
      </w:pPr>
      <w:r/>
      <w:r>
        <w:t xml:space="preserve">Infections of lacrimal drainage system</w:t>
      </w:r>
      <w:r>
        <w:rPr>
          <w:rStyle w:val="GroupingId"/>
        </w:rPr>
        <w:t xml:space="preserve"> (BlockL5‑9A1)</w:t>
      </w:r>
    </w:p>
    <w:p>
      <w:pPr>
        <w:pStyle w:val="TopLevelListCategory5"/>
      </w:pPr>
      <w:r/>
      <w:r>
        <w:t xml:space="preserve">9A11.1</w:t>
      </w:r>
      <w:r>
        <w:tab/>
      </w:r>
      <w:r>
        <w:t xml:space="preserve">Canaliculitis</w:t>
      </w:r>
    </w:p>
    <w:p>
      <w:pPr>
        <w:pStyle w:val="TopLevelListCategory5"/>
      </w:pPr>
      <w:r/>
      <w:r>
        <w:t xml:space="preserve">9A11.2</w:t>
      </w:r>
      <w:r>
        <w:tab/>
      </w:r>
      <w:r>
        <w:t xml:space="preserve">Dacryocystitis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Other specified infections of lacrimal drainage system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Infections of lacrimal drainage system, unspecified</w:t>
      </w:r>
    </w:p>
    <w:p>
      <w:pPr>
        <w:pStyle w:val="TopLevelListBlock5"/>
      </w:pPr>
      <w:r/>
      <w:r>
        <w:t xml:space="preserve">Obstruction of lacrimal drainage system</w:t>
      </w:r>
      <w:r>
        <w:rPr>
          <w:rStyle w:val="GroupingId"/>
        </w:rPr>
        <w:t xml:space="preserve"> (BlockL5‑9A1)</w:t>
      </w:r>
    </w:p>
    <w:p>
      <w:pPr>
        <w:pStyle w:val="TopLevelListCategory5"/>
      </w:pPr>
      <w:r/>
      <w:r>
        <w:t xml:space="preserve">9A11.3</w:t>
      </w:r>
      <w:r>
        <w:tab/>
      </w:r>
      <w:r>
        <w:t xml:space="preserve">Conjunctivochalasis</w:t>
      </w:r>
    </w:p>
    <w:p>
      <w:pPr>
        <w:pStyle w:val="TopLevelListCategory5"/>
      </w:pPr>
      <w:r/>
      <w:r>
        <w:t xml:space="preserve">9A11.4</w:t>
      </w:r>
      <w:r>
        <w:tab/>
      </w:r>
      <w:r>
        <w:t xml:space="preserve">Punctal stenosis</w:t>
      </w:r>
    </w:p>
    <w:p>
      <w:pPr>
        <w:pStyle w:val="TopLevelListCategory5"/>
      </w:pPr>
      <w:r/>
      <w:r>
        <w:t xml:space="preserve">9A11.5</w:t>
      </w:r>
      <w:r>
        <w:tab/>
      </w:r>
      <w:r>
        <w:t xml:space="preserve">Nasolacrimal canalicular stenosis</w:t>
      </w:r>
    </w:p>
    <w:p>
      <w:pPr>
        <w:pStyle w:val="TopLevelListCategory5"/>
      </w:pPr>
      <w:r/>
      <w:r>
        <w:t xml:space="preserve">9A11.6</w:t>
      </w:r>
      <w:r>
        <w:tab/>
      </w:r>
      <w:r>
        <w:t xml:space="preserve">Dacryolith</w:t>
      </w:r>
    </w:p>
    <w:p>
      <w:pPr>
        <w:pStyle w:val="TopLevelListCategory5"/>
      </w:pPr>
      <w:r/>
      <w:r>
        <w:t xml:space="preserve">9A11.7</w:t>
      </w:r>
      <w:r>
        <w:tab/>
      </w:r>
      <w:r>
        <w:t xml:space="preserve">Nasolacrimal sac stenosis</w:t>
      </w:r>
    </w:p>
    <w:p>
      <w:pPr>
        <w:pStyle w:val="TopLevelListCategory5"/>
      </w:pPr>
      <w:r/>
      <w:r>
        <w:t xml:space="preserve">9A11.8</w:t>
      </w:r>
      <w:r>
        <w:tab/>
      </w:r>
      <w:r>
        <w:t xml:space="preserve">Nasolacrimal duct obstruction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Other specified obstruction of lacrimal drainage system</w:t>
      </w:r>
    </w:p>
    <w:p>
      <w:pPr>
        <w:pStyle w:val="TopLevelListCategory5"/>
      </w:pPr>
      <w:r/>
      <w:r>
        <w:t xml:space="preserve">9A1Z_OPH</w:t>
      </w:r>
      <w:r>
        <w:tab/>
      </w:r>
      <w:r>
        <w:t xml:space="preserve">Obstruction of lacrimal drainage system, unspecified</w:t>
      </w:r>
    </w:p>
    <w:p>
      <w:pPr>
        <w:pStyle w:val="TopLevelListCategory4"/>
      </w:pPr>
      <w:r/>
      <w:r>
        <w:t xml:space="preserve">9A11.0</w:t>
      </w:r>
      <w:r>
        <w:tab/>
      </w:r>
      <w:r>
        <w:t xml:space="preserve">Eversion of lacrimal punctum</w:t>
      </w:r>
    </w:p>
    <w:p>
      <w:pPr>
        <w:pStyle w:val="TopLevelListCategory4"/>
      </w:pPr>
      <w:r/>
      <w:r>
        <w:t xml:space="preserve">9A11.Y_OPH</w:t>
      </w:r>
      <w:r>
        <w:tab/>
      </w:r>
      <w:r>
        <w:t xml:space="preserve">Other specified disorders of lacrimal drainage system</w:t>
      </w:r>
    </w:p>
    <w:p>
      <w:pPr>
        <w:pStyle w:val="TopLevelListCategory4"/>
      </w:pPr>
      <w:r/>
      <w:r>
        <w:t xml:space="preserve">9A11.Z</w:t>
      </w:r>
      <w:r>
        <w:tab/>
      </w:r>
      <w:r>
        <w:t xml:space="preserve">Disorders of lacrimal drainage system, unspecified</w:t>
      </w:r>
    </w:p>
    <w:p>
      <w:pPr>
        <w:pStyle w:val="TopLevelListCategory3"/>
      </w:pPr>
      <w:r/>
      <w:r>
        <w:t xml:space="preserve">9A1Y_OPH</w:t>
      </w:r>
      <w:r>
        <w:tab/>
      </w:r>
      <w:r>
        <w:t xml:space="preserve">Other specified disorders of lacrimal apparatus</w:t>
      </w:r>
    </w:p>
    <w:p>
      <w:pPr>
        <w:pStyle w:val="TopLevelListCategory3"/>
      </w:pPr>
      <w:r/>
      <w:r>
        <w:t xml:space="preserve">9A1Z</w:t>
      </w:r>
      <w:r>
        <w:tab/>
      </w:r>
      <w:r>
        <w:t xml:space="preserve">Disorders of lacrimal apparatus, unspecified</w:t>
      </w:r>
    </w:p>
    <w:p>
      <w:pPr>
        <w:pStyle w:val="TopLevelListBlock3"/>
      </w:pPr>
      <w:r/>
      <w:r>
        <w:t xml:space="preserve">Disorders of orbit</w:t>
      </w:r>
      <w:r>
        <w:rPr>
          <w:rStyle w:val="GroupingId"/>
        </w:rPr>
        <w:t xml:space="preserve"> (BlockL3‑9A2)</w:t>
      </w:r>
    </w:p>
    <w:p>
      <w:pPr>
        <w:pStyle w:val="TopLevelListBlock4"/>
      </w:pPr>
      <w:r/>
      <w:r>
        <w:t xml:space="preserve">Displacement of eyeball</w:t>
      </w:r>
      <w:r>
        <w:rPr>
          <w:rStyle w:val="GroupingId"/>
        </w:rPr>
        <w:t xml:space="preserve"> (BlockL4‑9A2)</w:t>
      </w:r>
    </w:p>
    <w:p>
      <w:pPr>
        <w:pStyle w:val="TopLevelListBlock5"/>
      </w:pPr>
      <w:r/>
      <w:r>
        <w:t xml:space="preserve">Axial displacement of eyeball</w:t>
      </w:r>
      <w:r>
        <w:rPr>
          <w:rStyle w:val="GroupingId"/>
        </w:rPr>
        <w:t xml:space="preserve"> (BlockL5‑9A2)</w:t>
      </w:r>
    </w:p>
    <w:p>
      <w:pPr>
        <w:pStyle w:val="TopLevelListCategory5"/>
      </w:pPr>
      <w:r/>
      <w:r>
        <w:t xml:space="preserve">9A20.00</w:t>
      </w:r>
      <w:r>
        <w:tab/>
      </w:r>
      <w:r>
        <w:t xml:space="preserve">Outward displacement of eyeball</w:t>
      </w:r>
    </w:p>
    <w:p>
      <w:pPr>
        <w:pStyle w:val="TopLevelListCategory5"/>
      </w:pPr>
      <w:r/>
      <w:r>
        <w:t xml:space="preserve">9A20.01</w:t>
      </w:r>
      <w:r>
        <w:tab/>
      </w:r>
      <w:r>
        <w:t xml:space="preserve">Inward displacement of eyeball</w:t>
      </w:r>
    </w:p>
    <w:p>
      <w:pPr>
        <w:pStyle w:val="TopLevelListCategory5"/>
      </w:pPr>
      <w:r/>
      <w:r>
        <w:t xml:space="preserve">9A20.0Y_OPH</w:t>
      </w:r>
      <w:r>
        <w:tab/>
      </w:r>
      <w:r>
        <w:t xml:space="preserve">Other specified axial displacement of eyeball</w:t>
      </w:r>
    </w:p>
    <w:p>
      <w:pPr>
        <w:pStyle w:val="TopLevelListCategory5"/>
      </w:pPr>
      <w:r/>
      <w:r>
        <w:t xml:space="preserve">9A20.0Z</w:t>
      </w:r>
      <w:r>
        <w:tab/>
      </w:r>
      <w:r>
        <w:t xml:space="preserve">Axial displacement of eyeball, unspecified</w:t>
      </w:r>
    </w:p>
    <w:p>
      <w:pPr>
        <w:pStyle w:val="TopLevelListBlock5"/>
      </w:pPr>
      <w:r/>
      <w:r>
        <w:t xml:space="preserve">Non-Axial displacement of eyeball</w:t>
      </w:r>
      <w:r>
        <w:rPr>
          <w:rStyle w:val="GroupingId"/>
        </w:rPr>
        <w:t xml:space="preserve"> (BlockL5‑9V2)</w:t>
      </w:r>
    </w:p>
    <w:p>
      <w:pPr>
        <w:pStyle w:val="TopLevelListCategory5"/>
      </w:pPr>
      <w:r/>
      <w:r>
        <w:t xml:space="preserve">9V2H_OPH</w:t>
      </w:r>
      <w:r>
        <w:tab/>
      </w:r>
      <w:r>
        <w:t xml:space="preserve">Downward displacement of eyeball</w:t>
      </w:r>
    </w:p>
    <w:p>
      <w:pPr>
        <w:pStyle w:val="TopLevelListCategory5"/>
      </w:pPr>
      <w:r/>
      <w:r>
        <w:t xml:space="preserve">9V2J_OPH</w:t>
      </w:r>
      <w:r>
        <w:tab/>
      </w:r>
      <w:r>
        <w:t xml:space="preserve">Upward displacement of eyeball</w:t>
      </w:r>
    </w:p>
    <w:p>
      <w:pPr>
        <w:pStyle w:val="TopLevelListCategory5"/>
      </w:pPr>
      <w:r/>
      <w:r>
        <w:t xml:space="preserve">9V2K_OPH</w:t>
      </w:r>
      <w:r>
        <w:tab/>
      </w:r>
      <w:r>
        <w:t xml:space="preserve">Lateral displacement of eyeball</w:t>
      </w:r>
    </w:p>
    <w:p>
      <w:pPr>
        <w:pStyle w:val="TopLevelListCategory5"/>
      </w:pPr>
      <w:r/>
      <w:r>
        <w:t xml:space="preserve">9V2L_OPH</w:t>
      </w:r>
      <w:r>
        <w:tab/>
      </w:r>
      <w:r>
        <w:t xml:space="preserve">Medial displacement of eyeball</w:t>
      </w:r>
    </w:p>
    <w:p>
      <w:pPr>
        <w:pStyle w:val="TopLevelListCategory5"/>
      </w:pPr>
      <w:r/>
      <w:r>
        <w:t xml:space="preserve">9V2M_OPH</w:t>
      </w:r>
      <w:r>
        <w:tab/>
      </w:r>
      <w:r>
        <w:t xml:space="preserve">Complex displacement of eyeball</w:t>
      </w:r>
    </w:p>
    <w:p>
      <w:pPr>
        <w:pStyle w:val="TopLevelListCategory5"/>
      </w:pPr>
      <w:r/>
      <w:r>
        <w:t xml:space="preserve">9V2Z_OPH</w:t>
      </w:r>
      <w:r>
        <w:tab/>
      </w:r>
      <w:r>
        <w:t xml:space="preserve">Other specified non-Axial displacement of eyeball</w:t>
      </w:r>
    </w:p>
    <w:p>
      <w:pPr>
        <w:pStyle w:val="TopLevelListCategory5"/>
      </w:pPr>
      <w:r/>
      <w:r>
        <w:t xml:space="preserve">9V2Z_OPH</w:t>
      </w:r>
      <w:r>
        <w:tab/>
      </w:r>
      <w:r>
        <w:t xml:space="preserve">Non-Axial displacement of eyeball, unspecified</w:t>
      </w:r>
    </w:p>
    <w:p>
      <w:pPr>
        <w:pStyle w:val="TopLevelListCategory4"/>
      </w:pPr>
      <w:r/>
      <w:r>
        <w:t xml:space="preserve">9A20.Y_OPH</w:t>
      </w:r>
      <w:r>
        <w:tab/>
      </w:r>
      <w:r>
        <w:t xml:space="preserve">Other specified displacement of eyeball</w:t>
      </w:r>
    </w:p>
    <w:p>
      <w:pPr>
        <w:pStyle w:val="TopLevelListCategory4"/>
      </w:pPr>
      <w:r/>
      <w:r>
        <w:t xml:space="preserve">9A20.Z</w:t>
      </w:r>
      <w:r>
        <w:tab/>
      </w:r>
      <w:r>
        <w:t xml:space="preserve">Displacement of eyeball, unspecified</w:t>
      </w:r>
    </w:p>
    <w:p>
      <w:pPr>
        <w:pStyle w:val="TopLevelListBlock4"/>
      </w:pPr>
      <w:r/>
      <w:r>
        <w:t xml:space="preserve">Orbital infection</w:t>
      </w:r>
      <w:r>
        <w:rPr>
          <w:rStyle w:val="GroupingId"/>
        </w:rPr>
        <w:t xml:space="preserve"> (BlockL4‑9A2)</w:t>
      </w:r>
    </w:p>
    <w:p>
      <w:pPr>
        <w:pStyle w:val="TopLevelListCategory4"/>
      </w:pPr>
      <w:r/>
      <w:r>
        <w:t xml:space="preserve">9A21.0</w:t>
      </w:r>
      <w:r>
        <w:tab/>
      </w:r>
      <w:r>
        <w:t xml:space="preserve">Orbital cellulitis</w:t>
      </w:r>
    </w:p>
    <w:p>
      <w:pPr>
        <w:pStyle w:val="TopLevelListCategory4"/>
      </w:pPr>
      <w:r/>
      <w:r>
        <w:t xml:space="preserve">9A21.1</w:t>
      </w:r>
      <w:r>
        <w:tab/>
      </w:r>
      <w:r>
        <w:t xml:space="preserve">Orbital subperiosteal abscess</w:t>
      </w:r>
    </w:p>
    <w:p>
      <w:pPr>
        <w:pStyle w:val="TopLevelListCategory4"/>
      </w:pPr>
      <w:r/>
      <w:r>
        <w:t xml:space="preserve">9A21.2</w:t>
      </w:r>
      <w:r>
        <w:tab/>
      </w:r>
      <w:r>
        <w:t xml:space="preserve">Orbital abscess</w:t>
      </w:r>
    </w:p>
    <w:p>
      <w:pPr>
        <w:pStyle w:val="TopLevelListCategory4"/>
      </w:pPr>
      <w:r/>
      <w:r>
        <w:t xml:space="preserve">9A21.3</w:t>
      </w:r>
      <w:r>
        <w:tab/>
      </w:r>
      <w:r>
        <w:t xml:space="preserve">Periostitis of orbit</w:t>
      </w:r>
    </w:p>
    <w:p>
      <w:pPr>
        <w:pStyle w:val="TopLevelListCategory4"/>
      </w:pPr>
      <w:r/>
      <w:r>
        <w:t xml:space="preserve">9V2N_OPH</w:t>
      </w:r>
      <w:r>
        <w:tab/>
      </w:r>
      <w:r>
        <w:t xml:space="preserve">Cysticercosis of orbit</w:t>
      </w:r>
    </w:p>
    <w:p>
      <w:pPr>
        <w:pStyle w:val="TopLevelListCategory4"/>
      </w:pPr>
      <w:r/>
      <w:r>
        <w:t xml:space="preserve">9A21.Y_OPH</w:t>
      </w:r>
      <w:r>
        <w:tab/>
      </w:r>
      <w:r>
        <w:t xml:space="preserve">Other specified orbital infection</w:t>
      </w:r>
    </w:p>
    <w:p>
      <w:pPr>
        <w:pStyle w:val="TopLevelListCategory4"/>
      </w:pPr>
      <w:r/>
      <w:r>
        <w:t xml:space="preserve">9A21.Z</w:t>
      </w:r>
      <w:r>
        <w:tab/>
      </w:r>
      <w:r>
        <w:t xml:space="preserve">Orbital infection, unspecified</w:t>
      </w:r>
    </w:p>
    <w:p>
      <w:pPr>
        <w:pStyle w:val="TopLevelListBlock4"/>
      </w:pPr>
      <w:r/>
      <w:r>
        <w:t xml:space="preserve">Orbital inflammation</w:t>
      </w:r>
      <w:r>
        <w:rPr>
          <w:rStyle w:val="GroupingId"/>
        </w:rPr>
        <w:t xml:space="preserve"> (BlockL4‑9A2)</w:t>
      </w:r>
    </w:p>
    <w:p>
      <w:pPr>
        <w:pStyle w:val="TopLevelListCategory4"/>
      </w:pPr>
      <w:r/>
      <w:r>
        <w:t xml:space="preserve">9A22.0</w:t>
      </w:r>
      <w:r>
        <w:tab/>
      </w:r>
      <w:r>
        <w:t xml:space="preserve">Dysthyroid orbitopathy</w:t>
      </w:r>
    </w:p>
    <w:p>
      <w:pPr>
        <w:pStyle w:val="TopLevelListCategory4"/>
      </w:pPr>
      <w:r/>
      <w:r>
        <w:t xml:space="preserve">9A22.1</w:t>
      </w:r>
      <w:r>
        <w:tab/>
      </w:r>
      <w:r>
        <w:t xml:space="preserve">Diffuse orbital inflammation</w:t>
      </w:r>
    </w:p>
    <w:p>
      <w:pPr>
        <w:pStyle w:val="TopLevelListCategory4"/>
      </w:pPr>
      <w:r/>
      <w:r>
        <w:t xml:space="preserve">9A22.2</w:t>
      </w:r>
      <w:r>
        <w:tab/>
      </w:r>
      <w:r>
        <w:t xml:space="preserve">Granulomatous orbital inflammation</w:t>
      </w:r>
    </w:p>
    <w:p>
      <w:pPr>
        <w:pStyle w:val="TopLevelListCategory4"/>
      </w:pPr>
      <w:r/>
      <w:r>
        <w:t xml:space="preserve">9A22.Y_OPH</w:t>
      </w:r>
      <w:r>
        <w:tab/>
      </w:r>
      <w:r>
        <w:t xml:space="preserve">Other specified orbital inflammation</w:t>
      </w:r>
    </w:p>
    <w:p>
      <w:pPr>
        <w:pStyle w:val="TopLevelListCategory4"/>
      </w:pPr>
      <w:r/>
      <w:r>
        <w:t xml:space="preserve">9A22.Z</w:t>
      </w:r>
      <w:r>
        <w:tab/>
      </w:r>
      <w:r>
        <w:t xml:space="preserve">Orbital inflammation, unspecified</w:t>
      </w:r>
    </w:p>
    <w:p>
      <w:pPr>
        <w:pStyle w:val="TopLevelListBlock4"/>
      </w:pPr>
      <w:r/>
      <w:r>
        <w:t xml:space="preserve">Orbital cyst</w:t>
      </w:r>
      <w:r>
        <w:rPr>
          <w:rStyle w:val="GroupingId"/>
        </w:rPr>
        <w:t xml:space="preserve"> (BlockL4‑9A2)</w:t>
      </w:r>
    </w:p>
    <w:p>
      <w:pPr>
        <w:pStyle w:val="TopLevelListCategory4"/>
      </w:pPr>
      <w:r/>
      <w:r>
        <w:t xml:space="preserve">9A23.0</w:t>
      </w:r>
      <w:r>
        <w:tab/>
      </w:r>
      <w:r>
        <w:t xml:space="preserve">Congenital orbital cyst</w:t>
      </w:r>
    </w:p>
    <w:p>
      <w:pPr>
        <w:pStyle w:val="TopLevelListCategory4"/>
      </w:pPr>
      <w:r/>
      <w:r>
        <w:t xml:space="preserve">9A23.1</w:t>
      </w:r>
      <w:r>
        <w:tab/>
      </w:r>
      <w:r>
        <w:t xml:space="preserve">Acquired orbital cyst</w:t>
      </w:r>
    </w:p>
    <w:p>
      <w:pPr>
        <w:pStyle w:val="TopLevelListCategory4"/>
      </w:pPr>
      <w:r/>
      <w:r>
        <w:t xml:space="preserve">9A23.Z</w:t>
      </w:r>
      <w:r>
        <w:tab/>
      </w:r>
      <w:r>
        <w:t xml:space="preserve">Orbital cyst, unspecified</w:t>
      </w:r>
    </w:p>
    <w:p>
      <w:pPr>
        <w:pStyle w:val="TopLevelListBlock4"/>
      </w:pPr>
      <w:r/>
      <w:r>
        <w:t xml:space="preserve">Orbital deformity</w:t>
      </w:r>
      <w:r>
        <w:rPr>
          <w:rStyle w:val="GroupingId"/>
        </w:rPr>
        <w:t xml:space="preserve"> (BlockL4‑9A2)</w:t>
      </w:r>
    </w:p>
    <w:p>
      <w:pPr>
        <w:pStyle w:val="TopLevelListBlock5"/>
      </w:pPr>
      <w:r/>
      <w:r>
        <w:t xml:space="preserve">Bony deformity of orbit</w:t>
      </w:r>
      <w:r>
        <w:rPr>
          <w:rStyle w:val="GroupingId"/>
        </w:rPr>
        <w:t xml:space="preserve"> (BlockL5‑9A2)</w:t>
      </w:r>
    </w:p>
    <w:p>
      <w:pPr>
        <w:pStyle w:val="TopLevelListCategory5"/>
      </w:pPr>
      <w:r/>
      <w:r>
        <w:t xml:space="preserve">9A24.0</w:t>
      </w:r>
      <w:r>
        <w:tab/>
      </w:r>
      <w:r>
        <w:t xml:space="preserve">Contraction of orbit</w:t>
      </w:r>
    </w:p>
    <w:p>
      <w:pPr>
        <w:pStyle w:val="TopLevelListCategory5"/>
      </w:pPr>
      <w:r/>
      <w:r>
        <w:t xml:space="preserve">9A24.1</w:t>
      </w:r>
      <w:r>
        <w:tab/>
      </w:r>
      <w:r>
        <w:t xml:space="preserve">Expansion of orbit</w:t>
      </w:r>
    </w:p>
    <w:p>
      <w:pPr>
        <w:pStyle w:val="TopLevelListCategory5"/>
      </w:pPr>
      <w:r/>
      <w:r>
        <w:t xml:space="preserve">9A24.2</w:t>
      </w:r>
      <w:r>
        <w:tab/>
      </w:r>
      <w:r>
        <w:t xml:space="preserve">Distortion of orbit</w:t>
      </w:r>
    </w:p>
    <w:p>
      <w:pPr>
        <w:pStyle w:val="TopLevelListCategory5"/>
      </w:pPr>
      <w:r/>
      <w:r>
        <w:t xml:space="preserve">9A24.3</w:t>
      </w:r>
      <w:r>
        <w:tab/>
      </w:r>
      <w:r>
        <w:t xml:space="preserve">Enlargement of bony orbit</w:t>
      </w:r>
    </w:p>
    <w:p>
      <w:pPr>
        <w:pStyle w:val="TopLevelListCategory5"/>
      </w:pPr>
      <w:r/>
      <w:r>
        <w:t xml:space="preserve">9A24.4</w:t>
      </w:r>
      <w:r>
        <w:tab/>
      </w:r>
      <w:r>
        <w:t xml:space="preserve">Exostosis of orbit</w:t>
      </w:r>
    </w:p>
    <w:p>
      <w:pPr>
        <w:pStyle w:val="TopLevelListCategory5"/>
      </w:pPr>
      <w:r/>
      <w:r>
        <w:t xml:space="preserve">9A24.Y_OPH</w:t>
      </w:r>
      <w:r>
        <w:tab/>
      </w:r>
      <w:r>
        <w:t xml:space="preserve">Other specified bony deformity of orbit</w:t>
      </w:r>
    </w:p>
    <w:p>
      <w:pPr>
        <w:pStyle w:val="TopLevelListCategory5"/>
      </w:pPr>
      <w:r/>
      <w:r>
        <w:t xml:space="preserve">9A24.Z</w:t>
      </w:r>
      <w:r>
        <w:tab/>
      </w:r>
      <w:r>
        <w:t xml:space="preserve">Bony deformity of orbit, unspecified</w:t>
      </w:r>
    </w:p>
    <w:p>
      <w:pPr>
        <w:pStyle w:val="TopLevelListCategory4"/>
      </w:pPr>
      <w:r/>
      <w:r>
        <w:t xml:space="preserve">9A25</w:t>
      </w:r>
      <w:r>
        <w:tab/>
      </w:r>
      <w:r>
        <w:t xml:space="preserve">Soft tissue deformity of orbit</w:t>
      </w:r>
    </w:p>
    <w:p>
      <w:pPr>
        <w:pStyle w:val="TopLevelListCategory4"/>
      </w:pPr>
      <w:r/>
      <w:r>
        <w:t xml:space="preserve">9A26</w:t>
      </w:r>
      <w:r>
        <w:tab/>
      </w:r>
      <w:r>
        <w:t xml:space="preserve">Combined bony and soft tissue deformity of orbit</w:t>
      </w:r>
    </w:p>
    <w:p>
      <w:pPr>
        <w:pStyle w:val="TopLevelListCategory4"/>
      </w:pPr>
      <w:r/>
      <w:r>
        <w:t xml:space="preserve">9A2Z_OPH</w:t>
      </w:r>
      <w:r>
        <w:tab/>
      </w:r>
      <w:r>
        <w:t xml:space="preserve">Other specified orbital deformity</w:t>
      </w:r>
    </w:p>
    <w:p>
      <w:pPr>
        <w:pStyle w:val="TopLevelListCategory4"/>
      </w:pPr>
      <w:r/>
      <w:r>
        <w:t xml:space="preserve">9A2Z_OPH</w:t>
      </w:r>
      <w:r>
        <w:tab/>
      </w:r>
      <w:r>
        <w:t xml:space="preserve">Orbital deformity, unspecified</w:t>
      </w:r>
    </w:p>
    <w:p>
      <w:pPr>
        <w:pStyle w:val="TopLevelListCategory3"/>
      </w:pPr>
      <w:r/>
      <w:r>
        <w:t xml:space="preserve">9A2Y_OPH</w:t>
      </w:r>
      <w:r>
        <w:tab/>
      </w:r>
      <w:r>
        <w:t xml:space="preserve">Other specified disorders of orbit</w:t>
      </w:r>
    </w:p>
    <w:p>
      <w:pPr>
        <w:pStyle w:val="TopLevelListCategory3"/>
      </w:pPr>
      <w:r/>
      <w:r>
        <w:t xml:space="preserve">9A2Z</w:t>
      </w:r>
      <w:r>
        <w:tab/>
      </w:r>
      <w:r>
        <w:t xml:space="preserve">Disorders of orbit, unspecified</w:t>
      </w:r>
    </w:p>
    <w:p>
      <w:pPr>
        <w:pStyle w:val="TopLevelListCategory2"/>
      </w:pPr>
      <w:r/>
      <w:r>
        <w:t xml:space="preserve">9A4Y_OPH</w:t>
      </w:r>
      <w:r>
        <w:tab/>
      </w:r>
      <w:r>
        <w:t xml:space="preserve">Other specified disorders of the ocular adnexa or orbit</w:t>
      </w:r>
    </w:p>
    <w:p>
      <w:pPr>
        <w:pStyle w:val="TopLevelListCategory2"/>
      </w:pPr>
      <w:r/>
      <w:r>
        <w:t xml:space="preserve">9A4Z</w:t>
      </w:r>
      <w:r>
        <w:tab/>
      </w:r>
      <w:r>
        <w:t xml:space="preserve">Disorders of the ocular adnexa or orbit, unspecified</w:t>
      </w:r>
    </w:p>
    <w:p>
      <w:pPr>
        <w:pStyle w:val="TopLevelListBlock2"/>
      </w:pPr>
      <w:r/>
      <w:r>
        <w:t xml:space="preserve">Disorders of the eyeball - anterior segment</w:t>
      </w:r>
      <w:r>
        <w:rPr>
          <w:rStyle w:val="GroupingId"/>
        </w:rPr>
        <w:t xml:space="preserve"> (BlockL2‑9A6)</w:t>
      </w:r>
    </w:p>
    <w:p>
      <w:pPr>
        <w:pStyle w:val="TopLevelListBlock3"/>
      </w:pPr>
      <w:r/>
      <w:r>
        <w:t xml:space="preserve">Disorders of conjunctiva</w:t>
      </w:r>
      <w:r>
        <w:rPr>
          <w:rStyle w:val="GroupingId"/>
        </w:rPr>
        <w:t xml:space="preserve"> (BlockL3‑9A6)</w:t>
      </w:r>
    </w:p>
    <w:p>
      <w:pPr>
        <w:pStyle w:val="TopLevelListBlock4"/>
      </w:pPr>
      <w:r/>
      <w:r>
        <w:t xml:space="preserve">Conjunctivitis</w:t>
      </w:r>
      <w:r>
        <w:rPr>
          <w:rStyle w:val="GroupingId"/>
        </w:rPr>
        <w:t xml:space="preserve"> (BlockL4‑9A6)</w:t>
      </w:r>
    </w:p>
    <w:p>
      <w:pPr>
        <w:pStyle w:val="TopLevelListCategory4"/>
      </w:pPr>
      <w:r/>
      <w:r>
        <w:t xml:space="preserve">9A60.0</w:t>
      </w:r>
      <w:r>
        <w:tab/>
      </w:r>
      <w:r>
        <w:t xml:space="preserve">Papillary conjunctivitis</w:t>
      </w:r>
    </w:p>
    <w:p>
      <w:pPr>
        <w:pStyle w:val="TopLevelListCategory4"/>
      </w:pPr>
      <w:r/>
      <w:r>
        <w:t xml:space="preserve">9A60.1</w:t>
      </w:r>
      <w:r>
        <w:tab/>
      </w:r>
      <w:r>
        <w:t xml:space="preserve">Follicular conjunctivitis</w:t>
      </w:r>
    </w:p>
    <w:p>
      <w:pPr>
        <w:pStyle w:val="TopLevelListCategory4"/>
      </w:pPr>
      <w:r/>
      <w:r>
        <w:t xml:space="preserve">9A60.2</w:t>
      </w:r>
      <w:r>
        <w:tab/>
      </w:r>
      <w:r>
        <w:t xml:space="preserve">Cicatrizing conjunctivitis</w:t>
      </w:r>
    </w:p>
    <w:p>
      <w:pPr>
        <w:pStyle w:val="TopLevelListCategory4"/>
      </w:pPr>
      <w:r/>
      <w:r>
        <w:t xml:space="preserve">9V2P_OPH</w:t>
      </w:r>
      <w:r>
        <w:tab/>
      </w:r>
      <w:r>
        <w:t xml:space="preserve">Infectious conjunctivitis</w:t>
      </w:r>
    </w:p>
    <w:p>
      <w:pPr>
        <w:pStyle w:val="TopLevelListCategory4"/>
      </w:pPr>
      <w:r/>
      <w:r>
        <w:t xml:space="preserve">9A60.3</w:t>
      </w:r>
      <w:r>
        <w:tab/>
      </w:r>
      <w:r>
        <w:t xml:space="preserve">Mucopurulent conjunctivitis</w:t>
      </w:r>
    </w:p>
    <w:p>
      <w:pPr>
        <w:pStyle w:val="TopLevelListCategory4"/>
      </w:pPr>
      <w:r/>
      <w:r>
        <w:t xml:space="preserve">9A60.4</w:t>
      </w:r>
      <w:r>
        <w:tab/>
      </w:r>
      <w:r>
        <w:t xml:space="preserve">Blepharoconjunctivitis</w:t>
      </w:r>
    </w:p>
    <w:p>
      <w:pPr>
        <w:pStyle w:val="TopLevelListCategory4"/>
      </w:pPr>
      <w:r/>
      <w:r>
        <w:t xml:space="preserve">9A60.5</w:t>
      </w:r>
      <w:r>
        <w:tab/>
      </w:r>
      <w:r>
        <w:t xml:space="preserve">Vernal keratoconjunctivitis</w:t>
      </w:r>
    </w:p>
    <w:p>
      <w:pPr>
        <w:pStyle w:val="TopLevelListCategory4"/>
      </w:pPr>
      <w:r/>
      <w:r>
        <w:t xml:space="preserve">9V2Q_OPH</w:t>
      </w:r>
      <w:r>
        <w:tab/>
      </w:r>
      <w:r>
        <w:t xml:space="preserve">Pseudomembranous conjunctivitis</w:t>
      </w:r>
    </w:p>
    <w:p>
      <w:pPr>
        <w:pStyle w:val="TopLevelListCategory4"/>
      </w:pPr>
      <w:r/>
      <w:r>
        <w:t xml:space="preserve">9A60.6</w:t>
      </w:r>
      <w:r>
        <w:tab/>
      </w:r>
      <w:r>
        <w:t xml:space="preserve">Serous conjunctivitis, except viral</w:t>
      </w:r>
    </w:p>
    <w:p>
      <w:pPr>
        <w:pStyle w:val="TopLevelListCategory4"/>
      </w:pPr>
      <w:r/>
      <w:r>
        <w:t xml:space="preserve">9V2R_OPH</w:t>
      </w:r>
      <w:r>
        <w:tab/>
      </w:r>
      <w:r>
        <w:t xml:space="preserve">Superior Limbal Keratoconjunctivitis</w:t>
      </w:r>
    </w:p>
    <w:p>
      <w:pPr>
        <w:pStyle w:val="TopLevelListCategory4"/>
      </w:pPr>
      <w:r/>
      <w:r>
        <w:t xml:space="preserve">9A60.Y_OPH</w:t>
      </w:r>
      <w:r>
        <w:tab/>
      </w:r>
      <w:r>
        <w:t xml:space="preserve">Other specified conjunctivitis</w:t>
      </w:r>
    </w:p>
    <w:p>
      <w:pPr>
        <w:pStyle w:val="TopLevelListCategory4"/>
      </w:pPr>
      <w:r/>
      <w:r>
        <w:t xml:space="preserve">9A60.Z</w:t>
      </w:r>
      <w:r>
        <w:tab/>
      </w:r>
      <w:r>
        <w:t xml:space="preserve">Conjunctivitis, unspecified</w:t>
      </w:r>
    </w:p>
    <w:p>
      <w:pPr>
        <w:pStyle w:val="TopLevelListBlock4"/>
      </w:pPr>
      <w:r/>
      <w:r>
        <w:t xml:space="preserve">Certain specified disorders of conjunctiva</w:t>
      </w:r>
      <w:r>
        <w:rPr>
          <w:rStyle w:val="GroupingId"/>
        </w:rPr>
        <w:t xml:space="preserve"> (BlockL4‑9A6)</w:t>
      </w:r>
    </w:p>
    <w:p>
      <w:pPr>
        <w:pStyle w:val="TopLevelListCategory4"/>
      </w:pPr>
      <w:r/>
      <w:r>
        <w:t xml:space="preserve">9A61.0</w:t>
      </w:r>
      <w:r>
        <w:tab/>
      </w:r>
      <w:r>
        <w:t xml:space="preserve">Pingueculae</w:t>
      </w:r>
    </w:p>
    <w:p>
      <w:pPr>
        <w:pStyle w:val="TopLevelListCategory4"/>
      </w:pPr>
      <w:r/>
      <w:r>
        <w:t xml:space="preserve">9A61.1</w:t>
      </w:r>
      <w:r>
        <w:tab/>
      </w:r>
      <w:r>
        <w:t xml:space="preserve">Pterygium</w:t>
      </w:r>
    </w:p>
    <w:p>
      <w:pPr>
        <w:pStyle w:val="TopLevelListCategory4"/>
      </w:pPr>
      <w:r/>
      <w:r>
        <w:t xml:space="preserve">9A61.2</w:t>
      </w:r>
      <w:r>
        <w:tab/>
      </w:r>
      <w:r>
        <w:t xml:space="preserve">Pseudopterygium of conjunctiva</w:t>
      </w:r>
    </w:p>
    <w:p>
      <w:pPr>
        <w:pStyle w:val="TopLevelListCategory4"/>
      </w:pPr>
      <w:r/>
      <w:r>
        <w:t xml:space="preserve">9A61.3</w:t>
      </w:r>
      <w:r>
        <w:tab/>
      </w:r>
      <w:r>
        <w:t xml:space="preserve">Conjunctival scars</w:t>
      </w:r>
    </w:p>
    <w:p>
      <w:pPr>
        <w:pStyle w:val="TopLevelListCategory4"/>
      </w:pPr>
      <w:r/>
      <w:r>
        <w:t xml:space="preserve">9A61.4</w:t>
      </w:r>
      <w:r>
        <w:tab/>
      </w:r>
      <w:r>
        <w:t xml:space="preserve">Conjunctival vascular disorders</w:t>
      </w:r>
    </w:p>
    <w:p>
      <w:pPr>
        <w:pStyle w:val="TopLevelListCategory4"/>
      </w:pPr>
      <w:r/>
      <w:r>
        <w:t xml:space="preserve">9A61.5</w:t>
      </w:r>
      <w:r>
        <w:tab/>
      </w:r>
      <w:r>
        <w:t xml:space="preserve">Conjunctival or subconjunctival haemorrhage</w:t>
      </w:r>
    </w:p>
    <w:p>
      <w:pPr>
        <w:pStyle w:val="TopLevelListCategory4"/>
      </w:pPr>
      <w:r/>
      <w:r>
        <w:t xml:space="preserve">9A61.6</w:t>
      </w:r>
      <w:r>
        <w:tab/>
      </w:r>
      <w:r>
        <w:t xml:space="preserve">Conjunctival or subconjunctival degenerations or deposits</w:t>
      </w:r>
    </w:p>
    <w:p>
      <w:pPr>
        <w:pStyle w:val="TopLevelListCategory4"/>
      </w:pPr>
      <w:r/>
      <w:r>
        <w:t xml:space="preserve">9A61.Z</w:t>
      </w:r>
      <w:r>
        <w:tab/>
      </w:r>
      <w:r>
        <w:t xml:space="preserve">Certain specified disorders of conjunctiva, unspecified</w:t>
      </w:r>
    </w:p>
    <w:p>
      <w:pPr>
        <w:pStyle w:val="TopLevelListCategory3"/>
      </w:pPr>
      <w:r/>
      <w:r>
        <w:t xml:space="preserve">9V2S_OPH</w:t>
      </w:r>
      <w:r>
        <w:tab/>
      </w:r>
      <w:r>
        <w:t xml:space="preserve">Secondary disorders of conjunctiva</w:t>
      </w:r>
    </w:p>
    <w:p>
      <w:pPr>
        <w:pStyle w:val="TopLevelListCategory3"/>
      </w:pPr>
      <w:r/>
      <w:r>
        <w:t xml:space="preserve">9A6Y_OPH</w:t>
      </w:r>
      <w:r>
        <w:tab/>
      </w:r>
      <w:r>
        <w:t xml:space="preserve">Other specified disorders of conjunctiva</w:t>
      </w:r>
    </w:p>
    <w:p>
      <w:pPr>
        <w:pStyle w:val="TopLevelListCategory3"/>
      </w:pPr>
      <w:r/>
      <w:r>
        <w:t xml:space="preserve">9A6Z</w:t>
      </w:r>
      <w:r>
        <w:tab/>
      </w:r>
      <w:r>
        <w:t xml:space="preserve">Disorders of conjunctiva, unspecified</w:t>
      </w:r>
    </w:p>
    <w:p>
      <w:pPr>
        <w:pStyle w:val="TopLevelListBlock3"/>
      </w:pPr>
      <w:r/>
      <w:r>
        <w:t xml:space="preserve">Disorders of the cornea</w:t>
      </w:r>
      <w:r>
        <w:rPr>
          <w:rStyle w:val="GroupingId"/>
        </w:rPr>
        <w:t xml:space="preserve"> (BlockL3‑9A7)</w:t>
      </w:r>
    </w:p>
    <w:p>
      <w:pPr>
        <w:pStyle w:val="TopLevelListCategory3"/>
      </w:pPr>
      <w:r/>
      <w:r>
        <w:t xml:space="preserve">9A70</w:t>
      </w:r>
      <w:r>
        <w:tab/>
      </w:r>
      <w:r>
        <w:t xml:space="preserve">Hereditary corneal dystrophies</w:t>
      </w:r>
    </w:p>
    <w:p>
      <w:pPr>
        <w:pStyle w:val="TopLevelListCategory3"/>
      </w:pPr>
      <w:r/>
      <w:r>
        <w:t xml:space="preserve">9A71</w:t>
      </w:r>
      <w:r>
        <w:tab/>
      </w:r>
      <w:r>
        <w:t xml:space="preserve">Infectious keratitis</w:t>
      </w:r>
    </w:p>
    <w:p>
      <w:pPr>
        <w:pStyle w:val="TopLevelListCategory3"/>
      </w:pPr>
      <w:r/>
      <w:r>
        <w:t xml:space="preserve">9V2T_OPH</w:t>
      </w:r>
      <w:r>
        <w:tab/>
      </w:r>
      <w:r>
        <w:t xml:space="preserve">Diabetic neurotrophic keratitis</w:t>
      </w:r>
    </w:p>
    <w:p>
      <w:pPr>
        <w:pStyle w:val="TopLevelListCategory3"/>
      </w:pPr>
      <w:r/>
      <w:r>
        <w:t xml:space="preserve">9V2U_OPH</w:t>
      </w:r>
      <w:r>
        <w:tab/>
      </w:r>
      <w:r>
        <w:t xml:space="preserve">Contact lens-associated corneal infiltrates, infectious</w:t>
      </w:r>
    </w:p>
    <w:p>
      <w:pPr>
        <w:pStyle w:val="TopLevelListCategory3"/>
      </w:pPr>
      <w:r/>
      <w:r>
        <w:t xml:space="preserve">9A77.1</w:t>
      </w:r>
      <w:r>
        <w:tab/>
      </w:r>
      <w:r>
        <w:t xml:space="preserve">Adherent leukoma</w:t>
      </w:r>
    </w:p>
    <w:p>
      <w:pPr>
        <w:pStyle w:val="TopLevelListCategory3"/>
      </w:pPr>
      <w:r/>
      <w:r>
        <w:t xml:space="preserve">9V2V_OPH</w:t>
      </w:r>
      <w:r>
        <w:tab/>
      </w:r>
      <w:r>
        <w:t xml:space="preserve">Argentous corneal deposits</w:t>
      </w:r>
    </w:p>
    <w:p>
      <w:pPr>
        <w:pStyle w:val="TopLevelListCategory3"/>
      </w:pPr>
      <w:r/>
      <w:r>
        <w:t xml:space="preserve">9V2W_OPH</w:t>
      </w:r>
      <w:r>
        <w:tab/>
      </w:r>
      <w:r>
        <w:t xml:space="preserve">Corneal deposits in metabolic disorders</w:t>
      </w:r>
    </w:p>
    <w:p>
      <w:pPr>
        <w:pStyle w:val="TopLevelListCategory3"/>
      </w:pPr>
      <w:r/>
      <w:r>
        <w:t xml:space="preserve">9V2X_OPH</w:t>
      </w:r>
      <w:r>
        <w:tab/>
      </w:r>
      <w:r>
        <w:t xml:space="preserve">Neoplasms of the cornea</w:t>
      </w:r>
    </w:p>
    <w:p>
      <w:pPr>
        <w:pStyle w:val="TopLevelListBlock4"/>
      </w:pPr>
      <w:r/>
      <w:r>
        <w:t xml:space="preserve">Certain specified disorders of cornea</w:t>
      </w:r>
      <w:r>
        <w:rPr>
          <w:rStyle w:val="GroupingId"/>
        </w:rPr>
        <w:t xml:space="preserve"> (BlockL4‑9A7)</w:t>
      </w:r>
    </w:p>
    <w:p>
      <w:pPr>
        <w:pStyle w:val="TopLevelListCategory4"/>
      </w:pPr>
      <w:r/>
      <w:r>
        <w:t xml:space="preserve">9A78.0</w:t>
      </w:r>
      <w:r>
        <w:tab/>
      </w:r>
      <w:r>
        <w:t xml:space="preserve">Corneal neovascularization</w:t>
      </w:r>
    </w:p>
    <w:p>
      <w:pPr>
        <w:pStyle w:val="TopLevelListCategory4"/>
      </w:pPr>
      <w:r/>
      <w:r>
        <w:t xml:space="preserve">9A78.1</w:t>
      </w:r>
      <w:r>
        <w:tab/>
      </w:r>
      <w:r>
        <w:t xml:space="preserve">Corneal pigmentations or deposits</w:t>
      </w:r>
    </w:p>
    <w:p>
      <w:pPr>
        <w:pStyle w:val="TopLevelListCategory4"/>
      </w:pPr>
      <w:r/>
      <w:r>
        <w:t xml:space="preserve">9A78.2</w:t>
      </w:r>
      <w:r>
        <w:tab/>
      </w:r>
      <w:r>
        <w:t xml:space="preserve">Corneal oedema</w:t>
      </w:r>
    </w:p>
    <w:p>
      <w:pPr>
        <w:pStyle w:val="TopLevelListBlock1"/>
      </w:pPr>
      <w:r/>
      <w:r>
        <w:t xml:space="preserve">Secondary corneal oedema</w:t>
      </w:r>
      <w:r>
        <w:rPr>
          <w:rStyle w:val="GroupingId"/>
        </w:rPr>
        <w:t xml:space="preserve"> (BlockL6‑9V2)</w:t>
      </w:r>
    </w:p>
    <w:p>
      <w:pPr>
        <w:pStyle w:val="TopLevelListCategory1"/>
      </w:pPr>
      <w:r/>
      <w:r>
        <w:t xml:space="preserve">9V2Y_OPH</w:t>
      </w:r>
      <w:r>
        <w:tab/>
      </w:r>
      <w:r>
        <w:t xml:space="preserve">Corneal oedema due to contact lens</w:t>
      </w:r>
    </w:p>
    <w:p>
      <w:pPr>
        <w:pStyle w:val="TopLevelListCategory1"/>
      </w:pPr>
      <w:r/>
      <w:r>
        <w:t xml:space="preserve">9V3Z_OPH</w:t>
      </w:r>
      <w:r>
        <w:tab/>
      </w:r>
      <w:r>
        <w:t xml:space="preserve">Other specified secondary corneal oedema</w:t>
      </w:r>
    </w:p>
    <w:p>
      <w:pPr>
        <w:pStyle w:val="TopLevelListCategory1"/>
      </w:pPr>
      <w:r/>
      <w:r>
        <w:t xml:space="preserve">9V3Z_OPH</w:t>
      </w:r>
      <w:r>
        <w:tab/>
      </w:r>
      <w:r>
        <w:t xml:space="preserve">Secondary corneal oedema, unspecified</w:t>
      </w:r>
    </w:p>
    <w:p>
      <w:pPr>
        <w:pStyle w:val="TopLevelListCategory4"/>
      </w:pPr>
      <w:r/>
      <w:r>
        <w:t xml:space="preserve">9A78.3</w:t>
      </w:r>
      <w:r>
        <w:tab/>
      </w:r>
      <w:r>
        <w:t xml:space="preserve">Changes in corneal membranes</w:t>
      </w:r>
    </w:p>
    <w:p>
      <w:pPr>
        <w:pStyle w:val="TopLevelListCategory4"/>
      </w:pPr>
      <w:r/>
      <w:r>
        <w:t xml:space="preserve">9A78.4</w:t>
      </w:r>
      <w:r>
        <w:tab/>
      </w:r>
      <w:r>
        <w:t xml:space="preserve">Corneal degeneration</w:t>
      </w:r>
    </w:p>
    <w:p>
      <w:pPr>
        <w:pStyle w:val="TopLevelListBlock5"/>
      </w:pPr>
      <w:r/>
      <w:r>
        <w:t xml:space="preserve">Corneal deformities</w:t>
      </w:r>
      <w:r>
        <w:rPr>
          <w:rStyle w:val="GroupingId"/>
        </w:rPr>
        <w:t xml:space="preserve"> (BlockL5‑9A7)</w:t>
      </w:r>
    </w:p>
    <w:p>
      <w:pPr>
        <w:pStyle w:val="TopLevelListCategory5"/>
      </w:pPr>
      <w:r/>
      <w:r>
        <w:t xml:space="preserve">9A78.50</w:t>
      </w:r>
      <w:r>
        <w:tab/>
      </w:r>
      <w:r>
        <w:t xml:space="preserve">Keratoconus</w:t>
      </w:r>
    </w:p>
    <w:p>
      <w:pPr>
        <w:pStyle w:val="TopLevelListCategory5"/>
      </w:pPr>
      <w:r/>
      <w:r>
        <w:t xml:space="preserve">9A78.51</w:t>
      </w:r>
      <w:r>
        <w:tab/>
      </w:r>
      <w:r>
        <w:t xml:space="preserve">Corneal staphyloma</w:t>
      </w:r>
    </w:p>
    <w:p>
      <w:pPr>
        <w:pStyle w:val="TopLevelListCategory5"/>
      </w:pPr>
      <w:r/>
      <w:r>
        <w:t xml:space="preserve">9A78.5Y_OPH</w:t>
      </w:r>
      <w:r>
        <w:tab/>
      </w:r>
      <w:r>
        <w:t xml:space="preserve">Other specified corneal deformities</w:t>
      </w:r>
    </w:p>
    <w:p>
      <w:pPr>
        <w:pStyle w:val="TopLevelListCategory5"/>
      </w:pPr>
      <w:r/>
      <w:r>
        <w:t xml:space="preserve">9A78.5Z</w:t>
      </w:r>
      <w:r>
        <w:tab/>
      </w:r>
      <w:r>
        <w:t xml:space="preserve">Corneal deformities, unspecified</w:t>
      </w:r>
    </w:p>
    <w:p>
      <w:pPr>
        <w:pStyle w:val="TopLevelListCategory4"/>
      </w:pPr>
      <w:r/>
      <w:r>
        <w:t xml:space="preserve">9A78.6</w:t>
      </w:r>
      <w:r>
        <w:tab/>
      </w:r>
      <w:r>
        <w:t xml:space="preserve">Anaesthesia of cornea</w:t>
      </w:r>
    </w:p>
    <w:p>
      <w:pPr>
        <w:pStyle w:val="TopLevelListCategory4"/>
      </w:pPr>
      <w:r/>
      <w:r>
        <w:t xml:space="preserve">9A78.7</w:t>
      </w:r>
      <w:r>
        <w:tab/>
      </w:r>
      <w:r>
        <w:t xml:space="preserve">Hypoesthesia of cornea</w:t>
      </w:r>
    </w:p>
    <w:p>
      <w:pPr>
        <w:pStyle w:val="TopLevelListCategory4"/>
      </w:pPr>
      <w:r/>
      <w:r>
        <w:t xml:space="preserve">9A78.8</w:t>
      </w:r>
      <w:r>
        <w:tab/>
      </w:r>
      <w:r>
        <w:t xml:space="preserve">Recurrent erosion of cornea</w:t>
      </w:r>
    </w:p>
    <w:p>
      <w:pPr>
        <w:pStyle w:val="TopLevelListCategory4"/>
      </w:pPr>
      <w:r/>
      <w:r>
        <w:t xml:space="preserve">9V2Z_OPH</w:t>
      </w:r>
      <w:r>
        <w:tab/>
      </w:r>
      <w:r>
        <w:t xml:space="preserve">Other superficial keratitis without conjunctivitis</w:t>
      </w:r>
    </w:p>
    <w:p>
      <w:pPr>
        <w:pStyle w:val="TopLevelListCategory4"/>
      </w:pPr>
      <w:r/>
      <w:r>
        <w:t xml:space="preserve">9V30_OPH</w:t>
      </w:r>
      <w:r>
        <w:tab/>
      </w:r>
      <w:r>
        <w:t xml:space="preserve">Interstitial or deep keratitis</w:t>
      </w:r>
    </w:p>
    <w:p>
      <w:pPr>
        <w:pStyle w:val="TopLevelListCategory4"/>
      </w:pPr>
      <w:r/>
      <w:r>
        <w:t xml:space="preserve">9A78.Z</w:t>
      </w:r>
      <w:r>
        <w:tab/>
      </w:r>
      <w:r>
        <w:t xml:space="preserve">Certain specified disorders of cornea, unspecified</w:t>
      </w:r>
    </w:p>
    <w:p>
      <w:pPr>
        <w:pStyle w:val="TopLevelListCategory3"/>
      </w:pPr>
      <w:r/>
      <w:r>
        <w:t xml:space="preserve">9V31_OPH</w:t>
      </w:r>
      <w:r>
        <w:tab/>
      </w:r>
      <w:r>
        <w:t xml:space="preserve">Secondary disorders of sclera or cornea</w:t>
      </w:r>
    </w:p>
    <w:p>
      <w:pPr>
        <w:pStyle w:val="TopLevelListCategory3"/>
      </w:pPr>
      <w:r/>
      <w:r>
        <w:t xml:space="preserve">9V32_OPH</w:t>
      </w:r>
      <w:r>
        <w:tab/>
      </w:r>
      <w:r>
        <w:t xml:space="preserve">Keratitis and keratoconjunctivitis</w:t>
      </w:r>
    </w:p>
    <w:p>
      <w:pPr>
        <w:pStyle w:val="TopLevelListCategory3"/>
      </w:pPr>
      <w:r/>
      <w:r>
        <w:t xml:space="preserve">9A7Y_OPH</w:t>
      </w:r>
      <w:r>
        <w:tab/>
      </w:r>
      <w:r>
        <w:t xml:space="preserve">Other specified disorders of the cornea</w:t>
      </w:r>
    </w:p>
    <w:p>
      <w:pPr>
        <w:pStyle w:val="TopLevelListCategory3"/>
      </w:pPr>
      <w:r/>
      <w:r>
        <w:t xml:space="preserve">9A7Z</w:t>
      </w:r>
      <w:r>
        <w:tab/>
      </w:r>
      <w:r>
        <w:t xml:space="preserve">Disorders of the cornea, unspecified</w:t>
      </w:r>
    </w:p>
    <w:p>
      <w:pPr>
        <w:pStyle w:val="TopLevelListBlock3"/>
      </w:pPr>
      <w:r/>
      <w:r>
        <w:t xml:space="preserve">Disorders of the anterior chamber</w:t>
      </w:r>
      <w:r>
        <w:rPr>
          <w:rStyle w:val="GroupingId"/>
        </w:rPr>
        <w:t xml:space="preserve"> (BlockL3‑9A8)</w:t>
      </w:r>
    </w:p>
    <w:p>
      <w:pPr>
        <w:pStyle w:val="TopLevelListCategory3"/>
      </w:pPr>
      <w:r/>
      <w:r>
        <w:t xml:space="preserve">9A80</w:t>
      </w:r>
      <w:r>
        <w:tab/>
      </w:r>
      <w:r>
        <w:t xml:space="preserve">Hyphaema</w:t>
      </w:r>
    </w:p>
    <w:p>
      <w:pPr>
        <w:pStyle w:val="TopLevelListCategory3"/>
      </w:pPr>
      <w:r/>
      <w:r>
        <w:t xml:space="preserve">9A81</w:t>
      </w:r>
      <w:r>
        <w:tab/>
      </w:r>
      <w:r>
        <w:t xml:space="preserve">Parasites in the anterior chamber of the eye</w:t>
      </w:r>
    </w:p>
    <w:p>
      <w:pPr>
        <w:pStyle w:val="TopLevelListCategory3"/>
      </w:pPr>
      <w:r/>
      <w:r>
        <w:t xml:space="preserve">9A82</w:t>
      </w:r>
      <w:r>
        <w:tab/>
      </w:r>
      <w:r>
        <w:t xml:space="preserve">Cyst in the anterior chamber of the eye</w:t>
      </w:r>
    </w:p>
    <w:p>
      <w:pPr>
        <w:pStyle w:val="TopLevelListCategory3"/>
      </w:pPr>
      <w:r/>
      <w:r>
        <w:t xml:space="preserve">9A83</w:t>
      </w:r>
      <w:r>
        <w:tab/>
      </w:r>
      <w:r>
        <w:t xml:space="preserve">Flat anterior chamber hypotony of eye</w:t>
      </w:r>
    </w:p>
    <w:p>
      <w:pPr>
        <w:pStyle w:val="TopLevelListCategory3"/>
      </w:pPr>
      <w:r/>
      <w:r>
        <w:t xml:space="preserve">9A8Y_OPH</w:t>
      </w:r>
      <w:r>
        <w:tab/>
      </w:r>
      <w:r>
        <w:t xml:space="preserve">Other specified disorders of the anterior chamber</w:t>
      </w:r>
    </w:p>
    <w:p>
      <w:pPr>
        <w:pStyle w:val="TopLevelListCategory3"/>
      </w:pPr>
      <w:r/>
      <w:r>
        <w:t xml:space="preserve">9A8Z</w:t>
      </w:r>
      <w:r>
        <w:tab/>
      </w:r>
      <w:r>
        <w:t xml:space="preserve">Disorders of the anterior chamber, unspecified</w:t>
      </w:r>
    </w:p>
    <w:p>
      <w:pPr>
        <w:pStyle w:val="TopLevelListBlock3"/>
      </w:pPr>
      <w:r/>
      <w:r>
        <w:t xml:space="preserve">Disorders of the anterior uvea</w:t>
      </w:r>
      <w:r>
        <w:rPr>
          <w:rStyle w:val="GroupingId"/>
        </w:rPr>
        <w:t xml:space="preserve"> (BlockL3‑9V3)</w:t>
      </w:r>
    </w:p>
    <w:p>
      <w:pPr>
        <w:pStyle w:val="TopLevelListCategory3"/>
      </w:pPr>
      <w:r/>
      <w:r>
        <w:t xml:space="preserve">9V33_OPH</w:t>
      </w:r>
      <w:r>
        <w:tab/>
      </w:r>
      <w:r>
        <w:t xml:space="preserve">Congenital malformations of the uvea</w:t>
      </w:r>
    </w:p>
    <w:p>
      <w:pPr>
        <w:pStyle w:val="TopLevelListBlock4"/>
      </w:pPr>
      <w:r/>
      <w:r>
        <w:t xml:space="preserve">Degeneration of iris or ciliary body</w:t>
      </w:r>
      <w:r>
        <w:rPr>
          <w:rStyle w:val="GroupingId"/>
        </w:rPr>
        <w:t xml:space="preserve"> (BlockL4‑9A9)</w:t>
      </w:r>
    </w:p>
    <w:p>
      <w:pPr>
        <w:pStyle w:val="TopLevelListCategory4"/>
      </w:pPr>
      <w:r/>
      <w:r>
        <w:t xml:space="preserve">9A90.0</w:t>
      </w:r>
      <w:r>
        <w:tab/>
      </w:r>
      <w:r>
        <w:t xml:space="preserve">Disorders of chamber angle</w:t>
      </w:r>
    </w:p>
    <w:p>
      <w:pPr>
        <w:pStyle w:val="TopLevelListCategory4"/>
      </w:pPr>
      <w:r/>
      <w:r>
        <w:t xml:space="preserve">9A90.1</w:t>
      </w:r>
      <w:r>
        <w:tab/>
      </w:r>
      <w:r>
        <w:t xml:space="preserve">Degeneration of iris</w:t>
      </w:r>
    </w:p>
    <w:p>
      <w:pPr>
        <w:pStyle w:val="TopLevelListCategory4"/>
      </w:pPr>
      <w:r/>
      <w:r>
        <w:t xml:space="preserve">9A90.2</w:t>
      </w:r>
      <w:r>
        <w:tab/>
      </w:r>
      <w:r>
        <w:t xml:space="preserve">Iris atrophy</w:t>
      </w:r>
    </w:p>
    <w:p>
      <w:pPr>
        <w:pStyle w:val="TopLevelListCategory4"/>
      </w:pPr>
      <w:r/>
      <w:r>
        <w:t xml:space="preserve">9A90.Y_OPH</w:t>
      </w:r>
      <w:r>
        <w:tab/>
      </w:r>
      <w:r>
        <w:t xml:space="preserve">Other specified degeneration of iris or ciliary body</w:t>
      </w:r>
    </w:p>
    <w:p>
      <w:pPr>
        <w:pStyle w:val="TopLevelListCategory4"/>
      </w:pPr>
      <w:r/>
      <w:r>
        <w:t xml:space="preserve">9A90.Z</w:t>
      </w:r>
      <w:r>
        <w:tab/>
      </w:r>
      <w:r>
        <w:t xml:space="preserve">Degeneration of iris or ciliary body, unspecified</w:t>
      </w:r>
    </w:p>
    <w:p>
      <w:pPr>
        <w:pStyle w:val="TopLevelListCategory3"/>
      </w:pPr>
      <w:r/>
      <w:r>
        <w:t xml:space="preserve">9A91</w:t>
      </w:r>
      <w:r>
        <w:tab/>
      </w:r>
      <w:r>
        <w:t xml:space="preserve">Cyst of iris, ciliary body or anterior chamber</w:t>
      </w:r>
    </w:p>
    <w:p>
      <w:pPr>
        <w:pStyle w:val="TopLevelListCategory3"/>
      </w:pPr>
      <w:r/>
      <w:r>
        <w:t xml:space="preserve">9V34_OPH</w:t>
      </w:r>
      <w:r>
        <w:tab/>
      </w:r>
      <w:r>
        <w:t xml:space="preserve">Neoplasms of the iris</w:t>
      </w:r>
    </w:p>
    <w:p>
      <w:pPr>
        <w:pStyle w:val="TopLevelListCategory3"/>
      </w:pPr>
      <w:r/>
      <w:r>
        <w:t xml:space="preserve">9V35_OPH</w:t>
      </w:r>
      <w:r>
        <w:tab/>
      </w:r>
      <w:r>
        <w:t xml:space="preserve">Neoplasms of the ciliary body</w:t>
      </w:r>
    </w:p>
    <w:p>
      <w:pPr>
        <w:pStyle w:val="TopLevelListCategory3"/>
      </w:pPr>
      <w:r/>
      <w:r>
        <w:t xml:space="preserve">9A92</w:t>
      </w:r>
      <w:r>
        <w:tab/>
      </w:r>
      <w:r>
        <w:t xml:space="preserve">Persistent pupillary membranes</w:t>
      </w:r>
    </w:p>
    <w:p>
      <w:pPr>
        <w:pStyle w:val="TopLevelListCategory3"/>
      </w:pPr>
      <w:r/>
      <w:r>
        <w:t xml:space="preserve">9A93</w:t>
      </w:r>
      <w:r>
        <w:tab/>
      </w:r>
      <w:r>
        <w:t xml:space="preserve">Adhesions or disruptions of iris or ciliary body</w:t>
      </w:r>
    </w:p>
    <w:p>
      <w:pPr>
        <w:pStyle w:val="TopLevelListBlock4"/>
      </w:pPr>
      <w:r/>
      <w:r>
        <w:t xml:space="preserve">Certain specified disorders of iris or ciliary body</w:t>
      </w:r>
      <w:r>
        <w:rPr>
          <w:rStyle w:val="GroupingId"/>
        </w:rPr>
        <w:t xml:space="preserve"> (BlockL4‑9A9)</w:t>
      </w:r>
    </w:p>
    <w:p>
      <w:pPr>
        <w:pStyle w:val="TopLevelListCategory4"/>
      </w:pPr>
      <w:r/>
      <w:r>
        <w:t xml:space="preserve">9A94.0</w:t>
      </w:r>
      <w:r>
        <w:tab/>
      </w:r>
      <w:r>
        <w:t xml:space="preserve">Rubeosis of iris</w:t>
      </w:r>
    </w:p>
    <w:p>
      <w:pPr>
        <w:pStyle w:val="TopLevelListCategory4"/>
      </w:pPr>
      <w:r/>
      <w:r>
        <w:t xml:space="preserve">9A94.1</w:t>
      </w:r>
      <w:r>
        <w:tab/>
      </w:r>
      <w:r>
        <w:t xml:space="preserve">Floppy iris syndrome</w:t>
      </w:r>
    </w:p>
    <w:p>
      <w:pPr>
        <w:pStyle w:val="TopLevelListCategory4"/>
      </w:pPr>
      <w:r/>
      <w:r>
        <w:t xml:space="preserve">9A94.2</w:t>
      </w:r>
      <w:r>
        <w:tab/>
      </w:r>
      <w:r>
        <w:t xml:space="preserve">Plateau iris syndrome</w:t>
      </w:r>
    </w:p>
    <w:p>
      <w:pPr>
        <w:pStyle w:val="TopLevelListCategory4"/>
      </w:pPr>
      <w:r/>
      <w:r>
        <w:t xml:space="preserve">9A94.Y_OPH</w:t>
      </w:r>
      <w:r>
        <w:tab/>
      </w:r>
      <w:r>
        <w:t xml:space="preserve">Other disorders of iris and ciliary body</w:t>
      </w:r>
    </w:p>
    <w:p>
      <w:pPr>
        <w:pStyle w:val="TopLevelListCategory3"/>
      </w:pPr>
      <w:r/>
      <w:r>
        <w:t xml:space="preserve">9V36_OPH</w:t>
      </w:r>
      <w:r>
        <w:tab/>
      </w:r>
      <w:r>
        <w:t xml:space="preserve">Bilateral diffuse uveal melanocytic proliferation, paraneoplastic</w:t>
      </w:r>
    </w:p>
    <w:p>
      <w:pPr>
        <w:pStyle w:val="TopLevelListCategory3"/>
      </w:pPr>
      <w:r/>
      <w:r>
        <w:t xml:space="preserve">9A96</w:t>
      </w:r>
      <w:r>
        <w:tab/>
      </w:r>
      <w:r>
        <w:t xml:space="preserve">Anterior uveitis</w:t>
      </w:r>
    </w:p>
    <w:p>
      <w:pPr>
        <w:pStyle w:val="TopLevelListCategory3"/>
      </w:pPr>
      <w:r/>
      <w:r>
        <w:t xml:space="preserve">9A9Y_OPH</w:t>
      </w:r>
      <w:r>
        <w:tab/>
      </w:r>
      <w:r>
        <w:t xml:space="preserve">Other specified disorders of the anterior uvea</w:t>
      </w:r>
    </w:p>
    <w:p>
      <w:pPr>
        <w:pStyle w:val="TopLevelListCategory3"/>
      </w:pPr>
      <w:r/>
      <w:r>
        <w:t xml:space="preserve">9A9Z</w:t>
      </w:r>
      <w:r>
        <w:tab/>
      </w:r>
      <w:r>
        <w:t xml:space="preserve">Disorders of the anterior uvea, unspecified</w:t>
      </w:r>
    </w:p>
    <w:p>
      <w:pPr>
        <w:pStyle w:val="TopLevelListBlock3"/>
      </w:pPr>
      <w:r/>
      <w:r>
        <w:t xml:space="preserve">Functional disorders of the pupil</w:t>
      </w:r>
      <w:r>
        <w:rPr>
          <w:rStyle w:val="GroupingId"/>
        </w:rPr>
        <w:t xml:space="preserve"> (BlockL3‑9B0)</w:t>
      </w:r>
    </w:p>
    <w:p>
      <w:pPr>
        <w:pStyle w:val="TopLevelListBlock4"/>
      </w:pPr>
      <w:r/>
      <w:r>
        <w:t xml:space="preserve">Disorders of the afferent pupillary system</w:t>
      </w:r>
      <w:r>
        <w:rPr>
          <w:rStyle w:val="GroupingId"/>
        </w:rPr>
        <w:t xml:space="preserve"> (BlockL4‑9B0)</w:t>
      </w:r>
    </w:p>
    <w:p>
      <w:pPr>
        <w:pStyle w:val="TopLevelListCategory4"/>
      </w:pPr>
      <w:r/>
      <w:r>
        <w:t xml:space="preserve">9B00.0</w:t>
      </w:r>
      <w:r>
        <w:tab/>
      </w:r>
      <w:r>
        <w:t xml:space="preserve">Relative afferent pupillary defects</w:t>
      </w:r>
    </w:p>
    <w:p>
      <w:pPr>
        <w:pStyle w:val="TopLevelListCategory4"/>
      </w:pPr>
      <w:r/>
      <w:r>
        <w:t xml:space="preserve">9B00.1</w:t>
      </w:r>
      <w:r>
        <w:tab/>
      </w:r>
      <w:r>
        <w:t xml:space="preserve">Amaurotic pupillary reaction</w:t>
      </w:r>
    </w:p>
    <w:p>
      <w:pPr>
        <w:pStyle w:val="TopLevelListCategory4"/>
      </w:pPr>
      <w:r/>
      <w:r>
        <w:t xml:space="preserve">9B00.2</w:t>
      </w:r>
      <w:r>
        <w:tab/>
      </w:r>
      <w:r>
        <w:t xml:space="preserve">Paradoxical pupillary reaction to light or darkness</w:t>
      </w:r>
    </w:p>
    <w:p>
      <w:pPr>
        <w:pStyle w:val="TopLevelListCategory4"/>
      </w:pPr>
      <w:r/>
      <w:r>
        <w:t xml:space="preserve">9B00.3</w:t>
      </w:r>
      <w:r>
        <w:tab/>
      </w:r>
      <w:r>
        <w:t xml:space="preserve">Wernicke pupils</w:t>
      </w:r>
    </w:p>
    <w:p>
      <w:pPr>
        <w:pStyle w:val="TopLevelListCategory4"/>
      </w:pPr>
      <w:r/>
      <w:r>
        <w:t xml:space="preserve">9B00.Y_OPH</w:t>
      </w:r>
      <w:r>
        <w:tab/>
      </w:r>
      <w:r>
        <w:t xml:space="preserve">Other specified disorders of the afferent pupillary system</w:t>
      </w:r>
    </w:p>
    <w:p>
      <w:pPr>
        <w:pStyle w:val="TopLevelListCategory4"/>
      </w:pPr>
      <w:r/>
      <w:r>
        <w:t xml:space="preserve">9B00.Z</w:t>
      </w:r>
      <w:r>
        <w:tab/>
      </w:r>
      <w:r>
        <w:t xml:space="preserve">Disorders of the afferent pupillary system, unspecified</w:t>
      </w:r>
    </w:p>
    <w:p>
      <w:pPr>
        <w:pStyle w:val="TopLevelListBlock4"/>
      </w:pPr>
      <w:r/>
      <w:r>
        <w:t xml:space="preserve">Disorders of the efferent pupillary system</w:t>
      </w:r>
      <w:r>
        <w:rPr>
          <w:rStyle w:val="GroupingId"/>
        </w:rPr>
        <w:t xml:space="preserve"> (BlockL4‑9B0)</w:t>
      </w:r>
    </w:p>
    <w:p>
      <w:pPr>
        <w:pStyle w:val="TopLevelListCategory4"/>
      </w:pPr>
      <w:r/>
      <w:r>
        <w:t xml:space="preserve">9B01.0</w:t>
      </w:r>
      <w:r>
        <w:tab/>
      </w:r>
      <w:r>
        <w:t xml:space="preserve">Physiologic anisocoria</w:t>
      </w:r>
    </w:p>
    <w:p>
      <w:pPr>
        <w:pStyle w:val="TopLevelListCategory4"/>
      </w:pPr>
      <w:r/>
      <w:r>
        <w:t xml:space="preserve">9B01.1</w:t>
      </w:r>
      <w:r>
        <w:tab/>
      </w:r>
      <w:r>
        <w:t xml:space="preserve">Parasympathoparetic pupils</w:t>
      </w:r>
    </w:p>
    <w:p>
      <w:pPr>
        <w:pStyle w:val="TopLevelListCategory4"/>
      </w:pPr>
      <w:r/>
      <w:r>
        <w:t xml:space="preserve">9B01.2</w:t>
      </w:r>
      <w:r>
        <w:tab/>
      </w:r>
      <w:r>
        <w:t xml:space="preserve">Pharmacologic inhibition of the parasympathetic pathway</w:t>
      </w:r>
    </w:p>
    <w:p>
      <w:pPr>
        <w:pStyle w:val="TopLevelListCategory4"/>
      </w:pPr>
      <w:r/>
      <w:r>
        <w:t xml:space="preserve">9B01.3</w:t>
      </w:r>
      <w:r>
        <w:tab/>
      </w:r>
      <w:r>
        <w:t xml:space="preserve">Iris sphincter disorders</w:t>
      </w:r>
    </w:p>
    <w:p>
      <w:pPr>
        <w:pStyle w:val="TopLevelListCategory4"/>
      </w:pPr>
      <w:r/>
      <w:r>
        <w:t xml:space="preserve">9B01.4</w:t>
      </w:r>
      <w:r>
        <w:tab/>
      </w:r>
      <w:r>
        <w:t xml:space="preserve">Pharmacologic parasympathicotonic pupils</w:t>
      </w:r>
    </w:p>
    <w:p>
      <w:pPr>
        <w:pStyle w:val="TopLevelListCategory4"/>
      </w:pPr>
      <w:r/>
      <w:r>
        <w:t xml:space="preserve">9B01.5</w:t>
      </w:r>
      <w:r>
        <w:tab/>
      </w:r>
      <w:r>
        <w:t xml:space="preserve">Pharmacologic sympathoparetic pupils</w:t>
      </w:r>
    </w:p>
    <w:p>
      <w:pPr>
        <w:pStyle w:val="TopLevelListCategory4"/>
      </w:pPr>
      <w:r/>
      <w:r>
        <w:t xml:space="preserve">9B01.6</w:t>
      </w:r>
      <w:r>
        <w:tab/>
      </w:r>
      <w:r>
        <w:t xml:space="preserve">Sympathotonic pupils</w:t>
      </w:r>
    </w:p>
    <w:p>
      <w:pPr>
        <w:pStyle w:val="TopLevelListCategory4"/>
      </w:pPr>
      <w:r/>
      <w:r>
        <w:t xml:space="preserve">9B01.7</w:t>
      </w:r>
      <w:r>
        <w:tab/>
      </w:r>
      <w:r>
        <w:t xml:space="preserve">Episodic unilateral mydriasis</w:t>
      </w:r>
    </w:p>
    <w:p>
      <w:pPr>
        <w:pStyle w:val="TopLevelListCategory4"/>
      </w:pPr>
      <w:r/>
      <w:r>
        <w:t xml:space="preserve">9B01.Y_OPH</w:t>
      </w:r>
      <w:r>
        <w:tab/>
      </w:r>
      <w:r>
        <w:t xml:space="preserve">Other specified disorders of the efferent pupillary system</w:t>
      </w:r>
    </w:p>
    <w:p>
      <w:pPr>
        <w:pStyle w:val="TopLevelListCategory4"/>
      </w:pPr>
      <w:r/>
      <w:r>
        <w:t xml:space="preserve">9B01.Z</w:t>
      </w:r>
      <w:r>
        <w:tab/>
      </w:r>
      <w:r>
        <w:t xml:space="preserve">Disorders of the efferent pupillary system, unspecified</w:t>
      </w:r>
    </w:p>
    <w:p>
      <w:pPr>
        <w:pStyle w:val="TopLevelListBlock4"/>
      </w:pPr>
      <w:r/>
      <w:r>
        <w:t xml:space="preserve">Light-near dissociations</w:t>
      </w:r>
      <w:r>
        <w:rPr>
          <w:rStyle w:val="GroupingId"/>
        </w:rPr>
        <w:t xml:space="preserve"> (BlockL4‑9B0)</w:t>
      </w:r>
    </w:p>
    <w:p>
      <w:pPr>
        <w:pStyle w:val="TopLevelListCategory4"/>
      </w:pPr>
      <w:r/>
      <w:r>
        <w:t xml:space="preserve">9B02.0</w:t>
      </w:r>
      <w:r>
        <w:tab/>
      </w:r>
      <w:r>
        <w:t xml:space="preserve">Argyll Robertson pupil</w:t>
      </w:r>
    </w:p>
    <w:p>
      <w:pPr>
        <w:pStyle w:val="TopLevelListCategory4"/>
      </w:pPr>
      <w:r/>
      <w:r>
        <w:t xml:space="preserve">9B02.1</w:t>
      </w:r>
      <w:r>
        <w:tab/>
      </w:r>
      <w:r>
        <w:t xml:space="preserve">Pregeniculate light-near dissociations</w:t>
      </w:r>
    </w:p>
    <w:p>
      <w:pPr>
        <w:pStyle w:val="TopLevelListCategory4"/>
      </w:pPr>
      <w:r/>
      <w:r>
        <w:t xml:space="preserve">9B02.2</w:t>
      </w:r>
      <w:r>
        <w:tab/>
      </w:r>
      <w:r>
        <w:t xml:space="preserve">Mesencephalic light-near dissociations</w:t>
      </w:r>
    </w:p>
    <w:p>
      <w:pPr>
        <w:pStyle w:val="TopLevelListCategory4"/>
      </w:pPr>
      <w:r/>
      <w:r>
        <w:t xml:space="preserve">9B02.Y_OPH</w:t>
      </w:r>
      <w:r>
        <w:tab/>
      </w:r>
      <w:r>
        <w:t xml:space="preserve">Other specified light-near dissociations</w:t>
      </w:r>
    </w:p>
    <w:p>
      <w:pPr>
        <w:pStyle w:val="TopLevelListCategory4"/>
      </w:pPr>
      <w:r/>
      <w:r>
        <w:t xml:space="preserve">9B02.Z</w:t>
      </w:r>
      <w:r>
        <w:tab/>
      </w:r>
      <w:r>
        <w:t xml:space="preserve">Light-near dissociations, unspecified</w:t>
      </w:r>
    </w:p>
    <w:p>
      <w:pPr>
        <w:pStyle w:val="TopLevelListCategory3"/>
      </w:pPr>
      <w:r/>
      <w:r>
        <w:t xml:space="preserve">9B0Y_OPH</w:t>
      </w:r>
      <w:r>
        <w:tab/>
      </w:r>
      <w:r>
        <w:t xml:space="preserve">Other specified functional disorders of the pupil</w:t>
      </w:r>
    </w:p>
    <w:p>
      <w:pPr>
        <w:pStyle w:val="TopLevelListCategory3"/>
      </w:pPr>
      <w:r/>
      <w:r>
        <w:t xml:space="preserve">9B0Z</w:t>
      </w:r>
      <w:r>
        <w:tab/>
      </w:r>
      <w:r>
        <w:t xml:space="preserve">Functional disorders of the pupil, unspecified</w:t>
      </w:r>
    </w:p>
    <w:p>
      <w:pPr>
        <w:pStyle w:val="TopLevelListBlock3"/>
      </w:pPr>
      <w:r/>
      <w:r>
        <w:t xml:space="preserve">Disorders of lens</w:t>
      </w:r>
      <w:r>
        <w:rPr>
          <w:rStyle w:val="GroupingId"/>
        </w:rPr>
        <w:t xml:space="preserve"> (BlockL3‑9B1)</w:t>
      </w:r>
    </w:p>
    <w:p>
      <w:pPr>
        <w:pStyle w:val="TopLevelListBlock4"/>
      </w:pPr>
      <w:r/>
      <w:r>
        <w:t xml:space="preserve">Cataract</w:t>
      </w:r>
      <w:r>
        <w:rPr>
          <w:rStyle w:val="GroupingId"/>
        </w:rPr>
        <w:t xml:space="preserve"> (BlockL4‑9B1)</w:t>
      </w:r>
    </w:p>
    <w:p>
      <w:pPr>
        <w:pStyle w:val="TopLevelListCategory4"/>
      </w:pPr>
      <w:r/>
      <w:r>
        <w:t xml:space="preserve">9B10.0</w:t>
      </w:r>
      <w:r>
        <w:tab/>
      </w:r>
      <w:r>
        <w:t xml:space="preserve">Age-related cataract</w:t>
      </w:r>
    </w:p>
    <w:p>
      <w:pPr>
        <w:pStyle w:val="TopLevelListCategory4"/>
      </w:pPr>
      <w:r/>
      <w:r>
        <w:t xml:space="preserve">9B10.1</w:t>
      </w:r>
      <w:r>
        <w:tab/>
      </w:r>
      <w:r>
        <w:t xml:space="preserve">Infantile or juvenile cataract</w:t>
      </w:r>
    </w:p>
    <w:p>
      <w:pPr>
        <w:pStyle w:val="TopLevelListCategory4"/>
      </w:pPr>
      <w:r/>
      <w:r>
        <w:t xml:space="preserve">9B10.2</w:t>
      </w:r>
      <w:r>
        <w:tab/>
      </w:r>
      <w:r>
        <w:t xml:space="preserve">Certain specified cataracts</w:t>
      </w:r>
    </w:p>
    <w:p>
      <w:pPr>
        <w:pStyle w:val="TopLevelListCategory4"/>
      </w:pPr>
      <w:r/>
      <w:r>
        <w:t xml:space="preserve">9B10.Z</w:t>
      </w:r>
      <w:r>
        <w:tab/>
      </w:r>
      <w:r>
        <w:t xml:space="preserve">Cataract, unspecified</w:t>
      </w:r>
    </w:p>
    <w:p>
      <w:pPr>
        <w:pStyle w:val="TopLevelListBlock4"/>
      </w:pPr>
      <w:r/>
      <w:r>
        <w:t xml:space="preserve">Certain specified disorders of lens</w:t>
      </w:r>
      <w:r>
        <w:rPr>
          <w:rStyle w:val="GroupingId"/>
        </w:rPr>
        <w:t xml:space="preserve"> (BlockL4‑9B1)</w:t>
      </w:r>
    </w:p>
    <w:p>
      <w:pPr>
        <w:pStyle w:val="TopLevelListCategory4"/>
      </w:pPr>
      <w:r/>
      <w:r>
        <w:t xml:space="preserve">9B11.0</w:t>
      </w:r>
      <w:r>
        <w:tab/>
      </w:r>
      <w:r>
        <w:t xml:space="preserve">Aphakia</w:t>
      </w:r>
    </w:p>
    <w:p>
      <w:pPr>
        <w:pStyle w:val="TopLevelListCategory4"/>
      </w:pPr>
      <w:r/>
      <w:r>
        <w:t xml:space="preserve">9B11.1</w:t>
      </w:r>
      <w:r>
        <w:tab/>
      </w:r>
      <w:r>
        <w:t xml:space="preserve">Dislocation of lens</w:t>
      </w:r>
    </w:p>
    <w:p>
      <w:pPr>
        <w:pStyle w:val="TopLevelListCategory4"/>
      </w:pPr>
      <w:r/>
      <w:r>
        <w:t xml:space="preserve">9B11.Y_OPH</w:t>
      </w:r>
      <w:r>
        <w:tab/>
      </w:r>
      <w:r>
        <w:t xml:space="preserve">Other disorders of lens</w:t>
      </w:r>
    </w:p>
    <w:p>
      <w:pPr>
        <w:pStyle w:val="TopLevelListCategory3"/>
      </w:pPr>
      <w:r/>
      <w:r>
        <w:t xml:space="preserve">9B1Z</w:t>
      </w:r>
      <w:r>
        <w:tab/>
      </w:r>
      <w:r>
        <w:t xml:space="preserve">Disorders of lens, unspecified</w:t>
      </w:r>
    </w:p>
    <w:p>
      <w:pPr>
        <w:pStyle w:val="TopLevelListCategory2"/>
      </w:pPr>
      <w:r/>
      <w:r>
        <w:t xml:space="preserve">9B3Y_OPH</w:t>
      </w:r>
      <w:r>
        <w:tab/>
      </w:r>
      <w:r>
        <w:t xml:space="preserve">Other specified disorders of the eyeball - anterior segment</w:t>
      </w:r>
    </w:p>
    <w:p>
      <w:pPr>
        <w:pStyle w:val="TopLevelListCategory2"/>
      </w:pPr>
      <w:r/>
      <w:r>
        <w:t xml:space="preserve">9B3Z</w:t>
      </w:r>
      <w:r>
        <w:tab/>
      </w:r>
      <w:r>
        <w:t xml:space="preserve">Disorders of the eyeball - anterior segment, unspecified</w:t>
      </w:r>
    </w:p>
    <w:p>
      <w:pPr>
        <w:pStyle w:val="TopLevelListBlock2"/>
      </w:pPr>
      <w:r/>
      <w:r>
        <w:t xml:space="preserve">Disorders of the eyeball - posterior segment</w:t>
      </w:r>
      <w:r>
        <w:rPr>
          <w:rStyle w:val="GroupingId"/>
        </w:rPr>
        <w:t xml:space="preserve"> (BlockL2‑9B5)</w:t>
      </w:r>
    </w:p>
    <w:p>
      <w:pPr>
        <w:pStyle w:val="TopLevelListBlock3"/>
      </w:pPr>
      <w:r/>
      <w:r>
        <w:t xml:space="preserve">Disorders of sclera</w:t>
      </w:r>
      <w:r>
        <w:rPr>
          <w:rStyle w:val="GroupingId"/>
        </w:rPr>
        <w:t xml:space="preserve"> (BlockL3‑9B5)</w:t>
      </w:r>
    </w:p>
    <w:p>
      <w:pPr>
        <w:pStyle w:val="TopLevelListCategory3"/>
      </w:pPr>
      <w:r/>
      <w:r>
        <w:t xml:space="preserve">9B50</w:t>
      </w:r>
      <w:r>
        <w:tab/>
      </w:r>
      <w:r>
        <w:t xml:space="preserve">Episcleritis</w:t>
      </w:r>
    </w:p>
    <w:p>
      <w:pPr>
        <w:pStyle w:val="TopLevelListCategory3"/>
      </w:pPr>
      <w:r/>
      <w:r>
        <w:t xml:space="preserve">9B51</w:t>
      </w:r>
      <w:r>
        <w:tab/>
      </w:r>
      <w:r>
        <w:t xml:space="preserve">Scleritis</w:t>
      </w:r>
    </w:p>
    <w:p>
      <w:pPr>
        <w:pStyle w:val="TopLevelListCategory3"/>
      </w:pPr>
      <w:r/>
      <w:r>
        <w:t xml:space="preserve">9B52</w:t>
      </w:r>
      <w:r>
        <w:tab/>
      </w:r>
      <w:r>
        <w:t xml:space="preserve">Scleral staphyloma</w:t>
      </w:r>
    </w:p>
    <w:p>
      <w:pPr>
        <w:pStyle w:val="TopLevelListCategory3"/>
      </w:pPr>
      <w:r/>
      <w:r>
        <w:t xml:space="preserve">9B5Y_OPH</w:t>
      </w:r>
      <w:r>
        <w:tab/>
      </w:r>
      <w:r>
        <w:t xml:space="preserve">Other specified disorders of sclera</w:t>
      </w:r>
    </w:p>
    <w:p>
      <w:pPr>
        <w:pStyle w:val="TopLevelListCategory3"/>
      </w:pPr>
      <w:r/>
      <w:r>
        <w:t xml:space="preserve">9B5Z</w:t>
      </w:r>
      <w:r>
        <w:tab/>
      </w:r>
      <w:r>
        <w:t xml:space="preserve">Disorders of sclera, unspecified</w:t>
      </w:r>
    </w:p>
    <w:p>
      <w:pPr>
        <w:pStyle w:val="TopLevelListBlock3"/>
      </w:pPr>
      <w:r/>
      <w:r>
        <w:t xml:space="preserve">Disorders of the choroid</w:t>
      </w:r>
      <w:r>
        <w:rPr>
          <w:rStyle w:val="GroupingId"/>
        </w:rPr>
        <w:t xml:space="preserve"> (BlockL3‑9V3)</w:t>
      </w:r>
    </w:p>
    <w:p>
      <w:pPr>
        <w:pStyle w:val="TopLevelListCategory3"/>
      </w:pPr>
      <w:r/>
      <w:r>
        <w:t xml:space="preserve">9V37_OPH</w:t>
      </w:r>
      <w:r>
        <w:tab/>
      </w:r>
      <w:r>
        <w:t xml:space="preserve">Idiopathic uveal effusion syndrome</w:t>
      </w:r>
    </w:p>
    <w:p>
      <w:pPr>
        <w:pStyle w:val="TopLevelListCategory3"/>
      </w:pPr>
      <w:r/>
      <w:r>
        <w:t xml:space="preserve">9B60</w:t>
      </w:r>
      <w:r>
        <w:tab/>
      </w:r>
      <w:r>
        <w:t xml:space="preserve">Choroidal degeneration</w:t>
      </w:r>
    </w:p>
    <w:p>
      <w:pPr>
        <w:pStyle w:val="TopLevelListCategory3"/>
      </w:pPr>
      <w:r/>
      <w:r>
        <w:t xml:space="preserve">9B61</w:t>
      </w:r>
      <w:r>
        <w:tab/>
      </w:r>
      <w:r>
        <w:t xml:space="preserve">Choroidal dystrophy</w:t>
      </w:r>
    </w:p>
    <w:p>
      <w:pPr>
        <w:pStyle w:val="TopLevelListCategory3"/>
      </w:pPr>
      <w:r/>
      <w:r>
        <w:t xml:space="preserve">9V38_OPH</w:t>
      </w:r>
      <w:r>
        <w:tab/>
      </w:r>
      <w:r>
        <w:t xml:space="preserve">Neoplasms of choroid</w:t>
      </w:r>
    </w:p>
    <w:p>
      <w:pPr>
        <w:pStyle w:val="TopLevelListCategory3"/>
      </w:pPr>
      <w:r/>
      <w:r>
        <w:t xml:space="preserve">9B65</w:t>
      </w:r>
      <w:r>
        <w:tab/>
      </w:r>
      <w:r>
        <w:t xml:space="preserve">Choroiditis</w:t>
      </w:r>
    </w:p>
    <w:p>
      <w:pPr>
        <w:pStyle w:val="TopLevelListCategory3"/>
      </w:pPr>
      <w:r/>
      <w:r>
        <w:t xml:space="preserve">9B66</w:t>
      </w:r>
      <w:r>
        <w:tab/>
      </w:r>
      <w:r>
        <w:t xml:space="preserve">Intermediate choroiditis</w:t>
      </w:r>
    </w:p>
    <w:p>
      <w:pPr>
        <w:pStyle w:val="TopLevelListCategory3"/>
      </w:pPr>
      <w:r/>
      <w:r>
        <w:t xml:space="preserve">9B6Y_OPH</w:t>
      </w:r>
      <w:r>
        <w:tab/>
      </w:r>
      <w:r>
        <w:t xml:space="preserve">Other specified disorders of the choroid</w:t>
      </w:r>
    </w:p>
    <w:p>
      <w:pPr>
        <w:pStyle w:val="TopLevelListCategory3"/>
      </w:pPr>
      <w:r/>
      <w:r>
        <w:t xml:space="preserve">9B6Z</w:t>
      </w:r>
      <w:r>
        <w:tab/>
      </w:r>
      <w:r>
        <w:t xml:space="preserve">Disorders of the choroid, unspecified</w:t>
      </w:r>
    </w:p>
    <w:p>
      <w:pPr>
        <w:pStyle w:val="TopLevelListBlock3"/>
      </w:pPr>
      <w:r/>
      <w:r>
        <w:t xml:space="preserve">Disorders of the retina</w:t>
      </w:r>
      <w:r>
        <w:rPr>
          <w:rStyle w:val="GroupingId"/>
        </w:rPr>
        <w:t xml:space="preserve"> (BlockL3‑9V3)</w:t>
      </w:r>
    </w:p>
    <w:p>
      <w:pPr>
        <w:pStyle w:val="TopLevelListCategory3"/>
      </w:pPr>
      <w:r/>
      <w:r>
        <w:t xml:space="preserve">9V39_OPH</w:t>
      </w:r>
      <w:r>
        <w:tab/>
      </w:r>
      <w:r>
        <w:t xml:space="preserve">Amaurosis - hypertrichosis</w:t>
      </w:r>
    </w:p>
    <w:p>
      <w:pPr>
        <w:pStyle w:val="TopLevelListCategory3"/>
      </w:pPr>
      <w:r/>
      <w:r>
        <w:t xml:space="preserve">9V3A_OPH</w:t>
      </w:r>
      <w:r>
        <w:tab/>
      </w:r>
      <w:r>
        <w:t xml:space="preserve">Autosomal dominant late-onset retinal degeneration</w:t>
      </w:r>
    </w:p>
    <w:p>
      <w:pPr>
        <w:pStyle w:val="TopLevelListCategory3"/>
      </w:pPr>
      <w:r/>
      <w:r>
        <w:t xml:space="preserve">9V3B_OPH</w:t>
      </w:r>
      <w:r>
        <w:tab/>
      </w:r>
      <w:r>
        <w:t xml:space="preserve">Bothnia retinal dystrophy</w:t>
      </w:r>
    </w:p>
    <w:p>
      <w:pPr>
        <w:pStyle w:val="TopLevelListCategory3"/>
      </w:pPr>
      <w:r/>
      <w:r>
        <w:t xml:space="preserve">9V3C_OPH</w:t>
      </w:r>
      <w:r>
        <w:tab/>
      </w:r>
      <w:r>
        <w:t xml:space="preserve">Helicoid peripapillary chorioretinal degeneration</w:t>
      </w:r>
    </w:p>
    <w:p>
      <w:pPr>
        <w:pStyle w:val="TopLevelListCategory3"/>
      </w:pPr>
      <w:r/>
      <w:r>
        <w:t xml:space="preserve">9V3D_OPH</w:t>
      </w:r>
      <w:r>
        <w:tab/>
      </w:r>
      <w:r>
        <w:t xml:space="preserve">Leber congenital amaurosis</w:t>
      </w:r>
    </w:p>
    <w:p>
      <w:pPr>
        <w:pStyle w:val="TopLevelListCategory3"/>
      </w:pPr>
      <w:r/>
      <w:r>
        <w:t xml:space="preserve">9V3E_OPH</w:t>
      </w:r>
      <w:r>
        <w:tab/>
      </w:r>
      <w:r>
        <w:t xml:space="preserve">MORM syndrome</w:t>
      </w:r>
    </w:p>
    <w:p>
      <w:pPr>
        <w:pStyle w:val="TopLevelListCategory3"/>
      </w:pPr>
      <w:r/>
      <w:r>
        <w:t xml:space="preserve">9V3F_OPH</w:t>
      </w:r>
      <w:r>
        <w:tab/>
      </w:r>
      <w:r>
        <w:t xml:space="preserve">Progressive bifocal chorioretinal atrophy</w:t>
      </w:r>
    </w:p>
    <w:p>
      <w:pPr>
        <w:pStyle w:val="TopLevelListCategory3"/>
      </w:pPr>
      <w:r/>
      <w:r>
        <w:t xml:space="preserve">9V3G_OPH</w:t>
      </w:r>
      <w:r>
        <w:tab/>
      </w:r>
      <w:r>
        <w:t xml:space="preserve">Stationary retinal dystrophies</w:t>
      </w:r>
    </w:p>
    <w:p>
      <w:pPr>
        <w:pStyle w:val="TopLevelListCategory3"/>
      </w:pPr>
      <w:r/>
      <w:r>
        <w:t xml:space="preserve">9V3H_OPH</w:t>
      </w:r>
      <w:r>
        <w:tab/>
      </w:r>
      <w:r>
        <w:t xml:space="preserve">Progressive retinal dystrophies</w:t>
      </w:r>
    </w:p>
    <w:p>
      <w:pPr>
        <w:pStyle w:val="TopLevelListCategory3"/>
      </w:pPr>
      <w:r/>
      <w:r>
        <w:t xml:space="preserve">9V3J_OPH</w:t>
      </w:r>
      <w:r>
        <w:tab/>
      </w:r>
      <w:r>
        <w:t xml:space="preserve">Retinal dystrophies with systemic associations</w:t>
      </w:r>
    </w:p>
    <w:p>
      <w:pPr>
        <w:pStyle w:val="TopLevelListCategory3"/>
      </w:pPr>
      <w:r/>
      <w:r>
        <w:t xml:space="preserve">9V3K_OPH</w:t>
      </w:r>
      <w:r>
        <w:tab/>
      </w:r>
      <w:r>
        <w:t xml:space="preserve">Macular Dystrophies</w:t>
      </w:r>
    </w:p>
    <w:p>
      <w:pPr>
        <w:pStyle w:val="TopLevelListCategory3"/>
      </w:pPr>
      <w:r/>
      <w:r>
        <w:t xml:space="preserve">9V3L_OPH</w:t>
      </w:r>
      <w:r>
        <w:tab/>
      </w:r>
      <w:r>
        <w:t xml:space="preserve">Vitreoretinal dystrophy</w:t>
      </w:r>
    </w:p>
    <w:p>
      <w:pPr>
        <w:pStyle w:val="TopLevelListCategory3"/>
      </w:pPr>
      <w:r/>
      <w:r>
        <w:t xml:space="preserve">9V3M_OPH</w:t>
      </w:r>
      <w:r>
        <w:tab/>
      </w:r>
      <w:r>
        <w:t xml:space="preserve">Pigmentary retinal dystrophy</w:t>
      </w:r>
    </w:p>
    <w:p>
      <w:pPr>
        <w:pStyle w:val="TopLevelListCategory3"/>
      </w:pPr>
      <w:r/>
      <w:r>
        <w:t xml:space="preserve">9V3N_OPH</w:t>
      </w:r>
      <w:r>
        <w:tab/>
      </w:r>
      <w:r>
        <w:t xml:space="preserve">Dystrophies primarily involving the retinal pigment epithelium</w:t>
      </w:r>
    </w:p>
    <w:p>
      <w:pPr>
        <w:pStyle w:val="TopLevelListCategory3"/>
      </w:pPr>
      <w:r/>
      <w:r>
        <w:t xml:space="preserve">9B71</w:t>
      </w:r>
      <w:r>
        <w:tab/>
      </w:r>
      <w:r>
        <w:t xml:space="preserve">Retinopathy</w:t>
      </w:r>
    </w:p>
    <w:p>
      <w:pPr>
        <w:pStyle w:val="TopLevelListCategory3"/>
      </w:pPr>
      <w:r/>
      <w:r>
        <w:t xml:space="preserve">9B72</w:t>
      </w:r>
      <w:r>
        <w:tab/>
      </w:r>
      <w:r>
        <w:t xml:space="preserve">Inflammatory diseases of the retina</w:t>
      </w:r>
    </w:p>
    <w:p>
      <w:pPr>
        <w:pStyle w:val="TopLevelListCategory3"/>
      </w:pPr>
      <w:r/>
      <w:r>
        <w:t xml:space="preserve">9B73</w:t>
      </w:r>
      <w:r>
        <w:tab/>
      </w:r>
      <w:r>
        <w:t xml:space="preserve">Retinal detachments or breaks</w:t>
      </w:r>
    </w:p>
    <w:p>
      <w:pPr>
        <w:pStyle w:val="TopLevelListCategory3"/>
      </w:pPr>
      <w:r/>
      <w:r>
        <w:t xml:space="preserve">9B74</w:t>
      </w:r>
      <w:r>
        <w:tab/>
      </w:r>
      <w:r>
        <w:t xml:space="preserve">Retinal vascular occlusions</w:t>
      </w:r>
    </w:p>
    <w:p>
      <w:pPr>
        <w:pStyle w:val="TopLevelListBlock4"/>
      </w:pPr>
      <w:r/>
      <w:r>
        <w:t xml:space="preserve">Macular disorders</w:t>
      </w:r>
      <w:r>
        <w:rPr>
          <w:rStyle w:val="GroupingId"/>
        </w:rPr>
        <w:t xml:space="preserve"> (BlockL4‑9V3)</w:t>
      </w:r>
    </w:p>
    <w:p>
      <w:pPr>
        <w:pStyle w:val="TopLevelListCategory4"/>
      </w:pPr>
      <w:r/>
      <w:r>
        <w:t xml:space="preserve">9V3P_OPH</w:t>
      </w:r>
      <w:r>
        <w:tab/>
      </w:r>
      <w:r>
        <w:t xml:space="preserve">Benign concentric annular macular dystrophy</w:t>
      </w:r>
    </w:p>
    <w:p>
      <w:pPr>
        <w:pStyle w:val="TopLevelListCategory4"/>
      </w:pPr>
      <w:r/>
      <w:r>
        <w:t xml:space="preserve">9V3Q_OPH</w:t>
      </w:r>
      <w:r>
        <w:tab/>
      </w:r>
      <w:r>
        <w:t xml:space="preserve">Myopic macular degeneration</w:t>
      </w:r>
    </w:p>
    <w:p>
      <w:pPr>
        <w:pStyle w:val="TopLevelListCategory4"/>
      </w:pPr>
      <w:r/>
      <w:r>
        <w:t xml:space="preserve">9V3R_OPH</w:t>
      </w:r>
      <w:r>
        <w:tab/>
      </w:r>
      <w:r>
        <w:t xml:space="preserve">North Carolina macular dystrophy</w:t>
      </w:r>
    </w:p>
    <w:p>
      <w:pPr>
        <w:pStyle w:val="TopLevelListCategory4"/>
      </w:pPr>
      <w:r/>
      <w:r>
        <w:t xml:space="preserve">9V3S_OPH</w:t>
      </w:r>
      <w:r>
        <w:tab/>
      </w:r>
      <w:r>
        <w:t xml:space="preserve">Occult macular dystrophy</w:t>
      </w:r>
    </w:p>
    <w:p>
      <w:pPr>
        <w:pStyle w:val="TopLevelListCategory4"/>
      </w:pPr>
      <w:r/>
      <w:r>
        <w:t xml:space="preserve">9B75.0</w:t>
      </w:r>
      <w:r>
        <w:tab/>
      </w:r>
      <w:r>
        <w:t xml:space="preserve">Age related macular degeneration</w:t>
      </w:r>
    </w:p>
    <w:p>
      <w:pPr>
        <w:pStyle w:val="TopLevelListCategory4"/>
      </w:pPr>
      <w:r/>
      <w:r>
        <w:t xml:space="preserve">9V3T_OPH</w:t>
      </w:r>
      <w:r>
        <w:tab/>
      </w:r>
      <w:r>
        <w:t xml:space="preserve">Retinal angiomatous proliferations</w:t>
      </w:r>
    </w:p>
    <w:p>
      <w:pPr>
        <w:pStyle w:val="TopLevelListCategory4"/>
      </w:pPr>
      <w:r/>
      <w:r>
        <w:t xml:space="preserve">9V3U_OPH</w:t>
      </w:r>
      <w:r>
        <w:tab/>
      </w:r>
      <w:r>
        <w:t xml:space="preserve">Idiopathic polypoidal choroid vasculopathy</w:t>
      </w:r>
    </w:p>
    <w:p>
      <w:pPr>
        <w:pStyle w:val="TopLevelListCategory4"/>
      </w:pPr>
      <w:r/>
      <w:r>
        <w:t xml:space="preserve">9V3V_OPH</w:t>
      </w:r>
      <w:r>
        <w:tab/>
      </w:r>
      <w:r>
        <w:t xml:space="preserve">Epiretinal gliosis</w:t>
      </w:r>
    </w:p>
    <w:p>
      <w:pPr>
        <w:pStyle w:val="TopLevelListCategory4"/>
      </w:pPr>
      <w:r/>
      <w:r>
        <w:t xml:space="preserve">9B75.1</w:t>
      </w:r>
      <w:r>
        <w:tab/>
      </w:r>
      <w:r>
        <w:t xml:space="preserve">Non-traumatic macular hole</w:t>
      </w:r>
    </w:p>
    <w:p>
      <w:pPr>
        <w:pStyle w:val="TopLevelListCategory4"/>
      </w:pPr>
      <w:r/>
      <w:r>
        <w:t xml:space="preserve">9B75.2</w:t>
      </w:r>
      <w:r>
        <w:tab/>
      </w:r>
      <w:r>
        <w:t xml:space="preserve">Central serous chorioretinopathy</w:t>
      </w:r>
    </w:p>
    <w:p>
      <w:pPr>
        <w:pStyle w:val="TopLevelListCategory4"/>
      </w:pPr>
      <w:r/>
      <w:r>
        <w:t xml:space="preserve">9B75.3</w:t>
      </w:r>
      <w:r>
        <w:tab/>
      </w:r>
      <w:r>
        <w:t xml:space="preserve">Macular telangiectasia</w:t>
      </w:r>
    </w:p>
    <w:p>
      <w:pPr>
        <w:pStyle w:val="TopLevelListCategory4"/>
      </w:pPr>
      <w:r/>
      <w:r>
        <w:t xml:space="preserve">9B75.Y_OPH</w:t>
      </w:r>
      <w:r>
        <w:tab/>
      </w:r>
      <w:r>
        <w:t xml:space="preserve">Other specified macular disorders</w:t>
      </w:r>
    </w:p>
    <w:p>
      <w:pPr>
        <w:pStyle w:val="TopLevelListCategory4"/>
      </w:pPr>
      <w:r/>
      <w:r>
        <w:t xml:space="preserve">9B75.Z</w:t>
      </w:r>
      <w:r>
        <w:tab/>
      </w:r>
      <w:r>
        <w:t xml:space="preserve">Macular disorders, unspecified</w:t>
      </w:r>
    </w:p>
    <w:p>
      <w:pPr>
        <w:pStyle w:val="TopLevelListCategory3"/>
      </w:pPr>
      <w:r/>
      <w:r>
        <w:t xml:space="preserve">9B76</w:t>
      </w:r>
      <w:r>
        <w:tab/>
      </w:r>
      <w:r>
        <w:t xml:space="preserve">Degenerative high myopia</w:t>
      </w:r>
    </w:p>
    <w:p>
      <w:pPr>
        <w:pStyle w:val="TopLevelListCategory3"/>
      </w:pPr>
      <w:r/>
      <w:r>
        <w:t xml:space="preserve">9B77</w:t>
      </w:r>
      <w:r>
        <w:tab/>
      </w:r>
      <w:r>
        <w:t xml:space="preserve">Eales disease</w:t>
      </w:r>
    </w:p>
    <w:p>
      <w:pPr>
        <w:pStyle w:val="TopLevelListBlock4"/>
      </w:pPr>
      <w:r/>
      <w:r>
        <w:t xml:space="preserve">Certain specified retinal disorders</w:t>
      </w:r>
      <w:r>
        <w:rPr>
          <w:rStyle w:val="GroupingId"/>
        </w:rPr>
        <w:t xml:space="preserve"> (BlockL4‑9B7)</w:t>
      </w:r>
    </w:p>
    <w:p>
      <w:pPr>
        <w:pStyle w:val="TopLevelListCategory4"/>
      </w:pPr>
      <w:r/>
      <w:r>
        <w:t xml:space="preserve">9B78.0</w:t>
      </w:r>
      <w:r>
        <w:tab/>
      </w:r>
      <w:r>
        <w:t xml:space="preserve">Retinal vasculopathy and cerebral leukodystrophy</w:t>
      </w:r>
    </w:p>
    <w:p>
      <w:pPr>
        <w:pStyle w:val="TopLevelListCategory4"/>
      </w:pPr>
      <w:r/>
      <w:r>
        <w:t xml:space="preserve">9B78.1</w:t>
      </w:r>
      <w:r>
        <w:tab/>
      </w:r>
      <w:r>
        <w:t xml:space="preserve">Background retinopathy and retinal vascular changes</w:t>
      </w:r>
    </w:p>
    <w:p>
      <w:pPr>
        <w:pStyle w:val="TopLevelListCategory4"/>
      </w:pPr>
      <w:r/>
      <w:r>
        <w:t xml:space="preserve">9B78.2</w:t>
      </w:r>
      <w:r>
        <w:tab/>
      </w:r>
      <w:r>
        <w:t xml:space="preserve">Other proliferative retinopathy</w:t>
      </w:r>
    </w:p>
    <w:p>
      <w:pPr>
        <w:pStyle w:val="TopLevelListCategory4"/>
      </w:pPr>
      <w:r/>
      <w:r>
        <w:t xml:space="preserve">9B78.3</w:t>
      </w:r>
      <w:r>
        <w:tab/>
      </w:r>
      <w:r>
        <w:t xml:space="preserve">Degeneration of macula or posterior pole</w:t>
      </w:r>
    </w:p>
    <w:p>
      <w:pPr>
        <w:pStyle w:val="TopLevelListCategory4"/>
      </w:pPr>
      <w:r/>
      <w:r>
        <w:t xml:space="preserve">9B78.4</w:t>
      </w:r>
      <w:r>
        <w:tab/>
      </w:r>
      <w:r>
        <w:t xml:space="preserve">Peripheral retinal degeneration</w:t>
      </w:r>
    </w:p>
    <w:p>
      <w:pPr>
        <w:pStyle w:val="TopLevelListCategory4"/>
      </w:pPr>
      <w:r/>
      <w:r>
        <w:t xml:space="preserve">9B78.5</w:t>
      </w:r>
      <w:r>
        <w:tab/>
      </w:r>
      <w:r>
        <w:t xml:space="preserve">Retinal haemorrhage</w:t>
      </w:r>
    </w:p>
    <w:p>
      <w:pPr>
        <w:pStyle w:val="TopLevelListCategory4"/>
      </w:pPr>
      <w:r/>
      <w:r>
        <w:t xml:space="preserve">9B78.6</w:t>
      </w:r>
      <w:r>
        <w:tab/>
      </w:r>
      <w:r>
        <w:t xml:space="preserve">Separation of retinal layers</w:t>
      </w:r>
    </w:p>
    <w:p>
      <w:pPr>
        <w:pStyle w:val="TopLevelListCategory4"/>
      </w:pPr>
      <w:r/>
      <w:r>
        <w:t xml:space="preserve">9B78.7</w:t>
      </w:r>
      <w:r>
        <w:tab/>
      </w:r>
      <w:r>
        <w:t xml:space="preserve">Retinal oedema</w:t>
      </w:r>
    </w:p>
    <w:p>
      <w:pPr>
        <w:pStyle w:val="TopLevelListCategory4"/>
      </w:pPr>
      <w:r/>
      <w:r>
        <w:t xml:space="preserve">9B78.8</w:t>
      </w:r>
      <w:r>
        <w:tab/>
      </w:r>
      <w:r>
        <w:t xml:space="preserve">Retinal ischaemia</w:t>
      </w:r>
    </w:p>
    <w:p>
      <w:pPr>
        <w:pStyle w:val="TopLevelListCategory4"/>
      </w:pPr>
      <w:r/>
      <w:r>
        <w:t xml:space="preserve">9B78.9</w:t>
      </w:r>
      <w:r>
        <w:tab/>
      </w:r>
      <w:r>
        <w:t xml:space="preserve">Retinal atrophy</w:t>
      </w:r>
    </w:p>
    <w:p>
      <w:pPr>
        <w:pStyle w:val="TopLevelListCategory3"/>
      </w:pPr>
      <w:r/>
      <w:r>
        <w:t xml:space="preserve">9V3W_OPH</w:t>
      </w:r>
      <w:r>
        <w:tab/>
      </w:r>
      <w:r>
        <w:t xml:space="preserve">Åland Island eye disease</w:t>
      </w:r>
    </w:p>
    <w:p>
      <w:pPr>
        <w:pStyle w:val="TopLevelListCategory3"/>
      </w:pPr>
      <w:r/>
      <w:r>
        <w:t xml:space="preserve">9V3X_OPH</w:t>
      </w:r>
      <w:r>
        <w:tab/>
      </w:r>
      <w:r>
        <w:t xml:space="preserve">Cone dystrophy with supernormal rod response</w:t>
      </w:r>
    </w:p>
    <w:p>
      <w:pPr>
        <w:pStyle w:val="TopLevelListCategory3"/>
      </w:pPr>
      <w:r/>
      <w:r>
        <w:t xml:space="preserve">9V3Y_OPH</w:t>
      </w:r>
      <w:r>
        <w:tab/>
      </w:r>
      <w:r>
        <w:t xml:space="preserve">Familial retinal arterial macroaneurysm</w:t>
      </w:r>
    </w:p>
    <w:p>
      <w:pPr>
        <w:pStyle w:val="TopLevelListCategory3"/>
      </w:pPr>
      <w:r/>
      <w:r>
        <w:t xml:space="preserve">9V3Z_OPH</w:t>
      </w:r>
      <w:r>
        <w:tab/>
      </w:r>
      <w:r>
        <w:t xml:space="preserve">IRVAN syndrome</w:t>
      </w:r>
    </w:p>
    <w:p>
      <w:pPr>
        <w:pStyle w:val="TopLevelListCategory3"/>
      </w:pPr>
      <w:r/>
      <w:r>
        <w:t xml:space="preserve">9V40_OPH</w:t>
      </w:r>
      <w:r>
        <w:tab/>
      </w:r>
      <w:r>
        <w:t xml:space="preserve">Pigmented paravenous retinochoroidal atrophy</w:t>
      </w:r>
    </w:p>
    <w:p>
      <w:pPr>
        <w:pStyle w:val="TopLevelListCategory3"/>
      </w:pPr>
      <w:r/>
      <w:r>
        <w:t xml:space="preserve">9B7Y_OPH</w:t>
      </w:r>
      <w:r>
        <w:tab/>
      </w:r>
      <w:r>
        <w:t xml:space="preserve">Other specified disorders of the retina</w:t>
      </w:r>
    </w:p>
    <w:p>
      <w:pPr>
        <w:pStyle w:val="TopLevelListCategory3"/>
      </w:pPr>
      <w:r/>
      <w:r>
        <w:t xml:space="preserve">9B7Z</w:t>
      </w:r>
      <w:r>
        <w:tab/>
      </w:r>
      <w:r>
        <w:t xml:space="preserve">Disorders of the retina, unspecified</w:t>
      </w:r>
    </w:p>
    <w:p>
      <w:pPr>
        <w:pStyle w:val="TopLevelListBlock3"/>
      </w:pPr>
      <w:r/>
      <w:r>
        <w:t xml:space="preserve">Disorders of the vitreous body</w:t>
      </w:r>
      <w:r>
        <w:rPr>
          <w:rStyle w:val="GroupingId"/>
        </w:rPr>
        <w:t xml:space="preserve"> (BlockL3‑9B8)</w:t>
      </w:r>
    </w:p>
    <w:p>
      <w:pPr>
        <w:pStyle w:val="TopLevelListCategory3"/>
      </w:pPr>
      <w:r/>
      <w:r>
        <w:t xml:space="preserve">9B80</w:t>
      </w:r>
      <w:r>
        <w:tab/>
      </w:r>
      <w:r>
        <w:t xml:space="preserve">Inherited vitreoretinal disorders</w:t>
      </w:r>
    </w:p>
    <w:p>
      <w:pPr>
        <w:pStyle w:val="TopLevelListCategory3"/>
      </w:pPr>
      <w:r/>
      <w:r>
        <w:t xml:space="preserve">9B81</w:t>
      </w:r>
      <w:r>
        <w:tab/>
      </w:r>
      <w:r>
        <w:t xml:space="preserve">Posterior vitreous detachment</w:t>
      </w:r>
    </w:p>
    <w:p>
      <w:pPr>
        <w:pStyle w:val="TopLevelListCategory3"/>
      </w:pPr>
      <w:r/>
      <w:r>
        <w:t xml:space="preserve">9B82</w:t>
      </w:r>
      <w:r>
        <w:tab/>
      </w:r>
      <w:r>
        <w:t xml:space="preserve">Vitreous prolapse</w:t>
      </w:r>
    </w:p>
    <w:p>
      <w:pPr>
        <w:pStyle w:val="TopLevelListCategory3"/>
      </w:pPr>
      <w:r/>
      <w:r>
        <w:t xml:space="preserve">9B83</w:t>
      </w:r>
      <w:r>
        <w:tab/>
      </w:r>
      <w:r>
        <w:t xml:space="preserve">Vitreous haemorrhage</w:t>
      </w:r>
    </w:p>
    <w:p>
      <w:pPr>
        <w:pStyle w:val="TopLevelListCategory3"/>
      </w:pPr>
      <w:r/>
      <w:r>
        <w:t xml:space="preserve">9V41_OPH</w:t>
      </w:r>
      <w:r>
        <w:tab/>
      </w:r>
      <w:r>
        <w:t xml:space="preserve">Crystalline deposits in vitreous body</w:t>
      </w:r>
    </w:p>
    <w:p>
      <w:pPr>
        <w:pStyle w:val="TopLevelListCategory3"/>
      </w:pPr>
      <w:r/>
      <w:r>
        <w:t xml:space="preserve">9B84</w:t>
      </w:r>
      <w:r>
        <w:tab/>
      </w:r>
      <w:r>
        <w:t xml:space="preserve">Vitreous opacities, membranes or strands</w:t>
      </w:r>
    </w:p>
    <w:p>
      <w:pPr>
        <w:pStyle w:val="TopLevelListCategory3"/>
      </w:pPr>
      <w:r/>
      <w:r>
        <w:t xml:space="preserve">9B8Y_OPH</w:t>
      </w:r>
      <w:r>
        <w:tab/>
      </w:r>
      <w:r>
        <w:t xml:space="preserve">Other specified disorders of the vitreous body</w:t>
      </w:r>
    </w:p>
    <w:p>
      <w:pPr>
        <w:pStyle w:val="TopLevelListCategory3"/>
      </w:pPr>
      <w:r/>
      <w:r>
        <w:t xml:space="preserve">9B8Z</w:t>
      </w:r>
      <w:r>
        <w:tab/>
      </w:r>
      <w:r>
        <w:t xml:space="preserve">Disorders of the vitreous body, unspecified</w:t>
      </w:r>
    </w:p>
    <w:p>
      <w:pPr>
        <w:pStyle w:val="TopLevelListCategory2"/>
      </w:pPr>
      <w:r/>
      <w:r>
        <w:t xml:space="preserve">9C0Y_OPH</w:t>
      </w:r>
      <w:r>
        <w:tab/>
      </w:r>
      <w:r>
        <w:t xml:space="preserve">Other specified disorders of the eyeball - posterior segment</w:t>
      </w:r>
    </w:p>
    <w:p>
      <w:pPr>
        <w:pStyle w:val="TopLevelListCategory2"/>
      </w:pPr>
      <w:r/>
      <w:r>
        <w:t xml:space="preserve">9C0Z</w:t>
      </w:r>
      <w:r>
        <w:tab/>
      </w:r>
      <w:r>
        <w:t xml:space="preserve">Disorders of the eyeball - posterior segment, unspecified</w:t>
      </w:r>
    </w:p>
    <w:p>
      <w:pPr>
        <w:pStyle w:val="TopLevelListCategory1"/>
      </w:pPr>
      <w:r/>
      <w:r>
        <w:t xml:space="preserve">9C20</w:t>
      </w:r>
      <w:r>
        <w:tab/>
      </w:r>
      <w:r>
        <w:t xml:space="preserve">Panuveitis</w:t>
      </w:r>
    </w:p>
    <w:p>
      <w:pPr>
        <w:pStyle w:val="TopLevelListCategory1"/>
      </w:pPr>
      <w:r/>
      <w:r>
        <w:t xml:space="preserve">9C21</w:t>
      </w:r>
      <w:r>
        <w:tab/>
      </w:r>
      <w:r>
        <w:t xml:space="preserve">Endophthalmitis</w:t>
      </w:r>
    </w:p>
    <w:p>
      <w:pPr>
        <w:pStyle w:val="TopLevelListCategory1"/>
      </w:pPr>
      <w:r/>
      <w:r>
        <w:t xml:space="preserve">9C22</w:t>
      </w:r>
      <w:r>
        <w:tab/>
      </w:r>
      <w:r>
        <w:t xml:space="preserve">Eyeball deformity</w:t>
      </w:r>
    </w:p>
    <w:p>
      <w:pPr>
        <w:pStyle w:val="TopLevelListBlock2"/>
      </w:pPr>
      <w:r/>
      <w:r>
        <w:t xml:space="preserve">Disorders of the visual pathways or centres</w:t>
      </w:r>
      <w:r>
        <w:rPr>
          <w:rStyle w:val="GroupingId"/>
        </w:rPr>
        <w:t xml:space="preserve"> (BlockL2‑9C4)</w:t>
      </w:r>
    </w:p>
    <w:p>
      <w:pPr>
        <w:pStyle w:val="TopLevelListCategory2"/>
      </w:pPr>
      <w:r/>
      <w:r>
        <w:t xml:space="preserve">9C40</w:t>
      </w:r>
      <w:r>
        <w:tab/>
      </w:r>
      <w:r>
        <w:t xml:space="preserve">Disorder of the optic nerve</w:t>
      </w:r>
    </w:p>
    <w:p>
      <w:pPr>
        <w:pStyle w:val="TopLevelListBlock1"/>
      </w:pPr>
      <w:r/>
      <w:r>
        <w:t xml:space="preserve">Optic atrophy</w:t>
      </w:r>
      <w:r>
        <w:rPr>
          <w:rStyle w:val="GroupingId"/>
        </w:rPr>
        <w:t xml:space="preserve"> (BlockL4‑9C4)</w:t>
      </w:r>
    </w:p>
    <w:p>
      <w:pPr>
        <w:pStyle w:val="TopLevelListCategory1"/>
      </w:pPr>
      <w:r/>
      <w:r>
        <w:t xml:space="preserve">9C40.B0</w:t>
      </w:r>
      <w:r>
        <w:tab/>
      </w:r>
      <w:r>
        <w:t xml:space="preserve">Congenital optic atrophy</w:t>
      </w:r>
    </w:p>
    <w:p>
      <w:pPr>
        <w:pStyle w:val="TopLevelListCategory1"/>
      </w:pPr>
      <w:r/>
      <w:r>
        <w:t xml:space="preserve">9C40.B1</w:t>
      </w:r>
      <w:r>
        <w:tab/>
      </w:r>
      <w:r>
        <w:t xml:space="preserve">Acquired optic atrophy</w:t>
      </w:r>
    </w:p>
    <w:p>
      <w:pPr>
        <w:pStyle w:val="TopLevelListCategory1"/>
      </w:pPr>
      <w:r/>
      <w:r>
        <w:t xml:space="preserve">9C40.BZ</w:t>
      </w:r>
      <w:r>
        <w:tab/>
      </w:r>
      <w:r>
        <w:t xml:space="preserve">Optic atrophy, unspecified</w:t>
      </w:r>
    </w:p>
    <w:p>
      <w:pPr>
        <w:pStyle w:val="TopLevelListCategory2"/>
      </w:pPr>
      <w:r/>
      <w:r>
        <w:t xml:space="preserve">9C41</w:t>
      </w:r>
      <w:r>
        <w:tab/>
      </w:r>
      <w:r>
        <w:t xml:space="preserve">Disorder of optic chiasm</w:t>
      </w:r>
    </w:p>
    <w:p>
      <w:pPr>
        <w:pStyle w:val="TopLevelListCategory2"/>
      </w:pPr>
      <w:r/>
      <w:r>
        <w:t xml:space="preserve">9C42</w:t>
      </w:r>
      <w:r>
        <w:tab/>
      </w:r>
      <w:r>
        <w:t xml:space="preserve">Disorder of post chiasmal visual pathways</w:t>
      </w:r>
    </w:p>
    <w:p>
      <w:pPr>
        <w:pStyle w:val="TopLevelListCategory2"/>
      </w:pPr>
      <w:r/>
      <w:r>
        <w:t xml:space="preserve">9C43</w:t>
      </w:r>
      <w:r>
        <w:tab/>
      </w:r>
      <w:r>
        <w:t xml:space="preserve">Disorder of visual cortex</w:t>
      </w:r>
    </w:p>
    <w:p>
      <w:pPr>
        <w:pStyle w:val="TopLevelListCategory2"/>
      </w:pPr>
      <w:r/>
      <w:r>
        <w:t xml:space="preserve">9C44</w:t>
      </w:r>
      <w:r>
        <w:tab/>
      </w:r>
      <w:r>
        <w:t xml:space="preserve">Disorder of higher visual centres</w:t>
      </w:r>
    </w:p>
    <w:p>
      <w:pPr>
        <w:pStyle w:val="TopLevelListCategory2"/>
      </w:pPr>
      <w:r/>
      <w:r>
        <w:t xml:space="preserve">9C4Y_OPH</w:t>
      </w:r>
      <w:r>
        <w:tab/>
      </w:r>
      <w:r>
        <w:t xml:space="preserve">Other specified disorders of the visual pathways or centres</w:t>
      </w:r>
    </w:p>
    <w:p>
      <w:pPr>
        <w:pStyle w:val="TopLevelListCategory2"/>
      </w:pPr>
      <w:r/>
      <w:r>
        <w:t xml:space="preserve">9C4Z</w:t>
      </w:r>
      <w:r>
        <w:tab/>
      </w:r>
      <w:r>
        <w:t xml:space="preserve">Disorders of the visual pathways or centres, unspecified</w:t>
      </w:r>
    </w:p>
    <w:p>
      <w:pPr>
        <w:pStyle w:val="TopLevelListCategory1"/>
      </w:pPr>
      <w:r/>
      <w:r>
        <w:t xml:space="preserve">9C6Z</w:t>
      </w:r>
      <w:r>
        <w:tab/>
      </w:r>
      <w:r>
        <w:t xml:space="preserve">Glaucoma or glaucoma suspect</w:t>
      </w:r>
    </w:p>
    <w:p>
      <w:pPr>
        <w:pStyle w:val="TopLevelListCategory1"/>
      </w:pPr>
      <w:r/>
      <w:r>
        <w:t xml:space="preserve">9C8Z</w:t>
      </w:r>
      <w:r>
        <w:tab/>
      </w:r>
      <w:r>
        <w:t xml:space="preserve">Strabismus or ocular motility disorders</w:t>
      </w:r>
    </w:p>
    <w:p>
      <w:pPr>
        <w:pStyle w:val="TopLevelListBlock1"/>
      </w:pPr>
      <w:r/>
      <w:r>
        <w:t xml:space="preserve">Disorders of extraocular muscles</w:t>
      </w:r>
      <w:r>
        <w:rPr>
          <w:rStyle w:val="GroupingId"/>
        </w:rPr>
        <w:t xml:space="preserve"> (BlockL3‑9C8)</w:t>
      </w:r>
    </w:p>
    <w:p>
      <w:pPr>
        <w:pStyle w:val="TopLevelListCategory1"/>
      </w:pPr>
      <w:r/>
      <w:r>
        <w:t xml:space="preserve">9C82.0</w:t>
      </w:r>
      <w:r>
        <w:tab/>
      </w:r>
      <w:r>
        <w:t xml:space="preserve">Progressive external ophthalmoplegia</w:t>
      </w:r>
    </w:p>
    <w:p>
      <w:pPr>
        <w:pStyle w:val="TopLevelListCategory1"/>
      </w:pPr>
      <w:r/>
      <w:r>
        <w:t xml:space="preserve">9C82.1</w:t>
      </w:r>
      <w:r>
        <w:tab/>
      </w:r>
      <w:r>
        <w:t xml:space="preserve">Muscular dystrophy affecting extraocular muscle</w:t>
      </w:r>
    </w:p>
    <w:p>
      <w:pPr>
        <w:pStyle w:val="TopLevelListCategory1"/>
      </w:pPr>
      <w:r/>
      <w:r>
        <w:t xml:space="preserve">9V42_OPH</w:t>
      </w:r>
      <w:r>
        <w:tab/>
      </w:r>
      <w:r>
        <w:t xml:space="preserve">Autosomal recessive myopathy with external ophthalmoplegia</w:t>
      </w:r>
    </w:p>
    <w:p>
      <w:pPr>
        <w:pStyle w:val="TopLevelListCategory1"/>
      </w:pPr>
      <w:r/>
      <w:r>
        <w:t xml:space="preserve">9C82.2</w:t>
      </w:r>
      <w:r>
        <w:tab/>
      </w:r>
      <w:r>
        <w:t xml:space="preserve">Congenital cranial dysinnervation syndrome</w:t>
      </w:r>
    </w:p>
    <w:p>
      <w:pPr>
        <w:pStyle w:val="TopLevelListBlock2"/>
      </w:pPr>
      <w:r/>
      <w:r>
        <w:t xml:space="preserve">Restrictive ophthalmopathy</w:t>
      </w:r>
      <w:r>
        <w:rPr>
          <w:rStyle w:val="GroupingId"/>
        </w:rPr>
        <w:t xml:space="preserve"> (BlockL4‑9V4)</w:t>
      </w:r>
    </w:p>
    <w:p>
      <w:pPr>
        <w:pStyle w:val="TopLevelListCategory2"/>
      </w:pPr>
      <w:r/>
      <w:r>
        <w:t xml:space="preserve">9V43_OPH</w:t>
      </w:r>
      <w:r>
        <w:tab/>
      </w:r>
      <w:r>
        <w:t xml:space="preserve">Thyroid ophthalmopathy</w:t>
      </w:r>
    </w:p>
    <w:p>
      <w:pPr>
        <w:pStyle w:val="TopLevelListCategory2"/>
      </w:pPr>
      <w:r/>
      <w:r>
        <w:t xml:space="preserve">9V44_OPH</w:t>
      </w:r>
      <w:r>
        <w:tab/>
      </w:r>
      <w:r>
        <w:t xml:space="preserve">Infiltrative extraocular myopathies</w:t>
      </w:r>
    </w:p>
    <w:p>
      <w:pPr>
        <w:pStyle w:val="TopLevelListCategory2"/>
      </w:pPr>
      <w:r/>
      <w:r>
        <w:t xml:space="preserve">9V45_OPH</w:t>
      </w:r>
      <w:r>
        <w:tab/>
      </w:r>
      <w:r>
        <w:t xml:space="preserve">Vascular extraocular myopathies</w:t>
      </w:r>
    </w:p>
    <w:p>
      <w:pPr>
        <w:pStyle w:val="TopLevelListCategory2"/>
      </w:pPr>
      <w:r/>
      <w:r>
        <w:t xml:space="preserve">9V46_OPH</w:t>
      </w:r>
      <w:r>
        <w:tab/>
      </w:r>
      <w:r>
        <w:t xml:space="preserve">Extraocular myositis</w:t>
      </w:r>
    </w:p>
    <w:p>
      <w:pPr>
        <w:pStyle w:val="TopLevelListCategory2"/>
      </w:pPr>
      <w:r/>
      <w:r>
        <w:t xml:space="preserve">9V4Z_OPH</w:t>
      </w:r>
      <w:r>
        <w:tab/>
      </w:r>
      <w:r>
        <w:t xml:space="preserve">Other specified restrictive ophthalmopathy</w:t>
      </w:r>
    </w:p>
    <w:p>
      <w:pPr>
        <w:pStyle w:val="TopLevelListCategory2"/>
      </w:pPr>
      <w:r/>
      <w:r>
        <w:t xml:space="preserve">9V4Z_OPH</w:t>
      </w:r>
      <w:r>
        <w:tab/>
      </w:r>
      <w:r>
        <w:t xml:space="preserve">Restrictive ophthalmopathy, unspecified</w:t>
      </w:r>
    </w:p>
    <w:p>
      <w:pPr>
        <w:pStyle w:val="TopLevelListCategory1"/>
      </w:pPr>
      <w:r/>
      <w:r>
        <w:t xml:space="preserve">9C82.4</w:t>
      </w:r>
      <w:r>
        <w:tab/>
      </w:r>
      <w:r>
        <w:t xml:space="preserve">Oculomotor apraxia</w:t>
      </w:r>
    </w:p>
    <w:p>
      <w:pPr>
        <w:pStyle w:val="TopLevelListCategory1"/>
      </w:pPr>
      <w:r/>
      <w:r>
        <w:t xml:space="preserve">9C82.Y_OPH</w:t>
      </w:r>
      <w:r>
        <w:tab/>
      </w:r>
      <w:r>
        <w:t xml:space="preserve">Other specified disorders of extraocular muscles</w:t>
      </w:r>
    </w:p>
    <w:p>
      <w:pPr>
        <w:pStyle w:val="TopLevelListCategory1"/>
      </w:pPr>
      <w:r/>
      <w:r>
        <w:t xml:space="preserve">9C82.Z</w:t>
      </w:r>
      <w:r>
        <w:tab/>
      </w:r>
      <w:r>
        <w:t xml:space="preserve">Disorders of extraocular muscles, unspecified</w:t>
      </w:r>
    </w:p>
    <w:p>
      <w:pPr>
        <w:pStyle w:val="TopLevelListBlock1"/>
      </w:pPr>
      <w:r/>
      <w:r>
        <w:t xml:space="preserve">Disorders of binocular movement</w:t>
      </w:r>
      <w:r>
        <w:rPr>
          <w:rStyle w:val="GroupingId"/>
        </w:rPr>
        <w:t xml:space="preserve"> (BlockL3‑9C8)</w:t>
      </w:r>
    </w:p>
    <w:p>
      <w:pPr>
        <w:pStyle w:val="TopLevelListBlock2"/>
      </w:pPr>
      <w:r/>
      <w:r>
        <w:t xml:space="preserve">Palsy of conjugate gaze</w:t>
      </w:r>
      <w:r>
        <w:rPr>
          <w:rStyle w:val="GroupingId"/>
        </w:rPr>
        <w:t xml:space="preserve"> (BlockL4‑9C8)</w:t>
      </w:r>
    </w:p>
    <w:p>
      <w:pPr>
        <w:pStyle w:val="TopLevelListCategory2"/>
      </w:pPr>
      <w:r/>
      <w:r>
        <w:t xml:space="preserve">9C83.00</w:t>
      </w:r>
      <w:r>
        <w:tab/>
      </w:r>
      <w:r>
        <w:t xml:space="preserve">Horizontal gaze palsy</w:t>
      </w:r>
    </w:p>
    <w:p>
      <w:pPr>
        <w:pStyle w:val="TopLevelListCategory2"/>
      </w:pPr>
      <w:r/>
      <w:r>
        <w:t xml:space="preserve">9C83.01</w:t>
      </w:r>
      <w:r>
        <w:tab/>
      </w:r>
      <w:r>
        <w:t xml:space="preserve">Vertical gaze palsy</w:t>
      </w:r>
    </w:p>
    <w:p>
      <w:pPr>
        <w:pStyle w:val="TopLevelListCategory2"/>
      </w:pPr>
      <w:r/>
      <w:r>
        <w:t xml:space="preserve">9C83.02</w:t>
      </w:r>
      <w:r>
        <w:tab/>
      </w:r>
      <w:r>
        <w:t xml:space="preserve">Monocular elevator palsy</w:t>
      </w:r>
    </w:p>
    <w:p>
      <w:pPr>
        <w:pStyle w:val="TopLevelListCategory2"/>
      </w:pPr>
      <w:r/>
      <w:r>
        <w:t xml:space="preserve">9C83.0Y_OPH</w:t>
      </w:r>
      <w:r>
        <w:tab/>
      </w:r>
      <w:r>
        <w:t xml:space="preserve">Other specified palsy of conjugate gaze</w:t>
      </w:r>
    </w:p>
    <w:p>
      <w:pPr>
        <w:pStyle w:val="TopLevelListCategory2"/>
      </w:pPr>
      <w:r/>
      <w:r>
        <w:t xml:space="preserve">9C83.0Z</w:t>
      </w:r>
      <w:r>
        <w:tab/>
      </w:r>
      <w:r>
        <w:t xml:space="preserve">Palsy of conjugate gaze, unspecified</w:t>
      </w:r>
    </w:p>
    <w:p>
      <w:pPr>
        <w:pStyle w:val="TopLevelListBlock2"/>
      </w:pPr>
      <w:r/>
      <w:r>
        <w:t xml:space="preserve">Spasm of conjugate gaze</w:t>
      </w:r>
      <w:r>
        <w:rPr>
          <w:rStyle w:val="GroupingId"/>
        </w:rPr>
        <w:t xml:space="preserve"> (BlockL4‑9C8)</w:t>
      </w:r>
    </w:p>
    <w:p>
      <w:pPr>
        <w:pStyle w:val="TopLevelListCategory2"/>
      </w:pPr>
      <w:r/>
      <w:r>
        <w:t xml:space="preserve">9C83.10</w:t>
      </w:r>
      <w:r>
        <w:tab/>
      </w:r>
      <w:r>
        <w:t xml:space="preserve">Horizontal conjugate gaze deviation</w:t>
      </w:r>
    </w:p>
    <w:p>
      <w:pPr>
        <w:pStyle w:val="TopLevelListCategory2"/>
      </w:pPr>
      <w:r/>
      <w:r>
        <w:t xml:space="preserve">9C83.11</w:t>
      </w:r>
      <w:r>
        <w:tab/>
      </w:r>
      <w:r>
        <w:t xml:space="preserve">Upward gaze deviation</w:t>
      </w:r>
    </w:p>
    <w:p>
      <w:pPr>
        <w:pStyle w:val="TopLevelListCategory2"/>
      </w:pPr>
      <w:r/>
      <w:r>
        <w:t xml:space="preserve">9C83.12</w:t>
      </w:r>
      <w:r>
        <w:tab/>
      </w:r>
      <w:r>
        <w:t xml:space="preserve">Downward gaze deviation</w:t>
      </w:r>
    </w:p>
    <w:p>
      <w:pPr>
        <w:pStyle w:val="TopLevelListCategory2"/>
      </w:pPr>
      <w:r/>
      <w:r>
        <w:t xml:space="preserve">9C83.13</w:t>
      </w:r>
      <w:r>
        <w:tab/>
      </w:r>
      <w:r>
        <w:t xml:space="preserve">Oculogyric crisis</w:t>
      </w:r>
    </w:p>
    <w:p>
      <w:pPr>
        <w:pStyle w:val="TopLevelListCategory2"/>
      </w:pPr>
      <w:r/>
      <w:r>
        <w:t xml:space="preserve">9C83.1Y_OPH</w:t>
      </w:r>
      <w:r>
        <w:tab/>
      </w:r>
      <w:r>
        <w:t xml:space="preserve">Other specified spasm of conjugate gaze</w:t>
      </w:r>
    </w:p>
    <w:p>
      <w:pPr>
        <w:pStyle w:val="TopLevelListCategory2"/>
      </w:pPr>
      <w:r/>
      <w:r>
        <w:t xml:space="preserve">9C83.1Z</w:t>
      </w:r>
      <w:r>
        <w:tab/>
      </w:r>
      <w:r>
        <w:t xml:space="preserve">Spasm of conjugate gaze, unspecified</w:t>
      </w:r>
    </w:p>
    <w:p>
      <w:pPr>
        <w:pStyle w:val="TopLevelListCategory1"/>
      </w:pPr>
      <w:r/>
      <w:r>
        <w:t xml:space="preserve">9C83.2</w:t>
      </w:r>
      <w:r>
        <w:tab/>
      </w:r>
      <w:r>
        <w:t xml:space="preserve">Convergence insufficiency</w:t>
      </w:r>
    </w:p>
    <w:p>
      <w:pPr>
        <w:pStyle w:val="TopLevelListCategory1"/>
      </w:pPr>
      <w:r/>
      <w:r>
        <w:t xml:space="preserve">9C83.3</w:t>
      </w:r>
      <w:r>
        <w:tab/>
      </w:r>
      <w:r>
        <w:t xml:space="preserve">Convergence excess</w:t>
      </w:r>
    </w:p>
    <w:p>
      <w:pPr>
        <w:pStyle w:val="TopLevelListCategory1"/>
      </w:pPr>
      <w:r/>
      <w:r>
        <w:t xml:space="preserve">9C83.4</w:t>
      </w:r>
      <w:r>
        <w:tab/>
      </w:r>
      <w:r>
        <w:t xml:space="preserve">Spasm of the near reflex</w:t>
      </w:r>
    </w:p>
    <w:p>
      <w:pPr>
        <w:pStyle w:val="TopLevelListCategory1"/>
      </w:pPr>
      <w:r/>
      <w:r>
        <w:t xml:space="preserve">9C83.5</w:t>
      </w:r>
      <w:r>
        <w:tab/>
      </w:r>
      <w:r>
        <w:t xml:space="preserve">Internuclear ophthalmoplegia</w:t>
      </w:r>
    </w:p>
    <w:p>
      <w:pPr>
        <w:pStyle w:val="TopLevelListBlock2"/>
      </w:pPr>
      <w:r/>
      <w:r>
        <w:t xml:space="preserve">Anomalies of divergence or deviation of eye movement</w:t>
      </w:r>
      <w:r>
        <w:rPr>
          <w:rStyle w:val="GroupingId"/>
        </w:rPr>
        <w:t xml:space="preserve"> (BlockL4‑9C8)</w:t>
      </w:r>
    </w:p>
    <w:p>
      <w:pPr>
        <w:pStyle w:val="TopLevelListCategory2"/>
      </w:pPr>
      <w:r/>
      <w:r>
        <w:t xml:space="preserve">9C83.60</w:t>
      </w:r>
      <w:r>
        <w:tab/>
      </w:r>
      <w:r>
        <w:t xml:space="preserve">Divergence insufficiency</w:t>
      </w:r>
    </w:p>
    <w:p>
      <w:pPr>
        <w:pStyle w:val="TopLevelListCategory2"/>
      </w:pPr>
      <w:r/>
      <w:r>
        <w:t xml:space="preserve">9C83.61</w:t>
      </w:r>
      <w:r>
        <w:tab/>
      </w:r>
      <w:r>
        <w:t xml:space="preserve">Divergence paralysis</w:t>
      </w:r>
    </w:p>
    <w:p>
      <w:pPr>
        <w:pStyle w:val="TopLevelListCategory2"/>
      </w:pPr>
      <w:r/>
      <w:r>
        <w:t xml:space="preserve">9C83.62</w:t>
      </w:r>
      <w:r>
        <w:tab/>
      </w:r>
      <w:r>
        <w:t xml:space="preserve">Divergence excess</w:t>
      </w:r>
    </w:p>
    <w:p>
      <w:pPr>
        <w:pStyle w:val="TopLevelListCategory2"/>
      </w:pPr>
      <w:r/>
      <w:r>
        <w:t xml:space="preserve">9C83.63</w:t>
      </w:r>
      <w:r>
        <w:tab/>
      </w:r>
      <w:r>
        <w:t xml:space="preserve">Synergistic divergence</w:t>
      </w:r>
    </w:p>
    <w:p>
      <w:pPr>
        <w:pStyle w:val="TopLevelListCategory2"/>
      </w:pPr>
      <w:r/>
      <w:r>
        <w:t xml:space="preserve">9C83.64</w:t>
      </w:r>
      <w:r>
        <w:tab/>
      </w:r>
      <w:r>
        <w:t xml:space="preserve">Skew deviation</w:t>
      </w:r>
    </w:p>
    <w:p>
      <w:pPr>
        <w:pStyle w:val="TopLevelListCategory2"/>
      </w:pPr>
      <w:r/>
      <w:r>
        <w:t xml:space="preserve">9C83.65</w:t>
      </w:r>
      <w:r>
        <w:tab/>
      </w:r>
      <w:r>
        <w:t xml:space="preserve">Ocular tilt reaction</w:t>
      </w:r>
    </w:p>
    <w:p>
      <w:pPr>
        <w:pStyle w:val="TopLevelListCategory2"/>
      </w:pPr>
      <w:r/>
      <w:r>
        <w:t xml:space="preserve">9C83.66</w:t>
      </w:r>
      <w:r>
        <w:tab/>
      </w:r>
      <w:r>
        <w:t xml:space="preserve">Alternating skew deviation</w:t>
      </w:r>
    </w:p>
    <w:p>
      <w:pPr>
        <w:pStyle w:val="TopLevelListCategory2"/>
      </w:pPr>
      <w:r/>
      <w:r>
        <w:t xml:space="preserve">9C83.67</w:t>
      </w:r>
      <w:r>
        <w:tab/>
      </w:r>
      <w:r>
        <w:t xml:space="preserve">Dissociative vertical divergence</w:t>
      </w:r>
    </w:p>
    <w:p>
      <w:pPr>
        <w:pStyle w:val="TopLevelListCategory2"/>
      </w:pPr>
      <w:r/>
      <w:r>
        <w:t xml:space="preserve">9C83.6Y_OPH</w:t>
      </w:r>
      <w:r>
        <w:tab/>
      </w:r>
      <w:r>
        <w:t xml:space="preserve">Other specified anomalies of divergence or deviation of eye movement</w:t>
      </w:r>
    </w:p>
    <w:p>
      <w:pPr>
        <w:pStyle w:val="TopLevelListCategory2"/>
      </w:pPr>
      <w:r/>
      <w:r>
        <w:t xml:space="preserve">9C83.6Z</w:t>
      </w:r>
      <w:r>
        <w:tab/>
      </w:r>
      <w:r>
        <w:t xml:space="preserve">Anomalies of divergence or deviation of eye movement, unspecified</w:t>
      </w:r>
    </w:p>
    <w:p>
      <w:pPr>
        <w:pStyle w:val="TopLevelListCategory1"/>
      </w:pPr>
      <w:r/>
      <w:r>
        <w:t xml:space="preserve">9C83.Y_OPH</w:t>
      </w:r>
      <w:r>
        <w:tab/>
      </w:r>
      <w:r>
        <w:t xml:space="preserve">Other specified disorders of binocular movement</w:t>
      </w:r>
    </w:p>
    <w:p>
      <w:pPr>
        <w:pStyle w:val="TopLevelListCategory1"/>
      </w:pPr>
      <w:r/>
      <w:r>
        <w:t xml:space="preserve">9C83.Z</w:t>
      </w:r>
      <w:r>
        <w:tab/>
      </w:r>
      <w:r>
        <w:t xml:space="preserve">Disorders of binocular movement, unspecified</w:t>
      </w:r>
    </w:p>
    <w:p>
      <w:pPr>
        <w:pStyle w:val="TopLevelListBlock1"/>
      </w:pPr>
      <w:r/>
      <w:r>
        <w:t xml:space="preserve">Certain specified irregular eye movements</w:t>
      </w:r>
      <w:r>
        <w:rPr>
          <w:rStyle w:val="GroupingId"/>
        </w:rPr>
        <w:t xml:space="preserve"> (BlockL3‑9V4)</w:t>
      </w:r>
    </w:p>
    <w:p>
      <w:pPr>
        <w:pStyle w:val="TopLevelListCategory1"/>
      </w:pPr>
      <w:r/>
      <w:r>
        <w:t xml:space="preserve">9V47_OPH</w:t>
      </w:r>
      <w:r>
        <w:tab/>
      </w:r>
      <w:r>
        <w:t xml:space="preserve">Oculomasticatory myorhythmia</w:t>
      </w:r>
    </w:p>
    <w:p>
      <w:pPr>
        <w:pStyle w:val="TopLevelListCategory1"/>
      </w:pPr>
      <w:r/>
      <w:r>
        <w:t xml:space="preserve">9V48_OPH</w:t>
      </w:r>
      <w:r>
        <w:tab/>
      </w:r>
      <w:r>
        <w:t xml:space="preserve">Oculofacioskeletal myorhythmia</w:t>
      </w:r>
    </w:p>
    <w:p>
      <w:pPr>
        <w:pStyle w:val="TopLevelListCategory1"/>
      </w:pPr>
      <w:r/>
      <w:r>
        <w:t xml:space="preserve">9V49_OPH</w:t>
      </w:r>
      <w:r>
        <w:tab/>
      </w:r>
      <w:r>
        <w:t xml:space="preserve">Spontaneous eye movement in unconscious patients</w:t>
      </w:r>
    </w:p>
    <w:p>
      <w:pPr>
        <w:pStyle w:val="TopLevelListCategory1"/>
      </w:pPr>
      <w:r/>
      <w:r>
        <w:t xml:space="preserve">9C85.0</w:t>
      </w:r>
      <w:r>
        <w:tab/>
      </w:r>
      <w:r>
        <w:t xml:space="preserve">Anomalies of saccadic eye movements</w:t>
      </w:r>
    </w:p>
    <w:p>
      <w:pPr>
        <w:pStyle w:val="TopLevelListCategory1"/>
      </w:pPr>
      <w:r/>
      <w:r>
        <w:t xml:space="preserve">9C85.1</w:t>
      </w:r>
      <w:r>
        <w:tab/>
      </w:r>
      <w:r>
        <w:t xml:space="preserve">Anomalies of smooth pursuit movements</w:t>
      </w:r>
    </w:p>
    <w:p>
      <w:pPr>
        <w:pStyle w:val="TopLevelListCategory1"/>
      </w:pPr>
      <w:r/>
      <w:r>
        <w:t xml:space="preserve">9C85.2</w:t>
      </w:r>
      <w:r>
        <w:tab/>
      </w:r>
      <w:r>
        <w:t xml:space="preserve">Nonorganic eye movement disorders</w:t>
      </w:r>
    </w:p>
    <w:p>
      <w:pPr>
        <w:pStyle w:val="TopLevelListCategory1"/>
      </w:pPr>
      <w:r/>
      <w:r>
        <w:t xml:space="preserve">9C85.Y_OPH</w:t>
      </w:r>
      <w:r>
        <w:tab/>
      </w:r>
      <w:r>
        <w:t xml:space="preserve">Other specified irregular eye movements</w:t>
      </w:r>
    </w:p>
    <w:p>
      <w:pPr>
        <w:pStyle w:val="TopLevelListCategory1"/>
      </w:pPr>
      <w:r/>
      <w:r>
        <w:t xml:space="preserve">9C85.Z</w:t>
      </w:r>
      <w:r>
        <w:tab/>
      </w:r>
      <w:r>
        <w:t xml:space="preserve">Irregular eye movements, unspecified</w:t>
      </w:r>
    </w:p>
    <w:p>
      <w:pPr>
        <w:pStyle w:val="TopLevelListBlock1"/>
      </w:pPr>
      <w:r/>
      <w:r>
        <w:t xml:space="preserve">Certain specified strabismus</w:t>
      </w:r>
      <w:r>
        <w:rPr>
          <w:rStyle w:val="GroupingId"/>
        </w:rPr>
        <w:t xml:space="preserve"> (BlockL3‑9V4)</w:t>
      </w:r>
    </w:p>
    <w:p>
      <w:pPr>
        <w:pStyle w:val="TopLevelListCategory1"/>
      </w:pPr>
      <w:r/>
      <w:r>
        <w:t xml:space="preserve">9V4A_OPH</w:t>
      </w:r>
      <w:r>
        <w:tab/>
      </w:r>
      <w:r>
        <w:t xml:space="preserve">Strabismus associated with neuromuscular disorders</w:t>
      </w:r>
    </w:p>
    <w:p>
      <w:pPr>
        <w:pStyle w:val="TopLevelListCategory1"/>
      </w:pPr>
      <w:r/>
      <w:r>
        <w:t xml:space="preserve">9V4Z_OPH</w:t>
      </w:r>
      <w:r>
        <w:tab/>
      </w:r>
      <w:r>
        <w:t xml:space="preserve">Strabismus, unspecified</w:t>
      </w:r>
    </w:p>
    <w:p>
      <w:pPr>
        <w:pStyle w:val="TopLevelListBlock2"/>
      </w:pPr>
      <w:r/>
      <w:r>
        <w:t xml:space="preserve">Disorders of refraction or accommodation</w:t>
      </w:r>
      <w:r>
        <w:rPr>
          <w:rStyle w:val="GroupingId"/>
        </w:rPr>
        <w:t xml:space="preserve"> (BlockL2‑9D0)</w:t>
      </w:r>
    </w:p>
    <w:p>
      <w:pPr>
        <w:pStyle w:val="TopLevelListBlock3"/>
      </w:pPr>
      <w:r/>
      <w:r>
        <w:t xml:space="preserve">Disorders of refraction</w:t>
      </w:r>
      <w:r>
        <w:rPr>
          <w:rStyle w:val="GroupingId"/>
        </w:rPr>
        <w:t xml:space="preserve"> (BlockL3‑9D0)</w:t>
      </w:r>
    </w:p>
    <w:p>
      <w:pPr>
        <w:pStyle w:val="TopLevelListCategory3"/>
      </w:pPr>
      <w:r/>
      <w:r>
        <w:t xml:space="preserve">9D00.0</w:t>
      </w:r>
      <w:r>
        <w:tab/>
      </w:r>
      <w:r>
        <w:t xml:space="preserve">Myopia</w:t>
      </w:r>
    </w:p>
    <w:p>
      <w:pPr>
        <w:pStyle w:val="TopLevelListCategory3"/>
      </w:pPr>
      <w:r/>
      <w:r>
        <w:t xml:space="preserve">9D00.1</w:t>
      </w:r>
      <w:r>
        <w:tab/>
      </w:r>
      <w:r>
        <w:t xml:space="preserve">Hypermetropia</w:t>
      </w:r>
    </w:p>
    <w:p>
      <w:pPr>
        <w:pStyle w:val="TopLevelListCategory3"/>
      </w:pPr>
      <w:r/>
      <w:r>
        <w:t xml:space="preserve">9D00.2</w:t>
      </w:r>
      <w:r>
        <w:tab/>
      </w:r>
      <w:r>
        <w:t xml:space="preserve">Astigmatism</w:t>
      </w:r>
    </w:p>
    <w:p>
      <w:pPr>
        <w:pStyle w:val="TopLevelListCategory3"/>
      </w:pPr>
      <w:r/>
      <w:r>
        <w:t xml:space="preserve">9D00.3</w:t>
      </w:r>
      <w:r>
        <w:tab/>
      </w:r>
      <w:r>
        <w:t xml:space="preserve">Presbyopia</w:t>
      </w:r>
    </w:p>
    <w:p>
      <w:pPr>
        <w:pStyle w:val="TopLevelListCategory3"/>
      </w:pPr>
      <w:r/>
      <w:r>
        <w:t xml:space="preserve">9D00.4</w:t>
      </w:r>
      <w:r>
        <w:tab/>
      </w:r>
      <w:r>
        <w:t xml:space="preserve">Anisometropia</w:t>
      </w:r>
    </w:p>
    <w:p>
      <w:pPr>
        <w:pStyle w:val="TopLevelListCategory3"/>
      </w:pPr>
      <w:r/>
      <w:r>
        <w:t xml:space="preserve">9D00.5</w:t>
      </w:r>
      <w:r>
        <w:tab/>
      </w:r>
      <w:r>
        <w:t xml:space="preserve">Aniseikonia</w:t>
      </w:r>
    </w:p>
    <w:p>
      <w:pPr>
        <w:pStyle w:val="TopLevelListCategory3"/>
      </w:pPr>
      <w:r/>
      <w:r>
        <w:t xml:space="preserve">9D00.6</w:t>
      </w:r>
      <w:r>
        <w:tab/>
      </w:r>
      <w:r>
        <w:t xml:space="preserve">Transient refractive change</w:t>
      </w:r>
    </w:p>
    <w:p>
      <w:pPr>
        <w:pStyle w:val="TopLevelListCategory3"/>
      </w:pPr>
      <w:r/>
      <w:r>
        <w:t xml:space="preserve">9D00.Y_OPH</w:t>
      </w:r>
      <w:r>
        <w:tab/>
      </w:r>
      <w:r>
        <w:t xml:space="preserve">Other specified disorders of refraction</w:t>
      </w:r>
    </w:p>
    <w:p>
      <w:pPr>
        <w:pStyle w:val="TopLevelListCategory3"/>
      </w:pPr>
      <w:r/>
      <w:r>
        <w:t xml:space="preserve">9D00.Z</w:t>
      </w:r>
      <w:r>
        <w:tab/>
      </w:r>
      <w:r>
        <w:t xml:space="preserve">Disorders of refraction, unspecified</w:t>
      </w:r>
    </w:p>
    <w:p>
      <w:pPr>
        <w:pStyle w:val="TopLevelListCategory2"/>
      </w:pPr>
      <w:r/>
      <w:r>
        <w:t xml:space="preserve">9D01</w:t>
      </w:r>
      <w:r>
        <w:tab/>
      </w:r>
      <w:r>
        <w:t xml:space="preserve">Disorders of accommodation</w:t>
      </w:r>
    </w:p>
    <w:p>
      <w:pPr>
        <w:pStyle w:val="TopLevelListCategory2"/>
      </w:pPr>
      <w:r/>
      <w:r>
        <w:t xml:space="preserve">9D0Y_OPH</w:t>
      </w:r>
      <w:r>
        <w:tab/>
      </w:r>
      <w:r>
        <w:t xml:space="preserve">Other specified disorders of refraction or accommodation</w:t>
      </w:r>
    </w:p>
    <w:p>
      <w:pPr>
        <w:pStyle w:val="TopLevelListCategory2"/>
      </w:pPr>
      <w:r/>
      <w:r>
        <w:t xml:space="preserve">9D0Z</w:t>
      </w:r>
      <w:r>
        <w:tab/>
      </w:r>
      <w:r>
        <w:t xml:space="preserve">Disorders of refraction or accommodation, unspecified</w:t>
      </w:r>
    </w:p>
    <w:p>
      <w:pPr>
        <w:pStyle w:val="TopLevelListCategory1"/>
      </w:pPr>
      <w:r/>
      <w:r>
        <w:t xml:space="preserve">9V4B_OPH</w:t>
      </w:r>
      <w:r>
        <w:tab/>
      </w:r>
      <w:r>
        <w:t xml:space="preserve">Ocular albinism</w:t>
      </w:r>
    </w:p>
    <w:p>
      <w:pPr>
        <w:pStyle w:val="TopLevelListBlock2"/>
      </w:pPr>
      <w:r/>
      <w:r>
        <w:t xml:space="preserve">Certain specified disorders of the visual organs</w:t>
      </w:r>
      <w:r>
        <w:rPr>
          <w:rStyle w:val="GroupingId"/>
        </w:rPr>
        <w:t xml:space="preserve"> (BlockL2‑9V4)</w:t>
      </w:r>
    </w:p>
    <w:p>
      <w:pPr>
        <w:pStyle w:val="TopLevelListCategory2"/>
      </w:pPr>
      <w:r/>
      <w:r>
        <w:t xml:space="preserve">9V4C_OPH</w:t>
      </w:r>
      <w:r>
        <w:tab/>
      </w:r>
      <w:r>
        <w:t xml:space="preserve">MRCS syndrome</w:t>
      </w:r>
    </w:p>
    <w:p>
      <w:pPr>
        <w:pStyle w:val="TopLevelListCategory2"/>
      </w:pPr>
      <w:r/>
      <w:r>
        <w:t xml:space="preserve">9V4D_OPH</w:t>
      </w:r>
      <w:r>
        <w:tab/>
      </w:r>
      <w:r>
        <w:t xml:space="preserve">Pigment-dispersion syndrome</w:t>
      </w:r>
    </w:p>
    <w:p>
      <w:pPr>
        <w:pStyle w:val="TopLevelListCategory2"/>
      </w:pPr>
      <w:r/>
      <w:r>
        <w:t xml:space="preserve">9V4E_OPH</w:t>
      </w:r>
      <w:r>
        <w:tab/>
      </w:r>
      <w:r>
        <w:t xml:space="preserve">Retinal degeneration - nanophthalmos - glaucoma</w:t>
      </w:r>
    </w:p>
    <w:p>
      <w:pPr>
        <w:pStyle w:val="TopLevelListCategory2"/>
      </w:pPr>
      <w:r/>
      <w:r>
        <w:t xml:space="preserve">9V4Z_OPH</w:t>
      </w:r>
      <w:r>
        <w:tab/>
      </w:r>
      <w:r>
        <w:t xml:space="preserve">Other specified disorders of the visual organs</w:t>
      </w:r>
    </w:p>
    <w:p>
      <w:pPr>
        <w:pStyle w:val="TopLevelListCategory1"/>
      </w:pPr>
      <w:r/>
      <w:r>
        <w:t xml:space="preserve">9V4Z_OPH</w:t>
      </w:r>
      <w:r>
        <w:tab/>
      </w:r>
      <w:r>
        <w:t xml:space="preserve">Disorders of the visual organs, unspecified</w:t>
      </w:r>
    </w:p>
    <w:p>
      <w:pPr>
        <w:pStyle w:val="TopLevelListBlock1"/>
      </w:pPr>
      <w:r/>
      <w:r>
        <w:t xml:space="preserve">Disorders of vision or visual functioning</w:t>
      </w:r>
      <w:r>
        <w:rPr>
          <w:rStyle w:val="GroupingId"/>
        </w:rPr>
        <w:t xml:space="preserve"> (BlockL1‑9D4)</w:t>
      </w:r>
    </w:p>
    <w:p>
      <w:pPr>
        <w:pStyle w:val="TopLevelListBlock2"/>
      </w:pPr>
      <w:r/>
      <w:r>
        <w:t xml:space="preserve">Impairment of visual functions</w:t>
      </w:r>
      <w:r>
        <w:rPr>
          <w:rStyle w:val="GroupingId"/>
        </w:rPr>
        <w:t xml:space="preserve"> (BlockL2‑9D4)</w:t>
      </w:r>
    </w:p>
    <w:p>
      <w:pPr>
        <w:pStyle w:val="TopLevelListCategory2"/>
      </w:pPr>
      <w:r/>
      <w:r>
        <w:t xml:space="preserve">9D40</w:t>
      </w:r>
      <w:r>
        <w:tab/>
      </w:r>
      <w:r>
        <w:t xml:space="preserve">Impairment of visual acuity</w:t>
      </w:r>
    </w:p>
    <w:p>
      <w:pPr>
        <w:pStyle w:val="TopLevelListCategory2"/>
      </w:pPr>
      <w:r/>
      <w:r>
        <w:t xml:space="preserve">9D41</w:t>
      </w:r>
      <w:r>
        <w:tab/>
      </w:r>
      <w:r>
        <w:t xml:space="preserve">Impairment of visual field</w:t>
      </w:r>
    </w:p>
    <w:p>
      <w:pPr>
        <w:pStyle w:val="TopLevelListCategory2"/>
      </w:pPr>
      <w:r/>
      <w:r>
        <w:t xml:space="preserve">9D42</w:t>
      </w:r>
      <w:r>
        <w:tab/>
      </w:r>
      <w:r>
        <w:t xml:space="preserve">Patterns of visual field impairment</w:t>
      </w:r>
    </w:p>
    <w:p>
      <w:pPr>
        <w:pStyle w:val="TopLevelListCategory2"/>
      </w:pPr>
      <w:r/>
      <w:r>
        <w:t xml:space="preserve">9D43</w:t>
      </w:r>
      <w:r>
        <w:tab/>
      </w:r>
      <w:r>
        <w:t xml:space="preserve">Impairment of contrast vision</w:t>
      </w:r>
    </w:p>
    <w:p>
      <w:pPr>
        <w:pStyle w:val="TopLevelListCategory2"/>
      </w:pPr>
      <w:r/>
      <w:r>
        <w:t xml:space="preserve">9D44</w:t>
      </w:r>
      <w:r>
        <w:tab/>
      </w:r>
      <w:r>
        <w:t xml:space="preserve">Impairment of colour vision</w:t>
      </w:r>
    </w:p>
    <w:p>
      <w:pPr>
        <w:pStyle w:val="TopLevelListCategory2"/>
      </w:pPr>
      <w:r/>
      <w:r>
        <w:t xml:space="preserve">9D45</w:t>
      </w:r>
      <w:r>
        <w:tab/>
      </w:r>
      <w:r>
        <w:t xml:space="preserve">Impairment of light sensitivity</w:t>
      </w:r>
    </w:p>
    <w:p>
      <w:pPr>
        <w:pStyle w:val="TopLevelListCategory2"/>
      </w:pPr>
      <w:r/>
      <w:r>
        <w:t xml:space="preserve">9D46</w:t>
      </w:r>
      <w:r>
        <w:tab/>
      </w:r>
      <w:r>
        <w:t xml:space="preserve">Impairment of binocular functions</w:t>
      </w:r>
    </w:p>
    <w:p>
      <w:pPr>
        <w:pStyle w:val="TopLevelListBlock3"/>
      </w:pPr>
      <w:r/>
      <w:r>
        <w:t xml:space="preserve">Subjective visual experiences</w:t>
      </w:r>
      <w:r>
        <w:rPr>
          <w:rStyle w:val="GroupingId"/>
        </w:rPr>
        <w:t xml:space="preserve"> (BlockL3‑9D5)</w:t>
      </w:r>
    </w:p>
    <w:p>
      <w:pPr>
        <w:pStyle w:val="TopLevelListCategory3"/>
      </w:pPr>
      <w:r/>
      <w:r>
        <w:t xml:space="preserve">9D50</w:t>
      </w:r>
      <w:r>
        <w:tab/>
      </w:r>
      <w:r>
        <w:t xml:space="preserve">Visual discomfort</w:t>
      </w:r>
    </w:p>
    <w:p>
      <w:pPr>
        <w:pStyle w:val="TopLevelListCategory3"/>
      </w:pPr>
      <w:r/>
      <w:r>
        <w:t xml:space="preserve">9D51</w:t>
      </w:r>
      <w:r>
        <w:tab/>
      </w:r>
      <w:r>
        <w:t xml:space="preserve">Transient visual loss</w:t>
      </w:r>
    </w:p>
    <w:p>
      <w:pPr>
        <w:pStyle w:val="TopLevelListCategory3"/>
      </w:pPr>
      <w:r/>
      <w:r>
        <w:t xml:space="preserve">9D52</w:t>
      </w:r>
      <w:r>
        <w:tab/>
      </w:r>
      <w:r>
        <w:t xml:space="preserve">Hemifield losses</w:t>
      </w:r>
    </w:p>
    <w:p>
      <w:pPr>
        <w:pStyle w:val="TopLevelListCategory3"/>
      </w:pPr>
      <w:r/>
      <w:r>
        <w:t xml:space="preserve">9D53</w:t>
      </w:r>
      <w:r>
        <w:tab/>
      </w:r>
      <w:r>
        <w:t xml:space="preserve">Entoptic phenomena</w:t>
      </w:r>
    </w:p>
    <w:p>
      <w:pPr>
        <w:pStyle w:val="TopLevelListCategory3"/>
      </w:pPr>
      <w:r/>
      <w:r>
        <w:t xml:space="preserve">9D54</w:t>
      </w:r>
      <w:r>
        <w:tab/>
      </w:r>
      <w:r>
        <w:t xml:space="preserve">Visual illusions</w:t>
      </w:r>
    </w:p>
    <w:p>
      <w:pPr>
        <w:pStyle w:val="TopLevelListCategory3"/>
      </w:pPr>
      <w:r/>
      <w:r>
        <w:t xml:space="preserve">9D55</w:t>
      </w:r>
      <w:r>
        <w:tab/>
      </w:r>
      <w:r>
        <w:t xml:space="preserve">Nonorganic visual loss</w:t>
      </w:r>
    </w:p>
    <w:p>
      <w:pPr>
        <w:pStyle w:val="TopLevelListCategory3"/>
      </w:pPr>
      <w:r/>
      <w:r>
        <w:t xml:space="preserve">9V4F_OPH</w:t>
      </w:r>
      <w:r>
        <w:tab/>
      </w:r>
      <w:r>
        <w:t xml:space="preserve">Sudden visual loss</w:t>
      </w:r>
    </w:p>
    <w:p>
      <w:pPr>
        <w:pStyle w:val="TopLevelListCategory3"/>
      </w:pPr>
      <w:r/>
      <w:r>
        <w:t xml:space="preserve">9D56</w:t>
      </w:r>
      <w:r>
        <w:tab/>
      </w:r>
      <w:r>
        <w:t xml:space="preserve">Visual release hallucinations</w:t>
      </w:r>
    </w:p>
    <w:p>
      <w:pPr>
        <w:pStyle w:val="TopLevelListCategory3"/>
      </w:pPr>
      <w:r/>
      <w:r>
        <w:t xml:space="preserve">9D5Y_OPH</w:t>
      </w:r>
      <w:r>
        <w:tab/>
      </w:r>
      <w:r>
        <w:t xml:space="preserve">Other specified subjective visual experiences</w:t>
      </w:r>
    </w:p>
    <w:p>
      <w:pPr>
        <w:pStyle w:val="TopLevelListCategory3"/>
      </w:pPr>
      <w:r/>
      <w:r>
        <w:t xml:space="preserve">9D5Z</w:t>
      </w:r>
      <w:r>
        <w:tab/>
      </w:r>
      <w:r>
        <w:t xml:space="preserve">Subjective visual experiences, unspecified</w:t>
      </w:r>
    </w:p>
    <w:p>
      <w:pPr>
        <w:pStyle w:val="TopLevelListCategory2"/>
      </w:pPr>
      <w:r/>
      <w:r>
        <w:t xml:space="preserve">9D7Y_OPH</w:t>
      </w:r>
      <w:r>
        <w:tab/>
      </w:r>
      <w:r>
        <w:t xml:space="preserve">Other specified impairment of visual functions</w:t>
      </w:r>
    </w:p>
    <w:p>
      <w:pPr>
        <w:pStyle w:val="TopLevelListCategory2"/>
      </w:pPr>
      <w:r/>
      <w:r>
        <w:t xml:space="preserve">9D7Z</w:t>
      </w:r>
      <w:r>
        <w:tab/>
      </w:r>
      <w:r>
        <w:t xml:space="preserve">Impairment of visual functions, unspecified</w:t>
      </w:r>
    </w:p>
    <w:p>
      <w:pPr>
        <w:pStyle w:val="TopLevelListBlock2"/>
      </w:pPr>
      <w:r/>
      <w:r>
        <w:t xml:space="preserve">Vision impairment</w:t>
      </w:r>
      <w:r>
        <w:rPr>
          <w:rStyle w:val="GroupingId"/>
        </w:rPr>
        <w:t xml:space="preserve"> (BlockL2‑9D9)</w:t>
      </w:r>
    </w:p>
    <w:p>
      <w:pPr>
        <w:pStyle w:val="TopLevelListCategory2"/>
      </w:pPr>
      <w:r/>
      <w:r>
        <w:t xml:space="preserve">9D90</w:t>
      </w:r>
      <w:r>
        <w:tab/>
      </w:r>
      <w:r>
        <w:t xml:space="preserve">Vision impairment including blindness</w:t>
      </w:r>
    </w:p>
    <w:p>
      <w:pPr>
        <w:pStyle w:val="TopLevelListCategory2"/>
      </w:pPr>
      <w:r/>
      <w:r>
        <w:t xml:space="preserve">9D91</w:t>
      </w:r>
      <w:r>
        <w:tab/>
      </w:r>
      <w:r>
        <w:t xml:space="preserve">Near vision deficits</w:t>
      </w:r>
    </w:p>
    <w:p>
      <w:pPr>
        <w:pStyle w:val="TopLevelListCategory2"/>
      </w:pPr>
      <w:r/>
      <w:r>
        <w:t xml:space="preserve">9D92</w:t>
      </w:r>
      <w:r>
        <w:tab/>
      </w:r>
      <w:r>
        <w:t xml:space="preserve">Specific vision dysfunctions</w:t>
      </w:r>
    </w:p>
    <w:p>
      <w:pPr>
        <w:pStyle w:val="TopLevelListCategory2"/>
      </w:pPr>
      <w:r/>
      <w:r>
        <w:t xml:space="preserve">9D93</w:t>
      </w:r>
      <w:r>
        <w:tab/>
      </w:r>
      <w:r>
        <w:t xml:space="preserve">Complex vision-related dysfunctions</w:t>
      </w:r>
    </w:p>
    <w:p>
      <w:pPr>
        <w:pStyle w:val="TopLevelListCategory2"/>
      </w:pPr>
      <w:r/>
      <w:r>
        <w:t xml:space="preserve">9D9Y_OPH</w:t>
      </w:r>
      <w:r>
        <w:tab/>
      </w:r>
      <w:r>
        <w:t xml:space="preserve">Other specified vision impairment</w:t>
      </w:r>
    </w:p>
    <w:p>
      <w:pPr>
        <w:pStyle w:val="TopLevelListCategory2"/>
      </w:pPr>
      <w:r/>
      <w:r>
        <w:t xml:space="preserve">9D9Z</w:t>
      </w:r>
      <w:r>
        <w:tab/>
      </w:r>
      <w:r>
        <w:t xml:space="preserve">Vision impairment, unspecified</w:t>
      </w:r>
    </w:p>
    <w:p>
      <w:pPr>
        <w:pStyle w:val="TopLevelListCategory1"/>
      </w:pPr>
      <w:r/>
      <w:r>
        <w:t xml:space="preserve">???</w:t>
      </w:r>
      <w:r>
        <w:tab/>
      </w:r>
      <w:r>
        <w:t xml:space="preserve">Other specified disorders of vision or visual functioning</w:t>
      </w:r>
    </w:p>
    <w:p>
      <w:pPr>
        <w:pStyle w:val="TopLevelListCategory1"/>
      </w:pPr>
      <w:r/>
      <w:r>
        <w:t xml:space="preserve">???</w:t>
      </w:r>
      <w:r>
        <w:tab/>
      </w:r>
      <w:r>
        <w:t xml:space="preserve">Disorders of vision or visual functioning, unspecified</w:t>
      </w:r>
    </w:p>
    <w:p>
      <w:pPr>
        <w:pStyle w:val="TopLevelListBlock1"/>
      </w:pPr>
      <w:r/>
      <w:r>
        <w:t xml:space="preserve">Postprocedural disorders of eye or ocular adnexa</w:t>
      </w:r>
      <w:r>
        <w:rPr>
          <w:rStyle w:val="GroupingId"/>
        </w:rPr>
        <w:t xml:space="preserve"> (BlockL1‑9D2)</w:t>
      </w:r>
    </w:p>
    <w:p>
      <w:pPr>
        <w:pStyle w:val="TopLevelListCategory1"/>
      </w:pPr>
      <w:r/>
      <w:r>
        <w:t xml:space="preserve">9D20</w:t>
      </w:r>
      <w:r>
        <w:tab/>
      </w:r>
      <w:r>
        <w:t xml:space="preserve">Bullous aphakic keratopathy following cataract surgery</w:t>
      </w:r>
    </w:p>
    <w:p>
      <w:pPr>
        <w:pStyle w:val="TopLevelListCategory1"/>
      </w:pPr>
      <w:r/>
      <w:r>
        <w:t xml:space="preserve">9D21</w:t>
      </w:r>
      <w:r>
        <w:tab/>
      </w:r>
      <w:r>
        <w:t xml:space="preserve">Cataract lens fragments in eye following cataract surgery</w:t>
      </w:r>
    </w:p>
    <w:p>
      <w:pPr>
        <w:pStyle w:val="TopLevelListCategory1"/>
      </w:pPr>
      <w:r/>
      <w:r>
        <w:t xml:space="preserve">9D22</w:t>
      </w:r>
      <w:r>
        <w:tab/>
      </w:r>
      <w:r>
        <w:t xml:space="preserve">Chorioretinal scars after surgery for detachment</w:t>
      </w:r>
    </w:p>
    <w:p>
      <w:pPr>
        <w:pStyle w:val="TopLevelListCategory1"/>
      </w:pPr>
      <w:r/>
      <w:r>
        <w:t xml:space="preserve">9D23</w:t>
      </w:r>
      <w:r>
        <w:tab/>
      </w:r>
      <w:r>
        <w:t xml:space="preserve">Conjunctival blebitis after glaucoma surgery</w:t>
      </w:r>
    </w:p>
    <w:p>
      <w:pPr>
        <w:pStyle w:val="TopLevelListCategory1"/>
      </w:pPr>
      <w:r/>
      <w:r>
        <w:t xml:space="preserve">9D24</w:t>
      </w:r>
      <w:r>
        <w:tab/>
      </w:r>
      <w:r>
        <w:t xml:space="preserve">Complications with glaucoma drainage devices</w:t>
      </w:r>
    </w:p>
    <w:p>
      <w:pPr>
        <w:pStyle w:val="TopLevelListCategory1"/>
      </w:pPr>
      <w:r/>
      <w:r>
        <w:t xml:space="preserve">9D25</w:t>
      </w:r>
      <w:r>
        <w:tab/>
      </w:r>
      <w:r>
        <w:t xml:space="preserve">Glaucoma due to ocular surgery or laser</w:t>
      </w:r>
    </w:p>
    <w:p>
      <w:pPr>
        <w:pStyle w:val="TopLevelListBlock1"/>
      </w:pPr>
      <w:r/>
      <w:r>
        <w:t xml:space="preserve">Neoplasms of the eye or ocular adnexa</w:t>
      </w:r>
      <w:r>
        <w:rPr>
          <w:rStyle w:val="GroupingId"/>
        </w:rPr>
        <w:t xml:space="preserve"> (BlockL1‑9V4)</w:t>
      </w:r>
    </w:p>
    <w:p>
      <w:pPr>
        <w:pStyle w:val="TopLevelListCategory1"/>
      </w:pPr>
      <w:r/>
      <w:r>
        <w:t xml:space="preserve">9V4G_OPH</w:t>
      </w:r>
      <w:r>
        <w:tab/>
      </w:r>
      <w:r>
        <w:t xml:space="preserve">Neoplasms of retina</w:t>
      </w:r>
    </w:p>
    <w:p>
      <w:pPr>
        <w:pStyle w:val="TopLevelListCategory1"/>
      </w:pPr>
      <w:r/>
      <w:r>
        <w:t xml:space="preserve">9E1Y_OPH</w:t>
      </w:r>
      <w:r>
        <w:tab/>
      </w:r>
      <w:r>
        <w:t xml:space="preserve">Other specified diseases of the visual system</w:t>
      </w:r>
    </w:p>
    <w:p>
      <w:pPr>
        <w:pStyle w:val="TopLevelListCategory1"/>
      </w:pPr>
      <w:r/>
      <w:r>
        <w:t xml:space="preserve">9E1Z</w:t>
      </w:r>
      <w:r>
        <w:tab/>
      </w:r>
      <w:r>
        <w:t xml:space="preserve">Diseases of the visual system, unspecified</w:t>
      </w:r>
    </w:p>
    <w:p>
      <w:pPr>
        <w:pStyle w:val="TopLevelListChapter"/>
      </w:pPr>
      <w:r>
        <w:t xml:space="preserve">CHAPTER 10 Diseases of the ear or mastoid process</w:t>
      </w:r>
    </w:p>
    <w:p>
      <w:pPr>
        <w:pStyle w:val="TopLevelListChapter"/>
      </w:pPr>
      <w:r>
        <w:t xml:space="preserve">CHAPTER 11 Diseases of the circulatory system</w:t>
      </w:r>
    </w:p>
    <w:p>
      <w:pPr>
        <w:pStyle w:val="TopLevelListCategory1"/>
      </w:pPr>
      <w:r/>
      <w:r>
        <w:t xml:space="preserve">BV4H_OPH</w:t>
      </w:r>
      <w:r>
        <w:tab/>
      </w:r>
      <w:r>
        <w:t xml:space="preserve">Atherosclerotic retinopathy</w:t>
      </w:r>
    </w:p>
    <w:p>
      <w:pPr>
        <w:pStyle w:val="TopLevelListCategory1"/>
      </w:pPr>
      <w:r/>
      <w:r>
        <w:t xml:space="preserve">BE2Y_OPH</w:t>
      </w:r>
      <w:r>
        <w:tab/>
      </w:r>
      <w:r>
        <w:t xml:space="preserve">Other specified diseases of the circulatory system</w:t>
      </w:r>
    </w:p>
    <w:p>
      <w:pPr>
        <w:pStyle w:val="TopLevelListCategory1"/>
      </w:pPr>
      <w:r/>
      <w:r>
        <w:t xml:space="preserve">BE2Z</w:t>
      </w:r>
      <w:r>
        <w:tab/>
      </w:r>
      <w:r>
        <w:t xml:space="preserve">Diseases of the circulatory system, unspecified</w:t>
      </w:r>
    </w:p>
    <w:p>
      <w:pPr>
        <w:pStyle w:val="TopLevelListChapter"/>
      </w:pPr>
      <w:r>
        <w:t xml:space="preserve">CHAPTER 13 Diseases of the digestive system</w:t>
      </w:r>
    </w:p>
    <w:p>
      <w:pPr>
        <w:pStyle w:val="TopLevelListChapter"/>
      </w:pPr>
      <w:r>
        <w:t xml:space="preserve">CHAPTER 14 Diseases of the skin</w:t>
      </w:r>
    </w:p>
    <w:p>
      <w:pPr>
        <w:pStyle w:val="TopLevelListCategory1"/>
      </w:pPr>
      <w:r/>
      <w:r>
        <w:t xml:space="preserve">EV4J_OPH</w:t>
      </w:r>
      <w:r>
        <w:tab/>
      </w:r>
      <w:r>
        <w:t xml:space="preserve">Subcorneal pustular dermatosis</w:t>
      </w:r>
    </w:p>
    <w:p>
      <w:pPr>
        <w:pStyle w:val="TopLevelListCategory1"/>
      </w:pPr>
      <w:r/>
      <w:r>
        <w:t xml:space="preserve">EC23.20</w:t>
      </w:r>
      <w:r>
        <w:tab/>
      </w:r>
      <w:r>
        <w:t xml:space="preserve">Oculocutaneous albinism</w:t>
      </w:r>
    </w:p>
    <w:p>
      <w:pPr>
        <w:pStyle w:val="TopLevelListCategory1"/>
      </w:pPr>
      <w:r/>
      <w:r>
        <w:t xml:space="preserve">EV4K_OPH</w:t>
      </w:r>
      <w:r>
        <w:tab/>
      </w:r>
      <w:r>
        <w:t xml:space="preserve">Partial albinism</w:t>
      </w:r>
    </w:p>
    <w:p>
      <w:pPr>
        <w:pStyle w:val="TopLevelListCategory1"/>
      </w:pPr>
      <w:r/>
      <w:r>
        <w:t xml:space="preserve">EV4L_OPH</w:t>
      </w:r>
      <w:r>
        <w:tab/>
      </w:r>
      <w:r>
        <w:t xml:space="preserve">Waardenburg syndrome</w:t>
      </w:r>
    </w:p>
    <w:p>
      <w:pPr>
        <w:pStyle w:val="TopLevelListCategory1"/>
      </w:pPr>
      <w:r/>
      <w:r>
        <w:t xml:space="preserve">EV4M_OPH</w:t>
      </w:r>
      <w:r>
        <w:tab/>
      </w:r>
      <w:r>
        <w:t xml:space="preserve">Dermochondrocorneal dystrophy</w:t>
      </w:r>
    </w:p>
    <w:p>
      <w:pPr>
        <w:pStyle w:val="TopLevelListCategory1"/>
      </w:pPr>
      <w:r/>
      <w:r>
        <w:t xml:space="preserve">EV4N_OPH</w:t>
      </w:r>
      <w:r>
        <w:tab/>
      </w:r>
      <w:r>
        <w:t xml:space="preserve">Alopecia areata of eyelashes</w:t>
      </w:r>
    </w:p>
    <w:p>
      <w:pPr>
        <w:pStyle w:val="TopLevelListCategory1"/>
      </w:pPr>
      <w:r/>
      <w:r>
        <w:t xml:space="preserve">EV4P_OPH</w:t>
      </w:r>
      <w:r>
        <w:tab/>
      </w:r>
      <w:r>
        <w:t xml:space="preserve">Alopecia areata of eyebrows</w:t>
      </w:r>
    </w:p>
    <w:p>
      <w:pPr>
        <w:pStyle w:val="TopLevelListCategory1"/>
      </w:pPr>
      <w:r/>
      <w:r>
        <w:t xml:space="preserve">EV4Q_OPH</w:t>
      </w:r>
      <w:r>
        <w:tab/>
      </w:r>
      <w:r>
        <w:t xml:space="preserve">Allergic contact dermatitis of face or neck</w:t>
      </w:r>
    </w:p>
    <w:p>
      <w:pPr>
        <w:pStyle w:val="TopLevelListCategory1"/>
      </w:pPr>
      <w:r/>
      <w:r>
        <w:t xml:space="preserve">EK02.11</w:t>
      </w:r>
      <w:r>
        <w:tab/>
      </w:r>
      <w:r>
        <w:t xml:space="preserve">Irritant contact blepharoconjunctivitis</w:t>
      </w:r>
    </w:p>
    <w:p>
      <w:pPr>
        <w:pStyle w:val="TopLevelListCategory1"/>
      </w:pPr>
      <w:r/>
      <w:r>
        <w:t xml:space="preserve">EV4R_OPH</w:t>
      </w:r>
      <w:r>
        <w:tab/>
      </w:r>
      <w:r>
        <w:t xml:space="preserve">Irritant contact dermatitis of face or neck</w:t>
      </w:r>
    </w:p>
    <w:p>
      <w:pPr>
        <w:pStyle w:val="TopLevelListCategory1"/>
      </w:pPr>
      <w:r/>
      <w:r>
        <w:t xml:space="preserve">EV4S_OPH</w:t>
      </w:r>
      <w:r>
        <w:tab/>
      </w:r>
      <w:r>
        <w:t xml:space="preserve">Skin tags of eyelid</w:t>
      </w:r>
    </w:p>
    <w:p>
      <w:pPr>
        <w:pStyle w:val="TopLevelListCategory1"/>
      </w:pPr>
      <w:r/>
      <w:r>
        <w:t xml:space="preserve">EM0Y_OPH</w:t>
      </w:r>
      <w:r>
        <w:tab/>
      </w:r>
      <w:r>
        <w:t xml:space="preserve">Other specified diseases of the skin</w:t>
      </w:r>
    </w:p>
    <w:p>
      <w:pPr>
        <w:pStyle w:val="TopLevelListCategory1"/>
      </w:pPr>
      <w:r/>
      <w:r>
        <w:t xml:space="preserve">EM0Z</w:t>
      </w:r>
      <w:r>
        <w:tab/>
      </w:r>
      <w:r>
        <w:t xml:space="preserve">Skin disease of unspecified nature</w:t>
      </w:r>
    </w:p>
    <w:p>
      <w:pPr>
        <w:pStyle w:val="TopLevelListChapter"/>
      </w:pPr>
      <w:r>
        <w:t xml:space="preserve">CHAPTER 15 Diseases of the musculoskeletal system or connective tissue</w:t>
      </w:r>
    </w:p>
    <w:p>
      <w:pPr>
        <w:pStyle w:val="TopLevelListCategory1"/>
      </w:pPr>
      <w:r/>
      <w:r>
        <w:t xml:space="preserve">FV4T_OPH</w:t>
      </w:r>
      <w:r>
        <w:tab/>
      </w:r>
      <w:r>
        <w:t xml:space="preserve">Juvenile idiopathic oligoarthritis, onset persistent, ANA negative, with uveitis</w:t>
      </w:r>
    </w:p>
    <w:p>
      <w:pPr>
        <w:pStyle w:val="TopLevelListCategory1"/>
      </w:pPr>
      <w:r/>
      <w:r>
        <w:t xml:space="preserve">FV4U_OPH</w:t>
      </w:r>
      <w:r>
        <w:tab/>
      </w:r>
      <w:r>
        <w:t xml:space="preserve">Juvenile idiopathic oligoarthritis, onset persistent, ANA positive, with uveitis</w:t>
      </w:r>
    </w:p>
    <w:p>
      <w:pPr>
        <w:pStyle w:val="TopLevelListCategory1"/>
      </w:pPr>
      <w:r/>
      <w:r>
        <w:t xml:space="preserve">FV4V_OPH</w:t>
      </w:r>
      <w:r>
        <w:tab/>
      </w:r>
      <w:r>
        <w:t xml:space="preserve">Juvenile idiopathic oligoarthritis, onset extended, ANA negative, with uveitis</w:t>
      </w:r>
    </w:p>
    <w:p>
      <w:pPr>
        <w:pStyle w:val="TopLevelListCategory1"/>
      </w:pPr>
      <w:r/>
      <w:r>
        <w:t xml:space="preserve">FV4W_OPH</w:t>
      </w:r>
      <w:r>
        <w:tab/>
      </w:r>
      <w:r>
        <w:t xml:space="preserve">Juvenile idiopathic oligoarthritis, onset extended, ANA positive, with uveitis</w:t>
      </w:r>
    </w:p>
    <w:p>
      <w:pPr>
        <w:pStyle w:val="TopLevelListCategory1"/>
      </w:pPr>
      <w:r/>
      <w:r>
        <w:t xml:space="preserve">FV4X_OPH</w:t>
      </w:r>
      <w:r>
        <w:tab/>
      </w:r>
      <w:r>
        <w:t xml:space="preserve">Juvenile psoriatic arthritis, ANA negative, with uveitis</w:t>
      </w:r>
    </w:p>
    <w:p>
      <w:pPr>
        <w:pStyle w:val="TopLevelListCategory1"/>
      </w:pPr>
      <w:r/>
      <w:r>
        <w:t xml:space="preserve">FV4Y_OPH</w:t>
      </w:r>
      <w:r>
        <w:tab/>
      </w:r>
      <w:r>
        <w:t xml:space="preserve">Juvenile enthesitis related arthritis, ANA positive, with uveitis</w:t>
      </w:r>
    </w:p>
    <w:p>
      <w:pPr>
        <w:pStyle w:val="TopLevelListCategory1"/>
      </w:pPr>
      <w:r/>
      <w:r>
        <w:t xml:space="preserve">FV4Z_OPH</w:t>
      </w:r>
      <w:r>
        <w:tab/>
      </w:r>
      <w:r>
        <w:t xml:space="preserve">Juvenile enthesitis related arthritis, ANA negative, with uveitis</w:t>
      </w:r>
    </w:p>
    <w:p>
      <w:pPr>
        <w:pStyle w:val="TopLevelListCategory1"/>
      </w:pPr>
      <w:r/>
      <w:r>
        <w:t xml:space="preserve">FV50_OPH</w:t>
      </w:r>
      <w:r>
        <w:tab/>
      </w:r>
      <w:r>
        <w:t xml:space="preserve">Juvenile enthesitis related arthritis, HLA B27 negative, with uveitis</w:t>
      </w:r>
    </w:p>
    <w:p>
      <w:pPr>
        <w:pStyle w:val="TopLevelListCategory1"/>
      </w:pPr>
      <w:r/>
      <w:r>
        <w:t xml:space="preserve">FV51_OPH</w:t>
      </w:r>
      <w:r>
        <w:tab/>
      </w:r>
      <w:r>
        <w:t xml:space="preserve">Juvenile enthesitis related arthritis, HLA B27 positive, with uveitis</w:t>
      </w:r>
    </w:p>
    <w:p>
      <w:pPr>
        <w:pStyle w:val="TopLevelListCategory1"/>
      </w:pPr>
      <w:r/>
      <w:r>
        <w:t xml:space="preserve">FV52_OPH</w:t>
      </w:r>
      <w:r>
        <w:tab/>
      </w:r>
      <w:r>
        <w:t xml:space="preserve">Axial spondyloarthritis-associated anterior uveitis</w:t>
      </w:r>
    </w:p>
    <w:p>
      <w:pPr>
        <w:pStyle w:val="TopLevelListCategory1"/>
      </w:pPr>
      <w:r/>
      <w:r>
        <w:t xml:space="preserve">FV53_OPH</w:t>
      </w:r>
      <w:r>
        <w:tab/>
      </w:r>
      <w:r>
        <w:t xml:space="preserve">Osteomyelitis of orbit</w:t>
      </w:r>
    </w:p>
    <w:p>
      <w:pPr>
        <w:pStyle w:val="TopLevelListCategory1"/>
      </w:pPr>
      <w:r/>
      <w:r>
        <w:t xml:space="preserve">FC0Y_OPH</w:t>
      </w:r>
      <w:r>
        <w:tab/>
      </w:r>
      <w:r>
        <w:t xml:space="preserve">Other specified diseases of the musculoskeletal system or connective tissue</w:t>
      </w:r>
    </w:p>
    <w:p>
      <w:pPr>
        <w:pStyle w:val="TopLevelListCategory1"/>
      </w:pPr>
      <w:r/>
      <w:r>
        <w:t xml:space="preserve">FC0Z</w:t>
      </w:r>
      <w:r>
        <w:tab/>
      </w:r>
      <w:r>
        <w:t xml:space="preserve">Diseases of the musculoskeletal system or connective tissue, unspecified</w:t>
      </w:r>
    </w:p>
    <w:p>
      <w:pPr>
        <w:pStyle w:val="TopLevelListChapter"/>
      </w:pPr>
      <w:r>
        <w:t xml:space="preserve">CHAPTER 16 Diseases of the genitourinary system</w:t>
      </w:r>
    </w:p>
    <w:p>
      <w:pPr>
        <w:pStyle w:val="TopLevelListCategory1"/>
      </w:pPr>
      <w:r/>
      <w:r>
        <w:t xml:space="preserve">GC2Z</w:t>
      </w:r>
      <w:r>
        <w:tab/>
      </w:r>
      <w:r>
        <w:t xml:space="preserve">Diseases of the urinary system</w:t>
      </w:r>
    </w:p>
    <w:p>
      <w:pPr>
        <w:pStyle w:val="TopLevelListCategory1"/>
      </w:pPr>
      <w:r/>
      <w:r>
        <w:t xml:space="preserve">GC8Y_OPH</w:t>
      </w:r>
      <w:r>
        <w:tab/>
      </w:r>
      <w:r>
        <w:t xml:space="preserve">Other specified diseases of the genitourinary system</w:t>
      </w:r>
    </w:p>
    <w:p>
      <w:pPr>
        <w:pStyle w:val="TopLevelListCategory1"/>
      </w:pPr>
      <w:r/>
      <w:r>
        <w:t xml:space="preserve">GC8Z</w:t>
      </w:r>
      <w:r>
        <w:tab/>
      </w:r>
      <w:r>
        <w:t xml:space="preserve">Diseases of the genitourinary system, unspecified</w:t>
      </w:r>
    </w:p>
    <w:p>
      <w:pPr>
        <w:pStyle w:val="TopLevelListChapter"/>
      </w:pPr>
      <w:r>
        <w:t xml:space="preserve">CHAPTER 18 Pregnancy, childbirth or the puerperium</w:t>
      </w:r>
    </w:p>
    <w:p>
      <w:pPr>
        <w:pStyle w:val="TopLevelListChapter"/>
      </w:pPr>
      <w:r>
        <w:t xml:space="preserve">CHAPTER 19 Certain conditions originating in the perinatal period</w:t>
      </w:r>
    </w:p>
    <w:p>
      <w:pPr>
        <w:pStyle w:val="TopLevelListCategory1"/>
      </w:pPr>
      <w:r/>
      <w:r>
        <w:t xml:space="preserve">KA41</w:t>
      </w:r>
      <w:r>
        <w:tab/>
      </w:r>
      <w:r>
        <w:t xml:space="preserve">Birth injury to eye</w:t>
      </w:r>
    </w:p>
    <w:p>
      <w:pPr>
        <w:pStyle w:val="TopLevelListCategory1"/>
      </w:pPr>
      <w:r/>
      <w:r>
        <w:t xml:space="preserve">KA62.8</w:t>
      </w:r>
      <w:r>
        <w:tab/>
      </w:r>
      <w:r>
        <w:t xml:space="preserve">Congenital rubella syndrome</w:t>
      </w:r>
    </w:p>
    <w:p>
      <w:pPr>
        <w:pStyle w:val="TopLevelListCategory1"/>
      </w:pPr>
      <w:r/>
      <w:r>
        <w:t xml:space="preserve">KA64.0</w:t>
      </w:r>
      <w:r>
        <w:tab/>
      </w:r>
      <w:r>
        <w:t xml:space="preserve">Congenital toxoplasmosis</w:t>
      </w:r>
    </w:p>
    <w:p>
      <w:pPr>
        <w:pStyle w:val="TopLevelListCategory1"/>
      </w:pPr>
      <w:r/>
      <w:r>
        <w:t xml:space="preserve">KA65.0</w:t>
      </w:r>
      <w:r>
        <w:tab/>
      </w:r>
      <w:r>
        <w:t xml:space="preserve">Neonatal conjunctivitis or dacryocystitis</w:t>
      </w:r>
    </w:p>
    <w:p>
      <w:pPr>
        <w:pStyle w:val="TopLevelListCategory1"/>
      </w:pPr>
      <w:r/>
      <w:r>
        <w:t xml:space="preserve">KD5Z</w:t>
      </w:r>
      <w:r>
        <w:tab/>
      </w:r>
      <w:r>
        <w:t xml:space="preserve">Conditions originating in the perinatal or neonatal period, unspecified</w:t>
      </w:r>
    </w:p>
    <w:p>
      <w:pPr>
        <w:pStyle w:val="TopLevelListChapter"/>
      </w:pPr>
      <w:r>
        <w:t xml:space="preserve">CHAPTER 20 Developmental anomalies</w:t>
      </w:r>
    </w:p>
    <w:p>
      <w:pPr>
        <w:pStyle w:val="TopLevelListCategory1"/>
      </w:pPr>
      <w:r/>
      <w:r>
        <w:t xml:space="preserve">LV54_OPH</w:t>
      </w:r>
      <w:r>
        <w:tab/>
      </w:r>
      <w:r>
        <w:t xml:space="preserve">Choroid plexus cysts</w:t>
      </w:r>
    </w:p>
    <w:p>
      <w:pPr>
        <w:pStyle w:val="TopLevelListBlock1"/>
      </w:pPr>
      <w:r/>
      <w:r>
        <w:t xml:space="preserve">Structural developmental anomalies of the eye, eyelid or lacrimal apparatus</w:t>
      </w:r>
      <w:r>
        <w:rPr>
          <w:rStyle w:val="GroupingId"/>
        </w:rPr>
        <w:t xml:space="preserve"> (BlockL1‑LA1)</w:t>
      </w:r>
    </w:p>
    <w:p>
      <w:pPr>
        <w:pStyle w:val="TopLevelListCategory1"/>
      </w:pPr>
      <w:r/>
      <w:r>
        <w:t xml:space="preserve">LA10</w:t>
      </w:r>
      <w:r>
        <w:tab/>
      </w:r>
      <w:r>
        <w:t xml:space="preserve">Structural developmental anomalies of ocular globes</w:t>
      </w:r>
    </w:p>
    <w:p>
      <w:pPr>
        <w:pStyle w:val="TopLevelListCategory1"/>
      </w:pPr>
      <w:r/>
      <w:r>
        <w:t xml:space="preserve">LA11</w:t>
      </w:r>
      <w:r>
        <w:tab/>
      </w:r>
      <w:r>
        <w:t xml:space="preserve">Structural developmental anomalies of the anterior segment of eye</w:t>
      </w:r>
    </w:p>
    <w:p>
      <w:pPr>
        <w:pStyle w:val="TopLevelListBlock1"/>
      </w:pPr>
      <w:r/>
      <w:r>
        <w:t xml:space="preserve">Developmental anomalies of anterior segment</w:t>
      </w:r>
      <w:r>
        <w:rPr>
          <w:rStyle w:val="GroupingId"/>
        </w:rPr>
        <w:t xml:space="preserve"> (BlockL3‑LV5)</w:t>
      </w:r>
    </w:p>
    <w:p>
      <w:pPr>
        <w:pStyle w:val="TopLevelListCategory1"/>
      </w:pPr>
      <w:r/>
      <w:r>
        <w:t xml:space="preserve">LV55_OPH</w:t>
      </w:r>
      <w:r>
        <w:tab/>
      </w:r>
      <w:r>
        <w:t xml:space="preserve">Posterior embryotoxon</w:t>
      </w:r>
    </w:p>
    <w:p>
      <w:pPr>
        <w:pStyle w:val="TopLevelListCategory1"/>
      </w:pPr>
      <w:r/>
      <w:r>
        <w:t xml:space="preserve">LV56_OPH</w:t>
      </w:r>
      <w:r>
        <w:tab/>
      </w:r>
      <w:r>
        <w:t xml:space="preserve">Iridogoniodysgenesis</w:t>
      </w:r>
    </w:p>
    <w:p>
      <w:pPr>
        <w:pStyle w:val="TopLevelListCategory1"/>
      </w:pPr>
      <w:r/>
      <w:r>
        <w:t xml:space="preserve">LV5Z_OPH</w:t>
      </w:r>
      <w:r>
        <w:tab/>
      </w:r>
      <w:r>
        <w:t xml:space="preserve">Other specified developmental anomalies of anterior segment</w:t>
      </w:r>
    </w:p>
    <w:p>
      <w:pPr>
        <w:pStyle w:val="TopLevelListCategory1"/>
      </w:pPr>
      <w:r/>
      <w:r>
        <w:t xml:space="preserve">LV5Z_OPH</w:t>
      </w:r>
      <w:r>
        <w:tab/>
      </w:r>
      <w:r>
        <w:t xml:space="preserve">Developmental anomalies of anterior segment, unspecified</w:t>
      </w:r>
    </w:p>
    <w:p>
      <w:pPr>
        <w:pStyle w:val="TopLevelListBlock1"/>
      </w:pPr>
      <w:r/>
      <w:r>
        <w:t xml:space="preserve">Structural disorders of the pupil</w:t>
      </w:r>
      <w:r>
        <w:rPr>
          <w:rStyle w:val="GroupingId"/>
        </w:rPr>
        <w:t xml:space="preserve"> (BlockL3‑LA1)</w:t>
      </w:r>
    </w:p>
    <w:p>
      <w:pPr>
        <w:pStyle w:val="TopLevelListCategory1"/>
      </w:pPr>
      <w:r/>
      <w:r>
        <w:t xml:space="preserve">LA11.60</w:t>
      </w:r>
      <w:r>
        <w:tab/>
      </w:r>
      <w:r>
        <w:t xml:space="preserve">Irregular pupil of the eye</w:t>
      </w:r>
    </w:p>
    <w:p>
      <w:pPr>
        <w:pStyle w:val="TopLevelListCategory1"/>
      </w:pPr>
      <w:r/>
      <w:r>
        <w:t xml:space="preserve">LA11.61</w:t>
      </w:r>
      <w:r>
        <w:tab/>
      </w:r>
      <w:r>
        <w:t xml:space="preserve">Iridoschisis</w:t>
      </w:r>
    </w:p>
    <w:p>
      <w:pPr>
        <w:pStyle w:val="TopLevelListCategory1"/>
      </w:pPr>
      <w:r/>
      <w:r>
        <w:t xml:space="preserve">LA11.62</w:t>
      </w:r>
      <w:r>
        <w:tab/>
      </w:r>
      <w:r>
        <w:t xml:space="preserve">Anomalies of pupillary function</w:t>
      </w:r>
    </w:p>
    <w:p>
      <w:pPr>
        <w:pStyle w:val="TopLevelListCategory1"/>
      </w:pPr>
      <w:r/>
      <w:r>
        <w:t xml:space="preserve">LA11.6Y_OPH</w:t>
      </w:r>
      <w:r>
        <w:tab/>
      </w:r>
      <w:r>
        <w:t xml:space="preserve">Other specified structural disorders of the pupil</w:t>
      </w:r>
    </w:p>
    <w:p>
      <w:pPr>
        <w:pStyle w:val="TopLevelListCategory1"/>
      </w:pPr>
      <w:r/>
      <w:r>
        <w:t xml:space="preserve">LA11.6Z</w:t>
      </w:r>
      <w:r>
        <w:tab/>
      </w:r>
      <w:r>
        <w:t xml:space="preserve">Structural disorders of the pupil, unspecified</w:t>
      </w:r>
    </w:p>
    <w:p>
      <w:pPr>
        <w:pStyle w:val="TopLevelListCategory1"/>
      </w:pPr>
      <w:r/>
      <w:r>
        <w:t xml:space="preserve">LA12</w:t>
      </w:r>
      <w:r>
        <w:tab/>
      </w:r>
      <w:r>
        <w:t xml:space="preserve">Structural developmental anomalies of lens or zonula</w:t>
      </w:r>
    </w:p>
    <w:p>
      <w:pPr>
        <w:pStyle w:val="TopLevelListCategory1"/>
      </w:pPr>
      <w:r/>
      <w:r>
        <w:t xml:space="preserve">LA13</w:t>
      </w:r>
      <w:r>
        <w:tab/>
      </w:r>
      <w:r>
        <w:t xml:space="preserve">Structural developmental anomalies of the posterior segment of eye</w:t>
      </w:r>
    </w:p>
    <w:p>
      <w:pPr>
        <w:pStyle w:val="TopLevelListCategory1"/>
      </w:pPr>
      <w:r/>
      <w:r>
        <w:t xml:space="preserve">LA14</w:t>
      </w:r>
      <w:r>
        <w:tab/>
      </w:r>
      <w:r>
        <w:t xml:space="preserve">Structural developmental anomalies of eyelid, lacrimal apparatus or orbit</w:t>
      </w:r>
    </w:p>
    <w:p>
      <w:pPr>
        <w:pStyle w:val="TopLevelListCategory1"/>
      </w:pPr>
      <w:r/>
      <w:r>
        <w:t xml:space="preserve">LA1Y_OPH</w:t>
      </w:r>
      <w:r>
        <w:tab/>
      </w:r>
      <w:r>
        <w:t xml:space="preserve">Other specified structural developmental anomalies of the eye, eyelid or lacrimal apparatus</w:t>
      </w:r>
    </w:p>
    <w:p>
      <w:pPr>
        <w:pStyle w:val="TopLevelListCategory1"/>
      </w:pPr>
      <w:r/>
      <w:r>
        <w:t xml:space="preserve">LA1Z</w:t>
      </w:r>
      <w:r>
        <w:tab/>
      </w:r>
      <w:r>
        <w:t xml:space="preserve">Structural developmental anomalies of the eye, eyelid or lacrimal apparatus, unspecified</w:t>
      </w:r>
    </w:p>
    <w:p>
      <w:pPr>
        <w:pStyle w:val="TopLevelListCategory1"/>
      </w:pPr>
      <w:r/>
      <w:r>
        <w:t xml:space="preserve">LA56</w:t>
      </w:r>
      <w:r>
        <w:tab/>
      </w:r>
      <w:r>
        <w:t xml:space="preserve">Pierre Robin syndrome</w:t>
      </w:r>
    </w:p>
    <w:p>
      <w:pPr>
        <w:pStyle w:val="TopLevelListCategory1"/>
      </w:pPr>
      <w:r/>
      <w:r>
        <w:t xml:space="preserve">LV57_OPH</w:t>
      </w:r>
      <w:r>
        <w:tab/>
      </w:r>
      <w:r>
        <w:t xml:space="preserve">Cerebellar hypoplasia - tapetoretinal degeneration</w:t>
      </w:r>
    </w:p>
    <w:p>
      <w:pPr>
        <w:pStyle w:val="TopLevelListCategory1"/>
      </w:pPr>
      <w:r/>
      <w:r>
        <w:t xml:space="preserve">LV58_OPH</w:t>
      </w:r>
      <w:r>
        <w:tab/>
      </w:r>
      <w:r>
        <w:t xml:space="preserve">Neu-Laxova syndrome</w:t>
      </w:r>
    </w:p>
    <w:p>
      <w:pPr>
        <w:pStyle w:val="TopLevelListCategory1"/>
      </w:pPr>
      <w:r/>
      <w:r>
        <w:t xml:space="preserve">LV59_OPH</w:t>
      </w:r>
      <w:r>
        <w:tab/>
      </w:r>
      <w:r>
        <w:t xml:space="preserve">Iris coloboma with ptosis - intellectual deficit</w:t>
      </w:r>
    </w:p>
    <w:p>
      <w:pPr>
        <w:pStyle w:val="TopLevelListCategory1"/>
      </w:pPr>
      <w:r/>
      <w:r>
        <w:t xml:space="preserve">LV5A_OPH</w:t>
      </w:r>
      <w:r>
        <w:tab/>
      </w:r>
      <w:r>
        <w:t xml:space="preserve">Microcephaly-microcornea syndrome, Seemanova type</w:t>
      </w:r>
    </w:p>
    <w:p>
      <w:pPr>
        <w:pStyle w:val="TopLevelListBlock1"/>
      </w:pPr>
      <w:r/>
      <w:r>
        <w:t xml:space="preserve">Syndromes with eye anomalies as a major feature</w:t>
      </w:r>
      <w:r>
        <w:rPr>
          <w:rStyle w:val="GroupingId"/>
        </w:rPr>
        <w:t xml:space="preserve"> (BlockL1‑LD2)</w:t>
      </w:r>
    </w:p>
    <w:p>
      <w:pPr>
        <w:pStyle w:val="TopLevelListCategory1"/>
      </w:pPr>
      <w:r/>
      <w:r>
        <w:t xml:space="preserve">LD21.0</w:t>
      </w:r>
      <w:r>
        <w:tab/>
      </w:r>
      <w:r>
        <w:t xml:space="preserve">Syndromes with microphthalmia as a major feature</w:t>
      </w:r>
    </w:p>
    <w:p>
      <w:pPr>
        <w:pStyle w:val="TopLevelListCategory1"/>
      </w:pPr>
      <w:r/>
      <w:r>
        <w:t xml:space="preserve">LV5B_OPH</w:t>
      </w:r>
      <w:r>
        <w:tab/>
      </w:r>
      <w:r>
        <w:t xml:space="preserve">Blepharophimosis - epicanthus inversus - ptosis</w:t>
      </w:r>
    </w:p>
    <w:p>
      <w:pPr>
        <w:pStyle w:val="TopLevelListCategory1"/>
      </w:pPr>
      <w:r/>
      <w:r>
        <w:t xml:space="preserve">LV5C_OPH</w:t>
      </w:r>
      <w:r>
        <w:tab/>
      </w:r>
      <w:r>
        <w:t xml:space="preserve">Norrie disease</w:t>
      </w:r>
    </w:p>
    <w:p>
      <w:pPr>
        <w:pStyle w:val="TopLevelListCategory1"/>
      </w:pPr>
      <w:r/>
      <w:r>
        <w:t xml:space="preserve">LV5D_OPH</w:t>
      </w:r>
      <w:r>
        <w:tab/>
      </w:r>
      <w:r>
        <w:t xml:space="preserve">Peters-plus syndrome</w:t>
      </w:r>
    </w:p>
    <w:p>
      <w:pPr>
        <w:pStyle w:val="TopLevelListCategory1"/>
      </w:pPr>
      <w:r/>
      <w:r>
        <w:t xml:space="preserve">LV5E_OPH</w:t>
      </w:r>
      <w:r>
        <w:tab/>
      </w:r>
      <w:r>
        <w:t xml:space="preserve">Peters anomaly - cataract</w:t>
      </w:r>
    </w:p>
    <w:p>
      <w:pPr>
        <w:pStyle w:val="TopLevelListCategory1"/>
      </w:pPr>
      <w:r/>
      <w:r>
        <w:t xml:space="preserve">LV5F_OPH</w:t>
      </w:r>
      <w:r>
        <w:tab/>
      </w:r>
      <w:r>
        <w:t xml:space="preserve">Nasopalpebral lipoma - coloboma - telecanthus</w:t>
      </w:r>
    </w:p>
    <w:p>
      <w:pPr>
        <w:pStyle w:val="TopLevelListCategory1"/>
      </w:pPr>
      <w:r/>
      <w:r>
        <w:t xml:space="preserve">LV5G_OPH</w:t>
      </w:r>
      <w:r>
        <w:tab/>
      </w:r>
      <w:r>
        <w:t xml:space="preserve">Coats disease</w:t>
      </w:r>
    </w:p>
    <w:p>
      <w:pPr>
        <w:pStyle w:val="TopLevelListCategory1"/>
      </w:pPr>
      <w:r/>
      <w:r>
        <w:t xml:space="preserve">LD21.Y_OPH</w:t>
      </w:r>
      <w:r>
        <w:tab/>
      </w:r>
      <w:r>
        <w:t xml:space="preserve">Other specified syndromes with eye anomalies as a major feature</w:t>
      </w:r>
    </w:p>
    <w:p>
      <w:pPr>
        <w:pStyle w:val="TopLevelListCategory1"/>
      </w:pPr>
      <w:r/>
      <w:r>
        <w:t xml:space="preserve">LD21.Z</w:t>
      </w:r>
      <w:r>
        <w:tab/>
      </w:r>
      <w:r>
        <w:t xml:space="preserve">Syndromes with eye anomalies as a major feature, unspecified</w:t>
      </w:r>
    </w:p>
    <w:p>
      <w:pPr>
        <w:pStyle w:val="TopLevelListCategory1"/>
      </w:pPr>
      <w:r/>
      <w:r>
        <w:t xml:space="preserve">LV5H_OPH</w:t>
      </w:r>
      <w:r>
        <w:tab/>
      </w:r>
      <w:r>
        <w:t xml:space="preserve">Retinal cavernous haemangioma</w:t>
      </w:r>
    </w:p>
    <w:p>
      <w:pPr>
        <w:pStyle w:val="TopLevelListCategory1"/>
      </w:pPr>
      <w:r/>
      <w:r>
        <w:t xml:space="preserve">LV5J_OPH</w:t>
      </w:r>
      <w:r>
        <w:tab/>
      </w:r>
      <w:r>
        <w:t xml:space="preserve">Dacryocystitis - osteopoikilosis</w:t>
      </w:r>
    </w:p>
    <w:p>
      <w:pPr>
        <w:pStyle w:val="TopLevelListCategory1"/>
      </w:pPr>
      <w:r/>
      <w:r>
        <w:t xml:space="preserve">LV5K_OPH</w:t>
      </w:r>
      <w:r>
        <w:tab/>
      </w:r>
      <w:r>
        <w:t xml:space="preserve">Osteogenesis imperfecta - shortened long bones - white sclerae</w:t>
      </w:r>
    </w:p>
    <w:p>
      <w:pPr>
        <w:pStyle w:val="TopLevelListCategory1"/>
      </w:pPr>
      <w:r/>
      <w:r>
        <w:t xml:space="preserve">LV5L_OPH</w:t>
      </w:r>
      <w:r>
        <w:tab/>
      </w:r>
      <w:r>
        <w:t xml:space="preserve">Acrofacial dysostosis, Weyers type</w:t>
      </w:r>
    </w:p>
    <w:p>
      <w:pPr>
        <w:pStyle w:val="TopLevelListCategory1"/>
      </w:pPr>
      <w:r/>
      <w:r>
        <w:t xml:space="preserve">LV5M_OPH</w:t>
      </w:r>
      <w:r>
        <w:tab/>
      </w:r>
      <w:r>
        <w:t xml:space="preserve">Ankyloblepharon - ectodermal defects - cleft lip or palate</w:t>
      </w:r>
    </w:p>
    <w:p>
      <w:pPr>
        <w:pStyle w:val="TopLevelListCategory1"/>
      </w:pPr>
      <w:r/>
      <w:r>
        <w:t xml:space="preserve">LV5N_OPH</w:t>
      </w:r>
      <w:r>
        <w:tab/>
      </w:r>
      <w:r>
        <w:t xml:space="preserve">Blepharocheilodontic syndrome</w:t>
      </w:r>
    </w:p>
    <w:p>
      <w:pPr>
        <w:pStyle w:val="TopLevelListCategory1"/>
      </w:pPr>
      <w:r/>
      <w:r>
        <w:t xml:space="preserve">LD27.00</w:t>
      </w:r>
      <w:r>
        <w:tab/>
      </w:r>
      <w:r>
        <w:t xml:space="preserve">Incontinentia pigmenti</w:t>
      </w:r>
    </w:p>
    <w:p>
      <w:pPr>
        <w:pStyle w:val="TopLevelListCategory1"/>
      </w:pPr>
      <w:r/>
      <w:r>
        <w:t xml:space="preserve">LV5P_OPH</w:t>
      </w:r>
      <w:r>
        <w:tab/>
      </w:r>
      <w:r>
        <w:t xml:space="preserve">Choroidal atrophy - alopecia</w:t>
      </w:r>
    </w:p>
    <w:p>
      <w:pPr>
        <w:pStyle w:val="TopLevelListCategory1"/>
      </w:pPr>
      <w:r/>
      <w:r>
        <w:t xml:space="preserve">LV5Q_OPH</w:t>
      </w:r>
      <w:r>
        <w:tab/>
      </w:r>
      <w:r>
        <w:t xml:space="preserve">Coffin-Siris syndrome</w:t>
      </w:r>
    </w:p>
    <w:p>
      <w:pPr>
        <w:pStyle w:val="TopLevelListCategory1"/>
      </w:pPr>
      <w:r/>
      <w:r>
        <w:t xml:space="preserve">LV5R_OPH</w:t>
      </w:r>
      <w:r>
        <w:tab/>
      </w:r>
      <w:r>
        <w:t xml:space="preserve">Oculo-dento-digital dysplasia</w:t>
      </w:r>
    </w:p>
    <w:p>
      <w:pPr>
        <w:pStyle w:val="TopLevelListCategory1"/>
      </w:pPr>
      <w:r/>
      <w:r>
        <w:t xml:space="preserve">LV5S_OPH</w:t>
      </w:r>
      <w:r>
        <w:tab/>
      </w:r>
      <w:r>
        <w:t xml:space="preserve">Trichomegaly - retina pigmentary degeneration - dwarfism</w:t>
      </w:r>
    </w:p>
    <w:p>
      <w:pPr>
        <w:pStyle w:val="TopLevelListCategory1"/>
      </w:pPr>
      <w:r/>
      <w:r>
        <w:t xml:space="preserve">LV5T_OPH</w:t>
      </w:r>
      <w:r>
        <w:tab/>
      </w:r>
      <w:r>
        <w:t xml:space="preserve">PIBIDS syndrome</w:t>
      </w:r>
    </w:p>
    <w:p>
      <w:pPr>
        <w:pStyle w:val="TopLevelListCategory1"/>
      </w:pPr>
      <w:r/>
      <w:r>
        <w:t xml:space="preserve">LV5U_OPH</w:t>
      </w:r>
      <w:r>
        <w:tab/>
      </w:r>
      <w:r>
        <w:t xml:space="preserve">SIBIDS syndrome</w:t>
      </w:r>
    </w:p>
    <w:p>
      <w:pPr>
        <w:pStyle w:val="TopLevelListCategory1"/>
      </w:pPr>
      <w:r/>
      <w:r>
        <w:t xml:space="preserve">LV5V_OPH</w:t>
      </w:r>
      <w:r>
        <w:tab/>
      </w:r>
      <w:r>
        <w:t xml:space="preserve">Keratitis – ichthyosis – deafness syndrome</w:t>
      </w:r>
    </w:p>
    <w:p>
      <w:pPr>
        <w:pStyle w:val="TopLevelListCategory1"/>
      </w:pPr>
      <w:r/>
      <w:r>
        <w:t xml:space="preserve">LV5W_OPH</w:t>
      </w:r>
      <w:r>
        <w:tab/>
      </w:r>
      <w:r>
        <w:t xml:space="preserve">Werner syndrome</w:t>
      </w:r>
    </w:p>
    <w:p>
      <w:pPr>
        <w:pStyle w:val="TopLevelListCategory1"/>
      </w:pPr>
      <w:r/>
      <w:r>
        <w:t xml:space="preserve">LD2D.1</w:t>
      </w:r>
      <w:r>
        <w:tab/>
      </w:r>
      <w:r>
        <w:t xml:space="preserve">Neurofibromatoses</w:t>
      </w:r>
    </w:p>
    <w:p>
      <w:pPr>
        <w:pStyle w:val="TopLevelListCategory1"/>
      </w:pPr>
      <w:r/>
      <w:r>
        <w:t xml:space="preserve">LV5X_OPH</w:t>
      </w:r>
      <w:r>
        <w:tab/>
      </w:r>
      <w:r>
        <w:t xml:space="preserve">Ablepharon-macrostomia syndrome</w:t>
      </w:r>
    </w:p>
    <w:p>
      <w:pPr>
        <w:pStyle w:val="TopLevelListCategory1"/>
      </w:pPr>
      <w:r/>
      <w:r>
        <w:t xml:space="preserve">LV5Y_OPH</w:t>
      </w:r>
      <w:r>
        <w:tab/>
      </w:r>
      <w:r>
        <w:t xml:space="preserve">Ankyloblepharon filiforme adnatum - cleft palate</w:t>
      </w:r>
    </w:p>
    <w:p>
      <w:pPr>
        <w:pStyle w:val="TopLevelListCategory1"/>
      </w:pPr>
      <w:r/>
      <w:r>
        <w:t xml:space="preserve">LV5Z_OPH</w:t>
      </w:r>
      <w:r>
        <w:tab/>
      </w:r>
      <w:r>
        <w:t xml:space="preserve">Syndactyly - telecanthus - anogenital and renal malformations</w:t>
      </w:r>
    </w:p>
    <w:p>
      <w:pPr>
        <w:pStyle w:val="TopLevelListCategory1"/>
      </w:pPr>
      <w:r/>
      <w:r>
        <w:t xml:space="preserve">LV60_OPH</w:t>
      </w:r>
      <w:r>
        <w:tab/>
      </w:r>
      <w:r>
        <w:t xml:space="preserve">Uveal coloboma - cleft lip and palate - intellectual deficit</w:t>
      </w:r>
    </w:p>
    <w:p>
      <w:pPr>
        <w:pStyle w:val="TopLevelListCategory1"/>
      </w:pPr>
      <w:r/>
      <w:r>
        <w:t xml:space="preserve">LV61_OPH</w:t>
      </w:r>
      <w:r>
        <w:tab/>
      </w:r>
      <w:r>
        <w:t xml:space="preserve">Blepharophimosis-intellectual deficit syndrome, Ohdo type</w:t>
      </w:r>
    </w:p>
    <w:p>
      <w:pPr>
        <w:pStyle w:val="TopLevelListCategory1"/>
      </w:pPr>
      <w:r/>
      <w:r>
        <w:t xml:space="preserve">LV62_OPH</w:t>
      </w:r>
      <w:r>
        <w:tab/>
      </w:r>
      <w:r>
        <w:t xml:space="preserve">Moebius syndrome</w:t>
      </w:r>
    </w:p>
    <w:p>
      <w:pPr>
        <w:pStyle w:val="TopLevelListCategory1"/>
      </w:pPr>
      <w:r/>
      <w:r>
        <w:t xml:space="preserve">LV63_OPH</w:t>
      </w:r>
      <w:r>
        <w:tab/>
      </w:r>
      <w:r>
        <w:t xml:space="preserve">Choroideremia - deafness - obesity</w:t>
      </w:r>
    </w:p>
    <w:p>
      <w:pPr>
        <w:pStyle w:val="TopLevelListCategory1"/>
      </w:pPr>
      <w:r/>
      <w:r>
        <w:t xml:space="preserve">LV64_OPH</w:t>
      </w:r>
      <w:r>
        <w:tab/>
      </w:r>
      <w:r>
        <w:t xml:space="preserve">Corneal anaesthesia - deafness - intellectual disability</w:t>
      </w:r>
    </w:p>
    <w:p>
      <w:pPr>
        <w:pStyle w:val="TopLevelListCategory1"/>
      </w:pPr>
      <w:r/>
      <w:r>
        <w:t xml:space="preserve">LV65_OPH</w:t>
      </w:r>
      <w:r>
        <w:tab/>
      </w:r>
      <w:r>
        <w:t xml:space="preserve">Corneal dystrophy - perceptive deafness</w:t>
      </w:r>
    </w:p>
    <w:p>
      <w:pPr>
        <w:pStyle w:val="TopLevelListCategory1"/>
      </w:pPr>
      <w:r/>
      <w:r>
        <w:t xml:space="preserve">LV66_OPH</w:t>
      </w:r>
      <w:r>
        <w:tab/>
      </w:r>
      <w:r>
        <w:t xml:space="preserve">Lethal ataxia with deafness and optic atrophy</w:t>
      </w:r>
    </w:p>
    <w:p>
      <w:pPr>
        <w:pStyle w:val="TopLevelListCategory1"/>
      </w:pPr>
      <w:r/>
      <w:r>
        <w:t xml:space="preserve">LV67_OPH</w:t>
      </w:r>
      <w:r>
        <w:tab/>
      </w:r>
      <w:r>
        <w:t xml:space="preserve">Deafness - optic atrophy syndrome</w:t>
      </w:r>
    </w:p>
    <w:p>
      <w:pPr>
        <w:pStyle w:val="TopLevelListCategory1"/>
      </w:pPr>
      <w:r/>
      <w:r>
        <w:t xml:space="preserve">LV68_OPH</w:t>
      </w:r>
      <w:r>
        <w:tab/>
      </w:r>
      <w:r>
        <w:t xml:space="preserve">Ocular albinism - late-onset sensorineural deafness</w:t>
      </w:r>
    </w:p>
    <w:p>
      <w:pPr>
        <w:pStyle w:val="TopLevelListCategory1"/>
      </w:pPr>
      <w:r/>
      <w:r>
        <w:t xml:space="preserve">LD2H.4</w:t>
      </w:r>
      <w:r>
        <w:tab/>
      </w:r>
      <w:r>
        <w:t xml:space="preserve">Usher syndrome</w:t>
      </w:r>
    </w:p>
    <w:p>
      <w:pPr>
        <w:pStyle w:val="TopLevelListCategory1"/>
      </w:pPr>
      <w:r/>
      <w:r>
        <w:t xml:space="preserve">LV69_OPH</w:t>
      </w:r>
      <w:r>
        <w:tab/>
      </w:r>
      <w:r>
        <w:t xml:space="preserve">Cat-eye syndrome</w:t>
      </w:r>
    </w:p>
    <w:p>
      <w:pPr>
        <w:pStyle w:val="TopLevelListCategory1"/>
      </w:pPr>
      <w:r/>
      <w:r>
        <w:t xml:space="preserve">LD9Y_OPH</w:t>
      </w:r>
      <w:r>
        <w:tab/>
      </w:r>
      <w:r>
        <w:t xml:space="preserve">Other specified developmental anomalies</w:t>
      </w:r>
    </w:p>
    <w:p>
      <w:pPr>
        <w:pStyle w:val="TopLevelListCategory1"/>
      </w:pPr>
      <w:r/>
      <w:r>
        <w:t xml:space="preserve">LD9Z</w:t>
      </w:r>
      <w:r>
        <w:tab/>
      </w:r>
      <w:r>
        <w:t xml:space="preserve">Developmental anomalies, unspecified</w:t>
      </w:r>
    </w:p>
    <w:p>
      <w:pPr>
        <w:pStyle w:val="TopLevelListChapter"/>
      </w:pPr>
      <w:r>
        <w:t xml:space="preserve">CHAPTER 21 Symptoms, signs or clinical findings, not elsewhere classified</w:t>
      </w:r>
    </w:p>
    <w:p>
      <w:pPr>
        <w:pStyle w:val="TopLevelListCategory1"/>
      </w:pPr>
      <w:r/>
      <w:r>
        <w:t xml:space="preserve">MB27</w:t>
      </w:r>
      <w:r>
        <w:tab/>
      </w:r>
      <w:r>
        <w:t xml:space="preserve">Symptoms or signs involving perceptual disturbance</w:t>
      </w:r>
    </w:p>
    <w:p>
      <w:pPr>
        <w:pStyle w:val="TopLevelListCategory1"/>
      </w:pPr>
      <w:r/>
      <w:r>
        <w:t xml:space="preserve">MB47.A</w:t>
      </w:r>
      <w:r>
        <w:tab/>
      </w:r>
      <w:r>
        <w:t xml:space="preserve">Ophthalmoparesis</w:t>
      </w:r>
    </w:p>
    <w:p>
      <w:pPr>
        <w:pStyle w:val="TopLevelListBlock1"/>
      </w:pPr>
      <w:r/>
      <w:r>
        <w:t xml:space="preserve">Symptoms or signs involving the visual system</w:t>
      </w:r>
      <w:r>
        <w:rPr>
          <w:rStyle w:val="GroupingId"/>
        </w:rPr>
        <w:t xml:space="preserve"> (BlockL1‑MC1)</w:t>
      </w:r>
    </w:p>
    <w:p>
      <w:pPr>
        <w:pStyle w:val="TopLevelListCategory1"/>
      </w:pPr>
      <w:r/>
      <w:r>
        <w:t xml:space="preserve">MC10</w:t>
      </w:r>
      <w:r>
        <w:tab/>
      </w:r>
      <w:r>
        <w:t xml:space="preserve">Eye appearance abnormal</w:t>
      </w:r>
    </w:p>
    <w:p>
      <w:pPr>
        <w:pStyle w:val="TopLevelListCategory1"/>
      </w:pPr>
      <w:r/>
      <w:r>
        <w:t xml:space="preserve">MC11</w:t>
      </w:r>
      <w:r>
        <w:tab/>
      </w:r>
      <w:r>
        <w:t xml:space="preserve">Eye sensation abnormal</w:t>
      </w:r>
    </w:p>
    <w:p>
      <w:pPr>
        <w:pStyle w:val="TopLevelListCategory1"/>
      </w:pPr>
      <w:r/>
      <w:r>
        <w:t xml:space="preserve">MC12</w:t>
      </w:r>
      <w:r>
        <w:tab/>
      </w:r>
      <w:r>
        <w:t xml:space="preserve">Chronic enlargement of lacrimal gland</w:t>
      </w:r>
    </w:p>
    <w:p>
      <w:pPr>
        <w:pStyle w:val="TopLevelListCategory1"/>
      </w:pPr>
      <w:r/>
      <w:r>
        <w:t xml:space="preserve">MC13</w:t>
      </w:r>
      <w:r>
        <w:tab/>
      </w:r>
      <w:r>
        <w:t xml:space="preserve">Epiphora</w:t>
      </w:r>
    </w:p>
    <w:p>
      <w:pPr>
        <w:pStyle w:val="TopLevelListCategory1"/>
      </w:pPr>
      <w:r/>
      <w:r>
        <w:t xml:space="preserve">MC14</w:t>
      </w:r>
      <w:r>
        <w:tab/>
      </w:r>
      <w:r>
        <w:t xml:space="preserve">Eye discharge</w:t>
      </w:r>
    </w:p>
    <w:p>
      <w:pPr>
        <w:pStyle w:val="TopLevelListCategory1"/>
      </w:pPr>
      <w:r/>
      <w:r>
        <w:t xml:space="preserve">MC15</w:t>
      </w:r>
      <w:r>
        <w:tab/>
      </w:r>
      <w:r>
        <w:t xml:space="preserve">Red eye</w:t>
      </w:r>
    </w:p>
    <w:p>
      <w:pPr>
        <w:pStyle w:val="TopLevelListCategory1"/>
      </w:pPr>
      <w:r/>
      <w:r>
        <w:t xml:space="preserve">MC18</w:t>
      </w:r>
      <w:r>
        <w:tab/>
      </w:r>
      <w:r>
        <w:t xml:space="preserve">Ocular pain</w:t>
      </w:r>
    </w:p>
    <w:p>
      <w:pPr>
        <w:pStyle w:val="TopLevelListCategory1"/>
      </w:pPr>
      <w:r/>
      <w:r>
        <w:t xml:space="preserve">MC1A</w:t>
      </w:r>
      <w:r>
        <w:tab/>
      </w:r>
      <w:r>
        <w:t xml:space="preserve">Visual floaters</w:t>
      </w:r>
    </w:p>
    <w:p>
      <w:pPr>
        <w:pStyle w:val="TopLevelListCategory1"/>
      </w:pPr>
      <w:r/>
      <w:r>
        <w:t xml:space="preserve">MC1B</w:t>
      </w:r>
      <w:r>
        <w:tab/>
      </w:r>
      <w:r>
        <w:t xml:space="preserve">Symptom or complaint of the eyelid</w:t>
      </w:r>
    </w:p>
    <w:p>
      <w:pPr>
        <w:pStyle w:val="TopLevelListCategory1"/>
      </w:pPr>
      <w:r/>
      <w:r>
        <w:t xml:space="preserve">MC1C</w:t>
      </w:r>
      <w:r>
        <w:tab/>
      </w:r>
      <w:r>
        <w:t xml:space="preserve">Symptom or complaint of glasses</w:t>
      </w:r>
    </w:p>
    <w:p>
      <w:pPr>
        <w:pStyle w:val="TopLevelListCategory1"/>
      </w:pPr>
      <w:r/>
      <w:r>
        <w:t xml:space="preserve">MC1D</w:t>
      </w:r>
      <w:r>
        <w:tab/>
      </w:r>
      <w:r>
        <w:t xml:space="preserve">Symptom or complaint of contact lens</w:t>
      </w:r>
    </w:p>
    <w:p>
      <w:pPr>
        <w:pStyle w:val="TopLevelListCategory1"/>
      </w:pPr>
      <w:r/>
      <w:r>
        <w:t xml:space="preserve">MC1Y_OPH</w:t>
      </w:r>
      <w:r>
        <w:tab/>
      </w:r>
      <w:r>
        <w:t xml:space="preserve">Other specified symptoms or signs involving the visual system</w:t>
      </w:r>
    </w:p>
    <w:p>
      <w:pPr>
        <w:pStyle w:val="TopLevelListCategory1"/>
      </w:pPr>
      <w:r/>
      <w:r>
        <w:t xml:space="preserve">MC20.0</w:t>
      </w:r>
      <w:r>
        <w:tab/>
      </w:r>
      <w:r>
        <w:t xml:space="preserve">Staphyloma</w:t>
      </w:r>
    </w:p>
    <w:p>
      <w:pPr>
        <w:pStyle w:val="TopLevelListCategory1"/>
      </w:pPr>
      <w:r/>
      <w:r>
        <w:t xml:space="preserve">MC20.1</w:t>
      </w:r>
      <w:r>
        <w:tab/>
      </w:r>
      <w:r>
        <w:t xml:space="preserve">Small drusen of the macula</w:t>
      </w:r>
    </w:p>
    <w:p>
      <w:pPr>
        <w:pStyle w:val="TopLevelListCategory1"/>
      </w:pPr>
      <w:r/>
      <w:r>
        <w:t xml:space="preserve">MC21</w:t>
      </w:r>
      <w:r>
        <w:tab/>
      </w:r>
      <w:r>
        <w:t xml:space="preserve">Impairment of electrophysiological functions</w:t>
      </w:r>
    </w:p>
    <w:p>
      <w:pPr>
        <w:pStyle w:val="TopLevelListCategory1"/>
      </w:pPr>
      <w:r/>
      <w:r>
        <w:t xml:space="preserve">MG24.4</w:t>
      </w:r>
      <w:r>
        <w:tab/>
      </w:r>
      <w:r>
        <w:t xml:space="preserve">Fear of eye disease</w:t>
      </w:r>
    </w:p>
    <w:p>
      <w:pPr>
        <w:pStyle w:val="TopLevelListCategory1"/>
      </w:pPr>
      <w:r/>
      <w:r>
        <w:t xml:space="preserve">MG29</w:t>
      </w:r>
      <w:r>
        <w:tab/>
      </w:r>
      <w:r>
        <w:t xml:space="preserve">Oedema</w:t>
      </w:r>
    </w:p>
    <w:p>
      <w:pPr>
        <w:pStyle w:val="TopLevelListCategory1"/>
      </w:pPr>
      <w:r/>
      <w:r>
        <w:t xml:space="preserve">MG31.0</w:t>
      </w:r>
      <w:r>
        <w:tab/>
      </w:r>
      <w:r>
        <w:t xml:space="preserve">Acute pain in the face, not elsewhere classified</w:t>
      </w:r>
    </w:p>
    <w:p>
      <w:pPr>
        <w:pStyle w:val="TopLevelListCategory1"/>
      </w:pPr>
      <w:r/>
      <w:r>
        <w:t xml:space="preserve">MH2Y_OPH</w:t>
      </w:r>
      <w:r>
        <w:tab/>
      </w:r>
      <w:r>
        <w:t xml:space="preserve">Other specified symptoms, signs or clinical findings, not elsewhere classified</w:t>
      </w:r>
    </w:p>
    <w:p>
      <w:pPr>
        <w:pStyle w:val="TopLevelListChapter"/>
      </w:pPr>
      <w:r>
        <w:t xml:space="preserve">CHAPTER 22 Injury, poisoning or certain other consequences of external causes</w:t>
      </w:r>
    </w:p>
    <w:p>
      <w:pPr>
        <w:pStyle w:val="TopLevelListCategory1"/>
      </w:pPr>
      <w:r/>
      <w:r>
        <w:t xml:space="preserve">NA00.11</w:t>
      </w:r>
      <w:r>
        <w:tab/>
      </w:r>
      <w:r>
        <w:t xml:space="preserve">Contusion of eyelid or periocular area</w:t>
      </w:r>
    </w:p>
    <w:p>
      <w:pPr>
        <w:pStyle w:val="TopLevelListCategory1"/>
      </w:pPr>
      <w:r/>
      <w:r>
        <w:t xml:space="preserve">NA00.12</w:t>
      </w:r>
      <w:r>
        <w:tab/>
      </w:r>
      <w:r>
        <w:t xml:space="preserve">Other superficial injuries of eyelid or periocular area</w:t>
      </w:r>
    </w:p>
    <w:p>
      <w:pPr>
        <w:pStyle w:val="TopLevelListCategory1"/>
      </w:pPr>
      <w:r/>
      <w:r>
        <w:t xml:space="preserve">NA02.2</w:t>
      </w:r>
      <w:r>
        <w:tab/>
      </w:r>
      <w:r>
        <w:t xml:space="preserve">Orbital fracture</w:t>
      </w:r>
    </w:p>
    <w:p>
      <w:pPr>
        <w:pStyle w:val="TopLevelListCategory1"/>
      </w:pPr>
      <w:r/>
      <w:r>
        <w:t xml:space="preserve">NA04.1</w:t>
      </w:r>
      <w:r>
        <w:tab/>
      </w:r>
      <w:r>
        <w:t xml:space="preserve">Injury of optic nerve or pathways</w:t>
      </w:r>
    </w:p>
    <w:p>
      <w:pPr>
        <w:pStyle w:val="TopLevelListCategory1"/>
      </w:pPr>
      <w:r/>
      <w:r>
        <w:t xml:space="preserve">NA04.2</w:t>
      </w:r>
      <w:r>
        <w:tab/>
      </w:r>
      <w:r>
        <w:t xml:space="preserve">Injury of oculomotor nerve</w:t>
      </w:r>
    </w:p>
    <w:p>
      <w:pPr>
        <w:pStyle w:val="TopLevelListCategory1"/>
      </w:pPr>
      <w:r/>
      <w:r>
        <w:t xml:space="preserve">NA04.3</w:t>
      </w:r>
      <w:r>
        <w:tab/>
      </w:r>
      <w:r>
        <w:t xml:space="preserve">Injury of trochlear nerve</w:t>
      </w:r>
    </w:p>
    <w:p>
      <w:pPr>
        <w:pStyle w:val="TopLevelListCategory1"/>
      </w:pPr>
      <w:r/>
      <w:r>
        <w:t xml:space="preserve">NA04.4</w:t>
      </w:r>
      <w:r>
        <w:tab/>
      </w:r>
      <w:r>
        <w:t xml:space="preserve">Injury of trigeminal nerve</w:t>
      </w:r>
    </w:p>
    <w:p>
      <w:pPr>
        <w:pStyle w:val="TopLevelListCategory1"/>
      </w:pPr>
      <w:r/>
      <w:r>
        <w:t xml:space="preserve">NA04.5</w:t>
      </w:r>
      <w:r>
        <w:tab/>
      </w:r>
      <w:r>
        <w:t xml:space="preserve">Injury of abducent nerve</w:t>
      </w:r>
    </w:p>
    <w:p>
      <w:pPr>
        <w:pStyle w:val="TopLevelListCategory1"/>
      </w:pPr>
      <w:r/>
      <w:r>
        <w:t xml:space="preserve">NA06</w:t>
      </w:r>
      <w:r>
        <w:tab/>
      </w:r>
      <w:r>
        <w:t xml:space="preserve">Injury of eye or orbit</w:t>
      </w:r>
    </w:p>
    <w:p>
      <w:pPr>
        <w:pStyle w:val="TopLevelListBlock1"/>
      </w:pPr>
      <w:r/>
      <w:r>
        <w:t xml:space="preserve">Eyelid trauma</w:t>
      </w:r>
      <w:r>
        <w:rPr>
          <w:rStyle w:val="GroupingId"/>
        </w:rPr>
        <w:t xml:space="preserve"> (BlockL2‑NA0)</w:t>
      </w:r>
    </w:p>
    <w:p>
      <w:pPr>
        <w:pStyle w:val="TopLevelListCategory1"/>
      </w:pPr>
      <w:r/>
      <w:r>
        <w:t xml:space="preserve">NA06.00</w:t>
      </w:r>
      <w:r>
        <w:tab/>
      </w:r>
      <w:r>
        <w:t xml:space="preserve">Eyelid Avulsion</w:t>
      </w:r>
    </w:p>
    <w:p>
      <w:pPr>
        <w:pStyle w:val="TopLevelListCategory1"/>
      </w:pPr>
      <w:r/>
      <w:r>
        <w:t xml:space="preserve">NV6A_OPH</w:t>
      </w:r>
      <w:r>
        <w:tab/>
      </w:r>
      <w:r>
        <w:t xml:space="preserve">Ecchymosis of eyelid</w:t>
      </w:r>
    </w:p>
    <w:p>
      <w:pPr>
        <w:pStyle w:val="TopLevelListCategory1"/>
      </w:pPr>
      <w:r/>
      <w:r>
        <w:t xml:space="preserve">NA06.01</w:t>
      </w:r>
      <w:r>
        <w:tab/>
      </w:r>
      <w:r>
        <w:t xml:space="preserve">Haematoma of eyelid</w:t>
      </w:r>
    </w:p>
    <w:p>
      <w:pPr>
        <w:pStyle w:val="TopLevelListCategory1"/>
      </w:pPr>
      <w:r/>
      <w:r>
        <w:t xml:space="preserve">NA06.02</w:t>
      </w:r>
      <w:r>
        <w:tab/>
      </w:r>
      <w:r>
        <w:t xml:space="preserve">Oedema of eyelid</w:t>
      </w:r>
    </w:p>
    <w:p>
      <w:pPr>
        <w:pStyle w:val="TopLevelListCategory1"/>
      </w:pPr>
      <w:r/>
      <w:r>
        <w:t xml:space="preserve">NA06.03</w:t>
      </w:r>
      <w:r>
        <w:tab/>
      </w:r>
      <w:r>
        <w:t xml:space="preserve">Retained foreign body in eyelid</w:t>
      </w:r>
    </w:p>
    <w:p>
      <w:pPr>
        <w:pStyle w:val="TopLevelListCategory1"/>
      </w:pPr>
      <w:r/>
      <w:r>
        <w:t xml:space="preserve">NA06.04</w:t>
      </w:r>
      <w:r>
        <w:tab/>
      </w:r>
      <w:r>
        <w:t xml:space="preserve">Open wound of eyelid or periocular area</w:t>
      </w:r>
    </w:p>
    <w:p>
      <w:pPr>
        <w:pStyle w:val="TopLevelListCategory1"/>
      </w:pPr>
      <w:r/>
      <w:r>
        <w:t xml:space="preserve">NA06.0Y_OPH</w:t>
      </w:r>
      <w:r>
        <w:tab/>
      </w:r>
      <w:r>
        <w:t xml:space="preserve">Other specified eyelid trauma</w:t>
      </w:r>
    </w:p>
    <w:p>
      <w:pPr>
        <w:pStyle w:val="TopLevelListCategory1"/>
      </w:pPr>
      <w:r/>
      <w:r>
        <w:t xml:space="preserve">NA06.0Z</w:t>
      </w:r>
      <w:r>
        <w:tab/>
      </w:r>
      <w:r>
        <w:t xml:space="preserve">Eyelid trauma, unspecified</w:t>
      </w:r>
    </w:p>
    <w:p>
      <w:pPr>
        <w:pStyle w:val="TopLevelListCategory1"/>
      </w:pPr>
      <w:r/>
      <w:r>
        <w:t xml:space="preserve">ND70</w:t>
      </w:r>
      <w:r>
        <w:tab/>
      </w:r>
      <w:r>
        <w:t xml:space="preserve">Foreign body on external eye</w:t>
      </w:r>
    </w:p>
    <w:p>
      <w:pPr>
        <w:pStyle w:val="TopLevelListCategory1"/>
      </w:pPr>
      <w:r/>
      <w:r>
        <w:t xml:space="preserve">ND91</w:t>
      </w:r>
      <w:r>
        <w:tab/>
      </w:r>
      <w:r>
        <w:t xml:space="preserve">Burn of face except eye or ocular adnexa</w:t>
      </w:r>
    </w:p>
    <w:p>
      <w:pPr>
        <w:pStyle w:val="TopLevelListBlock1"/>
      </w:pPr>
      <w:r/>
      <w:r>
        <w:t xml:space="preserve">Burns of eye or internal organs</w:t>
      </w:r>
      <w:r>
        <w:rPr>
          <w:rStyle w:val="GroupingId"/>
        </w:rPr>
        <w:t xml:space="preserve"> (BlockL1‑NE0)</w:t>
      </w:r>
    </w:p>
    <w:p>
      <w:pPr>
        <w:pStyle w:val="TopLevelListCategory1"/>
      </w:pPr>
      <w:r/>
      <w:r>
        <w:t xml:space="preserve">NE00</w:t>
      </w:r>
      <w:r>
        <w:tab/>
      </w:r>
      <w:r>
        <w:t xml:space="preserve">Burn of eye or ocular adnexa</w:t>
      </w:r>
    </w:p>
    <w:p>
      <w:pPr>
        <w:pStyle w:val="TopLevelListCategory1"/>
      </w:pPr>
      <w:r/>
      <w:r>
        <w:t xml:space="preserve">NE0Z</w:t>
      </w:r>
      <w:r>
        <w:tab/>
      </w:r>
      <w:r>
        <w:t xml:space="preserve">Burns of eye or internal organs, unspecified</w:t>
      </w:r>
    </w:p>
    <w:p>
      <w:pPr>
        <w:pStyle w:val="TopLevelListCategory1"/>
      </w:pPr>
      <w:r/>
      <w:r>
        <w:t xml:space="preserve">NE81.01</w:t>
      </w:r>
      <w:r>
        <w:tab/>
      </w:r>
      <w:r>
        <w:t xml:space="preserve">Haemorrhage and haematoma of eye or ocular adnexa complicating a procedure</w:t>
      </w:r>
    </w:p>
    <w:p>
      <w:pPr>
        <w:pStyle w:val="TopLevelListCategory1"/>
      </w:pPr>
      <w:r/>
      <w:r>
        <w:t xml:space="preserve">NF2Y_OPH</w:t>
      </w:r>
      <w:r>
        <w:tab/>
      </w:r>
      <w:r>
        <w:t xml:space="preserve">Other specified injury, poisoning or certain other consequences of external causes</w:t>
      </w:r>
    </w:p>
    <w:p>
      <w:pPr>
        <w:pStyle w:val="TopLevelListCategory1"/>
      </w:pPr>
      <w:r/>
      <w:r>
        <w:t xml:space="preserve">NF2Z</w:t>
      </w:r>
      <w:r>
        <w:tab/>
      </w:r>
      <w:r>
        <w:t xml:space="preserve">Unspecified injury, poisoning or certain other consequences of external causes</w:t>
      </w:r>
    </w:p>
    <w:p>
      <w:pPr>
        <w:pStyle w:val="TopLevelListChapter"/>
      </w:pPr>
      <w:r>
        <w:t xml:space="preserve">CHAPTER 23 External causes of morbidity or mortality</w:t>
      </w:r>
    </w:p>
    <w:p>
      <w:pPr>
        <w:pStyle w:val="TopLevelListCategory1"/>
      </w:pPr>
      <w:r/>
      <w:r>
        <w:t xml:space="preserve">PK97</w:t>
      </w:r>
      <w:r>
        <w:tab/>
      </w:r>
      <w:r>
        <w:t xml:space="preserve">Ophthalmic devices, implants or grafts associated with injury or harm</w:t>
      </w:r>
    </w:p>
    <w:p>
      <w:pPr>
        <w:pStyle w:val="TopLevelListCategory1"/>
      </w:pPr>
      <w:r/>
      <w:r>
        <w:t xml:space="preserve">PV6B_OPH</w:t>
      </w:r>
      <w:r>
        <w:tab/>
      </w:r>
      <w:r>
        <w:t xml:space="preserve">Breakdown of intraocular lens</w:t>
      </w:r>
    </w:p>
    <w:p>
      <w:pPr>
        <w:pStyle w:val="TopLevelListCategory1"/>
      </w:pPr>
      <w:r/>
      <w:r>
        <w:t xml:space="preserve">PV6C_OPH</w:t>
      </w:r>
      <w:r>
        <w:tab/>
      </w:r>
      <w:r>
        <w:t xml:space="preserve">Ocular Implant Extrusion</w:t>
      </w:r>
    </w:p>
    <w:p>
      <w:pPr>
        <w:pStyle w:val="TopLevelListCategory1"/>
      </w:pPr>
      <w:r/>
      <w:r>
        <w:t xml:space="preserve">PV6D_OPH</w:t>
      </w:r>
      <w:r>
        <w:tab/>
      </w:r>
      <w:r>
        <w:t xml:space="preserve">Ocular Implant Exposure</w:t>
      </w:r>
    </w:p>
    <w:p>
      <w:pPr>
        <w:pStyle w:val="TopLevelListCategory1"/>
      </w:pPr>
      <w:r/>
      <w:r>
        <w:t xml:space="preserve">PV6E_OPH</w:t>
      </w:r>
      <w:r>
        <w:tab/>
      </w:r>
      <w:r>
        <w:t xml:space="preserve">Displacement of intraocular lens</w:t>
      </w:r>
    </w:p>
    <w:p>
      <w:pPr>
        <w:pStyle w:val="TopLevelListCategory1"/>
      </w:pPr>
      <w:r/>
      <w:r>
        <w:t xml:space="preserve">PL2Y_OPH</w:t>
      </w:r>
      <w:r>
        <w:tab/>
      </w:r>
      <w:r>
        <w:t xml:space="preserve">Other specified external causes of morbidity or mortality</w:t>
      </w:r>
    </w:p>
    <w:p>
      <w:pPr>
        <w:pStyle w:val="TopLevelListCategory1"/>
      </w:pPr>
      <w:r/>
      <w:r>
        <w:t xml:space="preserve">PL2Z</w:t>
      </w:r>
      <w:r>
        <w:tab/>
      </w:r>
      <w:r>
        <w:t xml:space="preserve">External causes of morbidity or mortality, unspecified</w:t>
      </w:r>
    </w:p>
    <w:p>
      <w:pPr>
        <w:pStyle w:val="TopLevelListChapter"/>
      </w:pPr>
      <w:r>
        <w:t xml:space="preserve">CHAPTER 24 Factors influencing health status or contact with health services</w:t>
      </w:r>
    </w:p>
    <w:p>
      <w:pPr>
        <w:pStyle w:val="TopLevelListCategory1"/>
      </w:pPr>
      <w:r/>
      <w:r>
        <w:t xml:space="preserve">QA00.6</w:t>
      </w:r>
      <w:r>
        <w:tab/>
      </w:r>
      <w:r>
        <w:t xml:space="preserve">Examination of eyes or vision</w:t>
      </w:r>
    </w:p>
    <w:p>
      <w:pPr>
        <w:pStyle w:val="TopLevelListCategory1"/>
      </w:pPr>
      <w:r/>
      <w:r>
        <w:t xml:space="preserve">QA0A.5</w:t>
      </w:r>
      <w:r>
        <w:tab/>
      </w:r>
      <w:r>
        <w:t xml:space="preserve">Special screening examination for eye or ear disorders</w:t>
      </w:r>
    </w:p>
    <w:p>
      <w:pPr>
        <w:pStyle w:val="TopLevelListCategory1"/>
      </w:pPr>
      <w:r/>
      <w:r>
        <w:t xml:space="preserve">QB23</w:t>
      </w:r>
      <w:r>
        <w:tab/>
      </w:r>
      <w:r>
        <w:t xml:space="preserve">Cornea donor</w:t>
      </w:r>
    </w:p>
    <w:p>
      <w:pPr>
        <w:pStyle w:val="TopLevelListCategory1"/>
      </w:pPr>
      <w:r/>
      <w:r>
        <w:t xml:space="preserve">QV6F_OPH</w:t>
      </w:r>
      <w:r>
        <w:tab/>
      </w:r>
      <w:r>
        <w:t xml:space="preserve">Fitting or adjustment of devices related to nervous system or special senses</w:t>
      </w:r>
    </w:p>
    <w:p>
      <w:pPr>
        <w:pStyle w:val="TopLevelListCategory1"/>
      </w:pPr>
      <w:r/>
      <w:r>
        <w:t xml:space="preserve">QB31.02</w:t>
      </w:r>
      <w:r>
        <w:tab/>
      </w:r>
      <w:r>
        <w:t xml:space="preserve">Fitting or adjustment of artificial eye</w:t>
      </w:r>
    </w:p>
    <w:p>
      <w:pPr>
        <w:pStyle w:val="TopLevelListCategory1"/>
      </w:pPr>
      <w:r/>
      <w:r>
        <w:t xml:space="preserve">QB31.5</w:t>
      </w:r>
      <w:r>
        <w:tab/>
      </w:r>
      <w:r>
        <w:t xml:space="preserve">Fitting or adjustment of spectacles or contact lenses</w:t>
      </w:r>
    </w:p>
    <w:p>
      <w:pPr>
        <w:pStyle w:val="TopLevelListCategory1"/>
      </w:pPr>
      <w:r/>
      <w:r>
        <w:t xml:space="preserve">QB51.2</w:t>
      </w:r>
      <w:r>
        <w:tab/>
      </w:r>
      <w:r>
        <w:t xml:space="preserve">Presence of intraocular lens</w:t>
      </w:r>
    </w:p>
    <w:p>
      <w:pPr>
        <w:pStyle w:val="TopLevelListCategory1"/>
      </w:pPr>
      <w:r/>
      <w:r>
        <w:t xml:space="preserve">QB51.8</w:t>
      </w:r>
      <w:r>
        <w:tab/>
      </w:r>
      <w:r>
        <w:t xml:space="preserve">Presence of artificial eye</w:t>
      </w:r>
    </w:p>
    <w:p>
      <w:pPr>
        <w:pStyle w:val="TopLevelListCategory1"/>
      </w:pPr>
      <w:r/>
      <w:r>
        <w:t xml:space="preserve">QV6G_OPH</w:t>
      </w:r>
      <w:r>
        <w:tab/>
      </w:r>
      <w:r>
        <w:t xml:space="preserve">Presence of spectacles or contact lenses</w:t>
      </w:r>
    </w:p>
    <w:p>
      <w:pPr>
        <w:pStyle w:val="TopLevelListCategory1"/>
      </w:pPr>
      <w:r/>
      <w:r>
        <w:t xml:space="preserve">QV6H_OPH</w:t>
      </w:r>
      <w:r>
        <w:tab/>
      </w:r>
      <w:r>
        <w:t xml:space="preserve">Presence of retina Implant</w:t>
      </w:r>
    </w:p>
    <w:p>
      <w:pPr>
        <w:pStyle w:val="TopLevelListCategory1"/>
      </w:pPr>
      <w:r/>
      <w:r>
        <w:t xml:space="preserve">QB63.9</w:t>
      </w:r>
      <w:r>
        <w:tab/>
      </w:r>
      <w:r>
        <w:t xml:space="preserve">Presence of transplanted cornea</w:t>
      </w:r>
    </w:p>
    <w:p>
      <w:pPr>
        <w:pStyle w:val="TopLevelListCategory1"/>
      </w:pPr>
      <w:r/>
      <w:r>
        <w:t xml:space="preserve">QB95.6</w:t>
      </w:r>
      <w:r>
        <w:tab/>
      </w:r>
      <w:r>
        <w:t xml:space="preserve">Orthoptic training</w:t>
      </w:r>
    </w:p>
    <w:p>
      <w:pPr>
        <w:pStyle w:val="TopLevelListCategory1"/>
      </w:pPr>
      <w:r/>
      <w:r>
        <w:t xml:space="preserve">QC66</w:t>
      </w:r>
      <w:r>
        <w:tab/>
      </w:r>
      <w:r>
        <w:t xml:space="preserve">Family history of eye or ear disorders</w:t>
      </w:r>
    </w:p>
    <w:p>
      <w:pPr>
        <w:pStyle w:val="TopLevelListCategory1"/>
      </w:pPr>
      <w:r/>
      <w:r>
        <w:t xml:space="preserve">QF4Y_OPH</w:t>
      </w:r>
      <w:r>
        <w:tab/>
      </w:r>
      <w:r>
        <w:t xml:space="preserve">Other specified factors influencing health status or contact with health services</w:t>
      </w:r>
    </w:p>
    <w:p>
      <w:pPr>
        <w:pStyle w:val="TopLevelListCategory1"/>
      </w:pPr>
      <w:r/>
      <w:r>
        <w:t xml:space="preserve">QF4Z</w:t>
      </w:r>
      <w:r>
        <w:tab/>
      </w:r>
      <w:r>
        <w:t xml:space="preserve">Factors influencing health status or contact with health services, unspecified</w:t>
      </w:r>
    </w:p>
    <w:p>
      <w:pPr>
        <w:pStyle w:val="TopLevelListChapter"/>
      </w:pPr>
      <w:r>
        <w:t xml:space="preserve">CHAPTER 25 Codes for special purposes</w:t>
      </w:r>
    </w:p>
    <w:p>
      <w:pPr>
        <w:pStyle w:val="TopLevelListChapter"/>
      </w:pPr>
      <w:r>
        <w:t xml:space="preserve">CHAPTER *** Special Views</w:t>
      </w:r>
    </w:p>
    <w:p>
      <w:pPr>
        <w:pStyle w:val="TopLevelListCategory1"/>
      </w:pPr>
      <w:r/>
      <w:r>
        <w:t xml:space="preserve">???</w:t>
      </w:r>
      <w:r>
        <w:tab/>
      </w:r>
      <w:r>
        <w:t xml:space="preserve">Other specified special Views</w:t>
      </w:r>
    </w:p>
    <w:p>
      <w:pPr>
        <w:pStyle w:val="TopLevelListCategory1"/>
      </w:pPr>
      <w:r/>
      <w:r>
        <w:t xml:space="preserve">???</w:t>
      </w:r>
      <w:r>
        <w:tab/>
      </w:r>
      <w:r>
        <w:t xml:space="preserve">Special Views, unspecified</w:t>
      </w:r>
    </w:p>
    <w:altChunk r:id="altchunkId17"/>
    <w:altChunk r:id="altchunkId16"/>
    <w:altChunk r:id="altchunkId15"/>
    <w:altChunk r:id="altchunkId14"/>
    <w:altChunk r:id="altchunkId13"/>
    <w:altChunk r:id="altchunkId12"/>
    <w:altChunk r:id="altchunkId11"/>
    <w:altChunk r:id="altchunkId10"/>
    <w:altChunk r:id="altchunkId9"/>
    <w:altChunk r:id="altchunkId8"/>
    <w:altChunk r:id="altchunkId7"/>
    <w:altChunk r:id="altchunkId6"/>
    <w:altChunk r:id="altchunkId5"/>
    <w:altChunk r:id="altchunkId4"/>
    <w:altChunk r:id="altchunkId3"/>
    <w:altChunk r:id="altchunkId2"/>
    <w:altChunk r:id="altchunkId1"/>
    <w:altChunk r:id="altchunkId0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F28" w:rsidRDefault="00036F28" w:rsidP="008968D2">
      <w:pPr>
        <w:spacing w:after="0" w:line="240" w:lineRule="auto"/>
      </w:pPr>
      <w:r>
        <w:separator/>
      </w:r>
    </w:p>
  </w:endnote>
  <w:endnote w:type="continuationSeparator" w:id="0">
    <w:p w:rsidR="00036F28" w:rsidRDefault="00036F28" w:rsidP="0089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 xmlns:w="http://schemas.openxmlformats.org/wordprocessingml/2006/main">
      <w:id w:val="-1194915590"/>
      <w:docPartObj>
        <w:docPartGallery w:val="Page Numbers (Bottom of Page)"/>
        <w:docPartUnique/>
      </w:docPartObj>
    </w:sdtPr>
    <w:sdtEndPr xmlns:w="http://schemas.openxmlformats.org/wordprocessingml/2006/main">
      <w:rPr>
        <w:rFonts w:ascii="Arial" w:hAnsi="Arial" w:cs="Arial"/>
        <w:i/>
        <w:noProof/>
        <w:sz w:val="18"/>
        <w:szCs w:val="18"/>
      </w:rPr>
    </w:sdtEndPr>
    <w:sdtContent xmlns:w="http://schemas.openxmlformats.org/wordprocessingml/2006/main">
      <w:p w:rsidR="00767060" w:rsidP="00242886" w:rsidRDefault="00DF16B4">
        <w:pPr>
          <w:pStyle w:val="Footer"/>
          <w:tabs>
            <w:tab w:val="clear" w:pos="4680"/>
            <w:tab w:val="center" w:pos="567"/>
          </w:tabs>
          <w:jc w:val="right"/>
          <w:rPr>
            <w:rFonts w:ascii="Arial" w:hAnsi="Arial" w:cs="Arial"/>
            <w:sz w:val="20"/>
            <w:szCs w:val="20"/>
          </w:rPr>
        </w:pPr>
        <w:r w:rsidRPr="000036DE">
          <w:rPr>
            <w:rFonts w:ascii="Arial" w:hAnsi="Arial" w:cs="Arial"/>
            <w:sz w:val="20"/>
            <w:szCs w:val="20"/>
          </w:rPr>
          <w:fldChar w:fldCharType="begin"/>
        </w:r>
        <w:r w:rsidRPr="000036D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0036DE">
          <w:rPr>
            <w:rFonts w:ascii="Arial" w:hAnsi="Arial" w:cs="Arial"/>
            <w:sz w:val="20"/>
            <w:szCs w:val="20"/>
          </w:rPr>
          <w:fldChar w:fldCharType="separate"/>
        </w:r>
        <w:r w:rsidR="003F1C2A">
          <w:rPr>
            <w:rFonts w:ascii="Arial" w:hAnsi="Arial" w:cs="Arial"/>
            <w:noProof/>
            <w:sz w:val="20"/>
            <w:szCs w:val="20"/>
          </w:rPr>
          <w:t>2</w:t>
        </w:r>
        <w:r w:rsidRPr="000036DE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0036DE" w:rsidR="00B934EC">
          <w:rPr>
            <w:rFonts w:ascii="Arial" w:hAnsi="Arial" w:cs="Arial"/>
            <w:noProof/>
            <w:sz w:val="20"/>
            <w:szCs w:val="20"/>
          </w:rPr>
          <w:tab/>
        </w:r>
        <w:r w:rsidRPr="000036DE" w:rsidR="00B934EC">
          <w:rPr>
            <w:rFonts w:ascii="Arial" w:hAnsi="Arial" w:cs="Arial"/>
            <w:noProof/>
            <w:sz w:val="20"/>
            <w:szCs w:val="20"/>
          </w:rPr>
          <w:tab/>
        </w:r>
        <w:r w:rsidR="00EA6644">
          <w:rPr>
            <w:rFonts w:ascii="Arial" w:hAnsi="Arial" w:cs="Arial"/>
            <w:sz w:val="20"/>
            <w:szCs w:val="20"/>
          </w:rPr>
          <w:t>Bet</w:t>
        </w:r>
        <w:r w:rsidRPr="008F76D7" w:rsidR="008F76D7">
          <w:rPr>
            <w:rFonts w:ascii="Arial" w:hAnsi="Arial" w:cs="Arial"/>
            <w:sz w:val="20"/>
            <w:szCs w:val="20"/>
          </w:rPr>
          <w:t xml:space="preserve">a Draft – See Caveats at </w:t>
        </w:r>
        <w:r w:rsidRPr="009A60EA" w:rsidR="009A60EA">
          <w:rPr>
            <w:rFonts w:ascii="Arial" w:hAnsi="Arial" w:cs="Arial"/>
            <w:sz w:val="20"/>
            <w:szCs w:val="20"/>
          </w:rPr>
          <w:t>http://www.who.int/classifications/icd11/caveats.html</w:t>
        </w:r>
      </w:p>
      <w:p w:rsidRPr="00767060" w:rsidR="00DF16B4" w:rsidP="00242886" w:rsidRDefault="00767060">
        <w:pPr>
          <w:pStyle w:val="Footer"/>
          <w:tabs>
            <w:tab w:val="clear" w:pos="4680"/>
            <w:tab w:val="center" w:pos="2552"/>
          </w:tabs>
          <w:jc w:val="right"/>
          <w:rPr>
            <w:rFonts w:ascii="Arial" w:hAnsi="Arial" w:cs="Arial"/>
            <w:i/>
            <w:sz w:val="18"/>
            <w:szCs w:val="18"/>
          </w:rPr>
        </w:pPr>
        <w:r w:rsidRPr="00767060">
          <w:rPr>
            <w:rFonts w:ascii="Arial" w:hAnsi="Arial" w:cs="Arial"/>
            <w:i/>
            <w:noProof/>
            <w:color w:val="595959" w:themeColor="text1" w:themeTint="A6"/>
            <w:sz w:val="18"/>
            <w:szCs w:val="18"/>
          </w:rPr>
          <w:t xml:space="preserve">Prepared using </w:t>
        </w:r>
        <w:r w:rsidR="008F76D7">
          <w:rPr>
            <w:rFonts w:ascii="Arial" w:hAnsi="Arial" w:cs="Arial"/>
            <w:i/>
            <w:noProof/>
            <w:color w:val="595959" w:themeColor="text1" w:themeTint="A6"/>
            <w:sz w:val="18"/>
            <w:szCs w:val="18"/>
          </w:rPr>
          <w:t>the content as of</w:t>
        </w:r>
        <w:r w:rsidRPr="00767060">
          <w:rPr>
            <w:rFonts w:ascii="Arial" w:hAnsi="Arial" w:cs="Arial"/>
            <w:i/>
            <w:noProof/>
            <w:color w:val="595959" w:themeColor="text1" w:themeTint="A6"/>
            <w:sz w:val="18"/>
            <w:szCs w:val="18"/>
          </w:rPr>
          <w:t xml:space="preserve"> 30 Apr 2020</w:t>
        </w:r>
      </w:p>
    </w:sdtContent>
  </w:sdt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0036DE" w:rsidR="008968D2" w:rsidP="006728CF" w:rsidRDefault="00A338AF">
    <w:pPr xmlns:w="http://schemas.openxmlformats.org/wordprocessingml/2006/main">
      <w:pStyle w:val="Footer"/>
      <w:tabs>
        <w:tab w:val="left" w:pos="567"/>
      </w:tabs>
      <w:rPr>
        <w:rFonts w:ascii="Arial" w:hAnsi="Arial" w:cs="Arial"/>
        <w:color w:val="595959" w:themeColor="text1" w:themeTint="A6"/>
        <w:sz w:val="20"/>
        <w:szCs w:val="20"/>
      </w:rPr>
    </w:pPr>
    <w:r xmlns:w="http://schemas.openxmlformats.org/wordprocessingml/2006/main">
      <w:rPr>
        <w:rFonts w:ascii="Arial" w:hAnsi="Arial" w:cs="Arial"/>
        <w:color w:val="595959" w:themeColor="text1" w:themeTint="A6"/>
        <w:sz w:val="20"/>
        <w:szCs w:val="20"/>
      </w:rPr>
      <w:t>Beta</w:t>
    </w:r>
    <w:r xmlns:w="http://schemas.openxmlformats.org/wordprocessingml/2006/main" w:rsidR="008F76D7">
      <w:rPr>
        <w:rFonts w:ascii="Arial" w:hAnsi="Arial" w:cs="Arial"/>
        <w:color w:val="595959" w:themeColor="text1" w:themeTint="A6"/>
        <w:sz w:val="20"/>
        <w:szCs w:val="20"/>
      </w:rPr>
      <w:t xml:space="preserve"> Draft – See Caveats at </w:t>
    </w:r>
    <w:r xmlns:w="http://schemas.openxmlformats.org/wordprocessingml/2006/main" w:rsidRPr="009A60EA" w:rsidR="009A60EA">
      <w:rPr>
        <w:rFonts w:ascii="Arial" w:hAnsi="Arial" w:cs="Arial"/>
        <w:color w:val="595959" w:themeColor="text1" w:themeTint="A6"/>
        <w:sz w:val="20"/>
        <w:szCs w:val="20"/>
      </w:rPr>
      <w:t>http://www.who.int/classifications/icd11/caveats.html</w:t>
    </w:r>
    <w:r xmlns:w="http://schemas.openxmlformats.org/wordprocessingml/2006/main" w:rsidRPr="006929BC" w:rsidR="00B934EC">
      <w:rPr>
        <w:rFonts w:ascii="Arial" w:hAnsi="Arial" w:cs="Arial"/>
        <w:color w:val="595959" w:themeColor="text1" w:themeTint="A6"/>
        <w:sz w:val="20"/>
        <w:szCs w:val="20"/>
      </w:rPr>
      <w:tab/>
    </w:r>
    <w:r xmlns:w="http://schemas.openxmlformats.org/wordprocessingml/2006/main" w:rsidRPr="00E92033" w:rsidR="00251FD4">
      <w:rPr>
        <w:rFonts w:cs="Arial"/>
        <w:noProof/>
        <w:color w:val="595959" w:themeColor="text1" w:themeTint="A6"/>
        <w:szCs w:val="20"/>
        <w:lang w:eastAsia="zh-CN"/>
      </w:rPr>
      <mc:AlternateContent xmlns:mc="http://schemas.openxmlformats.org/markup-compatibility/2006">
        <mc:Choice Requires="wps">
          <w:drawing>
    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editId="17EC1614" wp14:anchorId="25C8803B">
              <wp:simplePos x="0" y="0"/>
              <wp:positionH relativeFrom="column">
                <wp:posOffset>322897</wp:posOffset>
              </wp:positionH>
              <wp:positionV relativeFrom="paragraph">
                <wp:posOffset>-6257607</wp:posOffset>
              </wp:positionV>
              <wp:extent cx="5798799" cy="2616682"/>
              <wp:effectExtent l="1514793" t="199707" r="1450657" b="193358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 rot="18523282">
                        <a:off x="0" y="0"/>
                        <a:ext cx="5798799" cy="261668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601AD" w:rsidR="00251FD4" w:rsidP="00251FD4" w:rsidRDefault="00251FD4">
                          <w:pPr>
                            <w:rPr>
                              <w:color w:val="CBCBCB"/>
                              <w:sz w:val="300"/>
                              <w:szCs w:val="300"/>
                            </w:rPr>
                          </w:pPr>
                          <w:r w:rsidRPr="001601AD">
                            <w:rPr>
                              <w:color w:val="CBCBCB"/>
                              <w:sz w:val="300"/>
                              <w:szCs w:val="300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25C8803B">
              <v:stroke joinstyle="miter"/>
              <v:path gradientshapeok="t" o:connecttype="rect"/>
            </v:shapetype>
            <v:shape xmlns:o="urn:schemas-microsoft-com:office:office" xmlns:v="urn:schemas-microsoft-com:vml" id="Text Box 1" style="position:absolute;margin-left:25.4pt;margin-top:-492.7pt;width:456.6pt;height:206.05pt;rotation:-336059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">
              <v:textbox>
                <w:txbxContent>
                  <w:p w:rsidRPr="001601AD" w:rsidR="00251FD4" w:rsidP="00251FD4" w:rsidRDefault="00251FD4">
                    <w:pPr>
                      <w:rPr>
                        <w:color w:val="CBCBCB"/>
                        <w:sz w:val="300"/>
                        <w:szCs w:val="300"/>
                      </w:rPr>
                    </w:pPr>
                    <w:r w:rsidRPr="001601AD">
                      <w:rPr>
                        <w:color w:val="CBCBCB"/>
                        <w:sz w:val="300"/>
                        <w:szCs w:val="300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 xmlns:w="http://schemas.openxmlformats.org/wordprocessingml/2006/main" w:rsidRPr="006929BC" w:rsidR="00B934EC">
      <w:rPr>
        <w:rFonts w:ascii="Arial" w:hAnsi="Arial" w:cs="Arial"/>
        <w:color w:val="595959" w:themeColor="text1" w:themeTint="A6"/>
        <w:sz w:val="20"/>
        <w:szCs w:val="20"/>
      </w:rPr>
      <w:tab/>
    </w:r>
    <w:sdt xmlns:w="http://schemas.openxmlformats.org/wordprocessingml/2006/main">
      <w:sdtPr>
        <w:rPr>
          <w:rFonts w:ascii="Arial" w:hAnsi="Arial" w:cs="Arial"/>
          <w:color w:val="595959" w:themeColor="text1" w:themeTint="A6"/>
          <w:sz w:val="20"/>
          <w:szCs w:val="20"/>
        </w:rPr>
        <w:id w:val="-1872373437"/>
        <w:docPartObj>
          <w:docPartGallery w:val="Page Numbers (Bottom of Page)"/>
          <w:docPartUnique/>
        </w:docPartObj>
      </w:sdtPr>
      <w:sdtEndPr>
        <w:rPr>
          <w:i/>
          <w:noProof/>
          <w:sz w:val="18"/>
          <w:szCs w:val="18"/>
        </w:rPr>
      </w:sdtEndPr>
      <w:sdtContent>
        <w:r w:rsidRPr="006929BC" w:rsidR="008968D2">
          <w:rPr>
            <w:rFonts w:ascii="Arial" w:hAnsi="Arial" w:cs="Arial"/>
            <w:color w:val="595959" w:themeColor="text1" w:themeTint="A6"/>
            <w:sz w:val="20"/>
            <w:szCs w:val="20"/>
          </w:rPr>
          <w:fldChar w:fldCharType="begin"/>
        </w:r>
        <w:r w:rsidRPr="006929BC" w:rsidR="008968D2">
          <w:rPr>
            <w:rFonts w:ascii="Arial" w:hAnsi="Arial" w:cs="Arial"/>
            <w:color w:val="595959" w:themeColor="text1" w:themeTint="A6"/>
            <w:sz w:val="20"/>
            <w:szCs w:val="20"/>
          </w:rPr>
          <w:instrText xml:space="preserve"> PAGE   \* MERGEFORMAT </w:instrText>
        </w:r>
        <w:r w:rsidRPr="006929BC" w:rsidR="008968D2">
          <w:rPr>
            <w:rFonts w:ascii="Arial" w:hAnsi="Arial" w:cs="Arial"/>
            <w:color w:val="595959" w:themeColor="text1" w:themeTint="A6"/>
            <w:sz w:val="20"/>
            <w:szCs w:val="20"/>
          </w:rPr>
          <w:fldChar w:fldCharType="separate"/>
        </w:r>
        <w:r w:rsidR="002806F1">
          <w:rPr>
            <w:rFonts w:ascii="Arial" w:hAnsi="Arial" w:cs="Arial"/>
            <w:noProof/>
            <w:color w:val="595959" w:themeColor="text1" w:themeTint="A6"/>
            <w:sz w:val="20"/>
            <w:szCs w:val="20"/>
          </w:rPr>
          <w:t>1</w:t>
        </w:r>
        <w:r w:rsidRPr="006929BC" w:rsidR="008968D2">
          <w:rPr>
            <w:rFonts w:ascii="Arial" w:hAnsi="Arial" w:cs="Arial"/>
            <w:noProof/>
            <w:color w:val="595959" w:themeColor="text1" w:themeTint="A6"/>
            <w:sz w:val="20"/>
            <w:szCs w:val="20"/>
          </w:rPr>
          <w:fldChar w:fldCharType="end"/>
        </w:r>
        <w:r w:rsidR="006728CF">
          <w:rPr>
            <w:rFonts w:ascii="Arial" w:hAnsi="Arial" w:cs="Arial"/>
            <w:noProof/>
            <w:color w:val="595959" w:themeColor="text1" w:themeTint="A6"/>
            <w:sz w:val="20"/>
            <w:szCs w:val="20"/>
          </w:rPr>
          <w:br/>
        </w:r>
      </w:sdtContent>
    </w:sdt>
    <w:r xmlns:w="http://schemas.openxmlformats.org/wordprocessingml/2006/main" w:rsidRPr="00767060" w:rsidR="006728CF">
      <w:rPr>
        <w:rFonts w:ascii="Arial" w:hAnsi="Arial" w:cs="Arial"/>
        <w:i/>
        <w:noProof/>
        <w:color w:val="595959" w:themeColor="text1" w:themeTint="A6"/>
        <w:sz w:val="18"/>
        <w:szCs w:val="18"/>
      </w:rPr>
      <w:t xml:space="preserve">Prepared using </w:t>
    </w:r>
    <w:r xmlns:w="http://schemas.openxmlformats.org/wordprocessingml/2006/main" w:rsidR="008F76D7">
      <w:rPr>
        <w:rFonts w:ascii="Arial" w:hAnsi="Arial" w:cs="Arial"/>
        <w:i/>
        <w:noProof/>
        <w:color w:val="595959" w:themeColor="text1" w:themeTint="A6"/>
        <w:sz w:val="18"/>
        <w:szCs w:val="18"/>
      </w:rPr>
      <w:t>the content as</w:t>
    </w:r>
    <w:r xmlns:w="http://schemas.openxmlformats.org/wordprocessingml/2006/main" w:rsidRPr="00767060" w:rsidR="006728CF">
      <w:rPr>
        <w:rFonts w:ascii="Arial" w:hAnsi="Arial" w:cs="Arial"/>
        <w:i/>
        <w:noProof/>
        <w:color w:val="595959" w:themeColor="text1" w:themeTint="A6"/>
        <w:sz w:val="18"/>
        <w:szCs w:val="18"/>
      </w:rPr>
      <w:t xml:space="preserve"> of 30 Apr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F28" w:rsidRDefault="00036F28" w:rsidP="008968D2">
      <w:pPr>
        <w:spacing w:after="0" w:line="240" w:lineRule="auto"/>
      </w:pPr>
      <w:r>
        <w:separator/>
      </w:r>
    </w:p>
  </w:footnote>
  <w:footnote w:type="continuationSeparator" w:id="0">
    <w:p w:rsidR="00036F28" w:rsidRDefault="00036F28" w:rsidP="0089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FD4" w:rsidRDefault="00251FD4">
    <w:pPr xmlns:w="http://schemas.openxmlformats.org/wordprocessingml/2006/main">
      <w:pStyle w:val="Header"/>
    </w:pPr>
    <w:r xmlns:w="http://schemas.openxmlformats.org/wordprocessingml/2006/main" w:rsidRPr="00E92033">
      <w:rPr>
        <w:rFonts w:cs="Arial"/>
        <w:noProof/>
        <w:color w:val="595959" w:themeColor="text1" w:themeTint="A6"/>
        <w:szCs w:val="20"/>
        <w:lang w:eastAsia="zh-CN"/>
      </w:rPr>
      <mc:AlternateContent xmlns:mc="http://schemas.openxmlformats.org/markup-compatibility/2006">
        <mc:Choice Requires="wps">
          <w:drawing>
            <wp:anchor xmlns:wp14="http://schemas.microsoft.com/office/word/2010/wordprocessingDrawing" xmlns:wp="http://schemas.openxmlformats.org/drawingml/2006/wordprocessingDrawing" distT="0" distB="0" distL="114300" distR="114300" simplePos="0" relativeHeight="251656704" behindDoc="0" locked="0" layoutInCell="1" allowOverlap="1" wp14:editId="0024D0E4" wp14:anchorId="3803AD86">
              <wp:simplePos x="0" y="0"/>
              <wp:positionH relativeFrom="column">
                <wp:posOffset>195225</wp:posOffset>
              </wp:positionH>
              <wp:positionV relativeFrom="paragraph">
                <wp:posOffset>3251519</wp:posOffset>
              </wp:positionV>
              <wp:extent cx="5798185" cy="2616200"/>
              <wp:effectExtent l="1514793" t="199707" r="1450657" b="193358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 rot="18523282">
                        <a:off x="0" y="0"/>
                        <a:ext cx="5798185" cy="2616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601AD" w:rsidR="001601AD" w:rsidP="001601AD" w:rsidRDefault="001601AD">
                          <w:pPr>
                            <w:rPr>
                              <w:color w:val="CBCBCB"/>
                              <w:sz w:val="300"/>
                              <w:szCs w:val="300"/>
                            </w:rPr>
                          </w:pPr>
                          <w:r w:rsidRPr="001601AD">
                            <w:rPr>
                              <w:color w:val="CBCBCB"/>
                              <w:sz w:val="300"/>
                              <w:szCs w:val="300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803AD86">
              <v:stroke joinstyle="miter"/>
              <v:path gradientshapeok="t" o:connecttype="rect"/>
            </v:shapetype>
            <v:shape xmlns:o="urn:schemas-microsoft-com:office:office" xmlns:v="urn:schemas-microsoft-com:vml" id="Text Box 2" style="position:absolute;margin-left:15.35pt;margin-top:256.05pt;width:456.55pt;height:206pt;rotation:-3360597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">
              <v:textbox>
                <w:txbxContent>
                  <w:p w:rsidRPr="001601AD" w:rsidR="001601AD" w:rsidP="001601AD" w:rsidRDefault="001601AD">
                    <w:pPr>
                      <w:rPr>
                        <w:color w:val="CBCBCB"/>
                        <w:sz w:val="300"/>
                        <w:szCs w:val="300"/>
                      </w:rPr>
                    </w:pPr>
                    <w:r w:rsidRPr="001601AD">
                      <w:rPr>
                        <w:color w:val="CBCBCB"/>
                        <w:sz w:val="300"/>
                        <w:szCs w:val="300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929BC" w:rsidR="008C647D" w:rsidRDefault="008C647D">
    <w:pPr xmlns:w="http://schemas.openxmlformats.org/wordprocessingml/2006/main">
      <w:pStyle w:val="Header"/>
      <w:rPr>
        <w:rFonts w:cs="Arial"/>
        <w:szCs w:val="20"/>
      </w:rPr>
    </w:pPr>
    <w:r xmlns:w="http://schemas.openxmlformats.org/wordprocessingml/2006/main" w:rsidRPr="006929BC">
      <w:rPr>
        <w:rFonts w:cs="Arial"/>
        <w:szCs w:val="20"/>
      </w:rPr>
      <w:t>INTERNATIONAL CLASSIFICATION OF DISEASES</w:t>
    </w:r>
    <w:r xmlns:w="http://schemas.openxmlformats.org/wordprocessingml/2006/main" w:rsidR="00C707F9">
      <w:rPr>
        <w:rFonts w:cs="Arial"/>
        <w:szCs w:val="20"/>
      </w:rPr>
      <w:t xml:space="preserve"> - </w:t>
    </w:r>
    <w:r xmlns:w="http://schemas.openxmlformats.org/wordprocessingml/2006/main" w:rsidRPr="00C707F9" w:rsidR="00C707F9">
      <w:rPr>
        <w:rFonts w:cs="Arial"/>
        <w:i/>
        <w:szCs w:val="20"/>
      </w:rPr>
      <w:t>Ophthalmology Speciality Linearization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C67" w:rsidRDefault="00036F28">
    <w:pPr xmlns:w="http://schemas.openxmlformats.org/wordprocessingml/2006/main">
      <w:pStyle w:val="Header"/>
    </w:pPr>
    <w:r xmlns:w="http://schemas.openxmlformats.org/wordprocessingml/2006/main">
      <w:rPr>
        <w:noProof/>
      </w:rPr>
      <w:pict>
        <v:shapetype xmlns:o="urn:schemas-microsoft-com:office:office" xmlns:v="urn:schemas-microsoft-com:vml"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xmlns:o="urn:schemas-microsoft-com:office:office" xmlns:v="urn:schemas-microsoft-com:vml" id="PowerPlusWaterMarkObject1078725775" style="position:absolute;margin-left:0;margin-top:0;width:397.7pt;height:238.6pt;rotation:315;z-index:-251657728;mso-position-horizontal:center;mso-position-horizontal-relative:margin;mso-position-vertical:center;mso-position-vertical-relative:margin" o:spid="_x0000_s2056" o:allowincell="f" fillcolor="silver" stroked="f" type="#_x0000_t136">
          <v:fill opacity=".5"/>
          <v:textpath style="font-family:&quot;Calibri&quot;;font-size:1pt" string="DRAFT"/>
          <w10:wrap xmlns:w10="urn:schemas-microsoft-com:office:word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FEB"/>
    <w:multiLevelType w:val="hybridMultilevel"/>
    <w:tmpl w:val="5B7C281A"/>
    <w:lvl w:ilvl="0" w:tplc="F13AC194">
      <w:start w:val="1"/>
      <w:numFmt w:val="bullet"/>
      <w:pStyle w:val="ListOfBlocks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B4F124">
      <w:start w:val="1"/>
      <w:numFmt w:val="bullet"/>
      <w:pStyle w:val="ListOfBlocks2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21A654A">
      <w:start w:val="1"/>
      <w:numFmt w:val="bullet"/>
      <w:pStyle w:val="ListOfBlocks3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B2C7C6E">
      <w:start w:val="1"/>
      <w:numFmt w:val="bullet"/>
      <w:pStyle w:val="ListOfBlocks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54207E">
      <w:start w:val="1"/>
      <w:numFmt w:val="bullet"/>
      <w:pStyle w:val="ListOfBlocks5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3220497C">
      <w:start w:val="1"/>
      <w:numFmt w:val="bullet"/>
      <w:pStyle w:val="ListOfBlocks6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evenAndOddHeaders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FB"/>
    <w:rsid w:val="000036DE"/>
    <w:rsid w:val="00011F92"/>
    <w:rsid w:val="0001494C"/>
    <w:rsid w:val="00017B14"/>
    <w:rsid w:val="0002664C"/>
    <w:rsid w:val="00036F28"/>
    <w:rsid w:val="00040D31"/>
    <w:rsid w:val="00042FD9"/>
    <w:rsid w:val="000448D6"/>
    <w:rsid w:val="00050A82"/>
    <w:rsid w:val="00057EBF"/>
    <w:rsid w:val="0006009C"/>
    <w:rsid w:val="00075AE2"/>
    <w:rsid w:val="00092010"/>
    <w:rsid w:val="000A47F5"/>
    <w:rsid w:val="000A4BF6"/>
    <w:rsid w:val="000B353B"/>
    <w:rsid w:val="000B48A5"/>
    <w:rsid w:val="000C47BB"/>
    <w:rsid w:val="000C6FDE"/>
    <w:rsid w:val="000E02A9"/>
    <w:rsid w:val="000E0659"/>
    <w:rsid w:val="000E7E0A"/>
    <w:rsid w:val="000F2302"/>
    <w:rsid w:val="000F263C"/>
    <w:rsid w:val="000F6FB1"/>
    <w:rsid w:val="001061C8"/>
    <w:rsid w:val="00120E05"/>
    <w:rsid w:val="00122E8D"/>
    <w:rsid w:val="00126596"/>
    <w:rsid w:val="00133711"/>
    <w:rsid w:val="001366AB"/>
    <w:rsid w:val="0014769E"/>
    <w:rsid w:val="001506D8"/>
    <w:rsid w:val="0015277B"/>
    <w:rsid w:val="001601AD"/>
    <w:rsid w:val="00162223"/>
    <w:rsid w:val="00164209"/>
    <w:rsid w:val="00171377"/>
    <w:rsid w:val="00184B3E"/>
    <w:rsid w:val="00197DB4"/>
    <w:rsid w:val="001A28B7"/>
    <w:rsid w:val="001A6D11"/>
    <w:rsid w:val="001B43A3"/>
    <w:rsid w:val="001D5980"/>
    <w:rsid w:val="001E2F99"/>
    <w:rsid w:val="0020037F"/>
    <w:rsid w:val="002043E0"/>
    <w:rsid w:val="00215BDA"/>
    <w:rsid w:val="0022114B"/>
    <w:rsid w:val="0023424D"/>
    <w:rsid w:val="00236D77"/>
    <w:rsid w:val="0024162A"/>
    <w:rsid w:val="00242886"/>
    <w:rsid w:val="002439A6"/>
    <w:rsid w:val="00251FD4"/>
    <w:rsid w:val="002674BE"/>
    <w:rsid w:val="002712C3"/>
    <w:rsid w:val="0027206A"/>
    <w:rsid w:val="002730ED"/>
    <w:rsid w:val="00274B3B"/>
    <w:rsid w:val="00277F3F"/>
    <w:rsid w:val="002806F1"/>
    <w:rsid w:val="002865D8"/>
    <w:rsid w:val="0029441F"/>
    <w:rsid w:val="002957E5"/>
    <w:rsid w:val="002A13D4"/>
    <w:rsid w:val="002A2A57"/>
    <w:rsid w:val="002A6E54"/>
    <w:rsid w:val="002D24E9"/>
    <w:rsid w:val="002D414D"/>
    <w:rsid w:val="002D471D"/>
    <w:rsid w:val="002D4F9B"/>
    <w:rsid w:val="002D79C1"/>
    <w:rsid w:val="002E4AE7"/>
    <w:rsid w:val="002E5F9C"/>
    <w:rsid w:val="002F5ED6"/>
    <w:rsid w:val="002F646B"/>
    <w:rsid w:val="00300389"/>
    <w:rsid w:val="00301378"/>
    <w:rsid w:val="00320DF4"/>
    <w:rsid w:val="00347CBF"/>
    <w:rsid w:val="00355BB5"/>
    <w:rsid w:val="00357674"/>
    <w:rsid w:val="0036205F"/>
    <w:rsid w:val="00363CCF"/>
    <w:rsid w:val="00377988"/>
    <w:rsid w:val="0039451E"/>
    <w:rsid w:val="00394630"/>
    <w:rsid w:val="00396CA9"/>
    <w:rsid w:val="003A2063"/>
    <w:rsid w:val="003B300A"/>
    <w:rsid w:val="003E1573"/>
    <w:rsid w:val="003F1C2A"/>
    <w:rsid w:val="003F5E6A"/>
    <w:rsid w:val="00403E07"/>
    <w:rsid w:val="00404525"/>
    <w:rsid w:val="004166CF"/>
    <w:rsid w:val="00422329"/>
    <w:rsid w:val="004250C5"/>
    <w:rsid w:val="004253F9"/>
    <w:rsid w:val="00427778"/>
    <w:rsid w:val="00442E88"/>
    <w:rsid w:val="004543F1"/>
    <w:rsid w:val="00457138"/>
    <w:rsid w:val="00471192"/>
    <w:rsid w:val="00482123"/>
    <w:rsid w:val="004842B8"/>
    <w:rsid w:val="00485258"/>
    <w:rsid w:val="0049359A"/>
    <w:rsid w:val="0049392E"/>
    <w:rsid w:val="00495015"/>
    <w:rsid w:val="004A4DE1"/>
    <w:rsid w:val="004A5E3D"/>
    <w:rsid w:val="004B1B12"/>
    <w:rsid w:val="004B3ECD"/>
    <w:rsid w:val="004C2DA3"/>
    <w:rsid w:val="004C729A"/>
    <w:rsid w:val="004D156D"/>
    <w:rsid w:val="004D41A3"/>
    <w:rsid w:val="004D5E12"/>
    <w:rsid w:val="004E0A20"/>
    <w:rsid w:val="004F53B5"/>
    <w:rsid w:val="004F6513"/>
    <w:rsid w:val="005005F9"/>
    <w:rsid w:val="00510C08"/>
    <w:rsid w:val="00514BFB"/>
    <w:rsid w:val="00530DB0"/>
    <w:rsid w:val="00546419"/>
    <w:rsid w:val="00576E2E"/>
    <w:rsid w:val="00577157"/>
    <w:rsid w:val="00584D24"/>
    <w:rsid w:val="00593BA7"/>
    <w:rsid w:val="00597657"/>
    <w:rsid w:val="005A0488"/>
    <w:rsid w:val="005A0F7B"/>
    <w:rsid w:val="005A7240"/>
    <w:rsid w:val="005D40E5"/>
    <w:rsid w:val="005E2F6A"/>
    <w:rsid w:val="00603D29"/>
    <w:rsid w:val="00610410"/>
    <w:rsid w:val="006126DF"/>
    <w:rsid w:val="00612F37"/>
    <w:rsid w:val="0061575B"/>
    <w:rsid w:val="00615B22"/>
    <w:rsid w:val="0062614B"/>
    <w:rsid w:val="00636649"/>
    <w:rsid w:val="00655ADD"/>
    <w:rsid w:val="0065728A"/>
    <w:rsid w:val="006728CF"/>
    <w:rsid w:val="00673B16"/>
    <w:rsid w:val="006837D7"/>
    <w:rsid w:val="00691299"/>
    <w:rsid w:val="006929BC"/>
    <w:rsid w:val="006A23B5"/>
    <w:rsid w:val="006A7930"/>
    <w:rsid w:val="006C06DC"/>
    <w:rsid w:val="006D10FB"/>
    <w:rsid w:val="006E4B1D"/>
    <w:rsid w:val="006F4E22"/>
    <w:rsid w:val="006F5D02"/>
    <w:rsid w:val="00712F22"/>
    <w:rsid w:val="007204F4"/>
    <w:rsid w:val="00723E5D"/>
    <w:rsid w:val="007306B9"/>
    <w:rsid w:val="00730AA4"/>
    <w:rsid w:val="00734135"/>
    <w:rsid w:val="00735F9E"/>
    <w:rsid w:val="0074038A"/>
    <w:rsid w:val="007567C5"/>
    <w:rsid w:val="00766E7A"/>
    <w:rsid w:val="00767060"/>
    <w:rsid w:val="0077138C"/>
    <w:rsid w:val="0078702C"/>
    <w:rsid w:val="007910B9"/>
    <w:rsid w:val="00795929"/>
    <w:rsid w:val="007A44B2"/>
    <w:rsid w:val="007A7D3C"/>
    <w:rsid w:val="007C1B7B"/>
    <w:rsid w:val="007D2C40"/>
    <w:rsid w:val="007E04B1"/>
    <w:rsid w:val="007E5770"/>
    <w:rsid w:val="007F675E"/>
    <w:rsid w:val="008001DE"/>
    <w:rsid w:val="00812116"/>
    <w:rsid w:val="00813366"/>
    <w:rsid w:val="008145F6"/>
    <w:rsid w:val="00824AD4"/>
    <w:rsid w:val="00854109"/>
    <w:rsid w:val="00870A5E"/>
    <w:rsid w:val="0087102C"/>
    <w:rsid w:val="0087147A"/>
    <w:rsid w:val="0088326A"/>
    <w:rsid w:val="008862AF"/>
    <w:rsid w:val="00887292"/>
    <w:rsid w:val="00893D25"/>
    <w:rsid w:val="008968D2"/>
    <w:rsid w:val="008A2070"/>
    <w:rsid w:val="008A5422"/>
    <w:rsid w:val="008B3F69"/>
    <w:rsid w:val="008C5F4C"/>
    <w:rsid w:val="008C647D"/>
    <w:rsid w:val="008C6A2D"/>
    <w:rsid w:val="008C7CF9"/>
    <w:rsid w:val="008D19DA"/>
    <w:rsid w:val="008D44F0"/>
    <w:rsid w:val="008F0CB6"/>
    <w:rsid w:val="008F1CF8"/>
    <w:rsid w:val="008F3846"/>
    <w:rsid w:val="008F52E4"/>
    <w:rsid w:val="008F53DC"/>
    <w:rsid w:val="008F76D7"/>
    <w:rsid w:val="00903593"/>
    <w:rsid w:val="00905668"/>
    <w:rsid w:val="009139D8"/>
    <w:rsid w:val="00921A0C"/>
    <w:rsid w:val="0092449C"/>
    <w:rsid w:val="009268D2"/>
    <w:rsid w:val="00940066"/>
    <w:rsid w:val="00944E06"/>
    <w:rsid w:val="009546FB"/>
    <w:rsid w:val="00954AC1"/>
    <w:rsid w:val="00955301"/>
    <w:rsid w:val="0096002B"/>
    <w:rsid w:val="0096651E"/>
    <w:rsid w:val="009762DC"/>
    <w:rsid w:val="009A0681"/>
    <w:rsid w:val="009A60EA"/>
    <w:rsid w:val="009C239C"/>
    <w:rsid w:val="009C4F1A"/>
    <w:rsid w:val="009C76C9"/>
    <w:rsid w:val="009D52C5"/>
    <w:rsid w:val="009D6C67"/>
    <w:rsid w:val="009E3E39"/>
    <w:rsid w:val="009E7456"/>
    <w:rsid w:val="009F0CC9"/>
    <w:rsid w:val="009F248C"/>
    <w:rsid w:val="009F5EF4"/>
    <w:rsid w:val="00A20A28"/>
    <w:rsid w:val="00A338AF"/>
    <w:rsid w:val="00A43A07"/>
    <w:rsid w:val="00A448C3"/>
    <w:rsid w:val="00A655F8"/>
    <w:rsid w:val="00A65BF1"/>
    <w:rsid w:val="00A70528"/>
    <w:rsid w:val="00A70A34"/>
    <w:rsid w:val="00A82F02"/>
    <w:rsid w:val="00A85F0C"/>
    <w:rsid w:val="00A91FE7"/>
    <w:rsid w:val="00AC0D35"/>
    <w:rsid w:val="00AE7B16"/>
    <w:rsid w:val="00AF092E"/>
    <w:rsid w:val="00AF327E"/>
    <w:rsid w:val="00B258C1"/>
    <w:rsid w:val="00B32F3F"/>
    <w:rsid w:val="00B40F60"/>
    <w:rsid w:val="00B41D69"/>
    <w:rsid w:val="00B66380"/>
    <w:rsid w:val="00B67993"/>
    <w:rsid w:val="00B7052C"/>
    <w:rsid w:val="00B7095E"/>
    <w:rsid w:val="00B84DE1"/>
    <w:rsid w:val="00B9238F"/>
    <w:rsid w:val="00B931BC"/>
    <w:rsid w:val="00B934EC"/>
    <w:rsid w:val="00BB3CC6"/>
    <w:rsid w:val="00BD1112"/>
    <w:rsid w:val="00BF1DD9"/>
    <w:rsid w:val="00C01174"/>
    <w:rsid w:val="00C02D0B"/>
    <w:rsid w:val="00C12E41"/>
    <w:rsid w:val="00C437E7"/>
    <w:rsid w:val="00C45EFD"/>
    <w:rsid w:val="00C55AC0"/>
    <w:rsid w:val="00C562D4"/>
    <w:rsid w:val="00C564C4"/>
    <w:rsid w:val="00C707F9"/>
    <w:rsid w:val="00C8148F"/>
    <w:rsid w:val="00C817CF"/>
    <w:rsid w:val="00C923F9"/>
    <w:rsid w:val="00C92446"/>
    <w:rsid w:val="00C9474E"/>
    <w:rsid w:val="00C97F67"/>
    <w:rsid w:val="00CA7447"/>
    <w:rsid w:val="00CB09BC"/>
    <w:rsid w:val="00CB76AD"/>
    <w:rsid w:val="00CC2377"/>
    <w:rsid w:val="00CC3C59"/>
    <w:rsid w:val="00CD68F4"/>
    <w:rsid w:val="00CD7AF8"/>
    <w:rsid w:val="00CE3A2F"/>
    <w:rsid w:val="00CE3ABF"/>
    <w:rsid w:val="00CF6DDF"/>
    <w:rsid w:val="00D016B5"/>
    <w:rsid w:val="00D02239"/>
    <w:rsid w:val="00D02DF5"/>
    <w:rsid w:val="00D06C9B"/>
    <w:rsid w:val="00D117AF"/>
    <w:rsid w:val="00D14283"/>
    <w:rsid w:val="00D2389F"/>
    <w:rsid w:val="00D24ABA"/>
    <w:rsid w:val="00D45245"/>
    <w:rsid w:val="00D45E12"/>
    <w:rsid w:val="00D50062"/>
    <w:rsid w:val="00D51C7C"/>
    <w:rsid w:val="00D5388D"/>
    <w:rsid w:val="00D55A83"/>
    <w:rsid w:val="00D63A4D"/>
    <w:rsid w:val="00D713A5"/>
    <w:rsid w:val="00D80EB9"/>
    <w:rsid w:val="00D9583A"/>
    <w:rsid w:val="00DA69F6"/>
    <w:rsid w:val="00DC26FA"/>
    <w:rsid w:val="00DE0348"/>
    <w:rsid w:val="00DE3D7F"/>
    <w:rsid w:val="00DF16B4"/>
    <w:rsid w:val="00DF16E6"/>
    <w:rsid w:val="00DF55D0"/>
    <w:rsid w:val="00DF7159"/>
    <w:rsid w:val="00DF7FA5"/>
    <w:rsid w:val="00E05AAB"/>
    <w:rsid w:val="00E05FA5"/>
    <w:rsid w:val="00E17439"/>
    <w:rsid w:val="00E26879"/>
    <w:rsid w:val="00E26FE5"/>
    <w:rsid w:val="00E27F09"/>
    <w:rsid w:val="00E37127"/>
    <w:rsid w:val="00E41002"/>
    <w:rsid w:val="00E47A6E"/>
    <w:rsid w:val="00E540E4"/>
    <w:rsid w:val="00E56510"/>
    <w:rsid w:val="00E60AAB"/>
    <w:rsid w:val="00E61D40"/>
    <w:rsid w:val="00E67BFB"/>
    <w:rsid w:val="00E82C7D"/>
    <w:rsid w:val="00E830BA"/>
    <w:rsid w:val="00E84D40"/>
    <w:rsid w:val="00E90746"/>
    <w:rsid w:val="00E92033"/>
    <w:rsid w:val="00EA5C03"/>
    <w:rsid w:val="00EA640E"/>
    <w:rsid w:val="00EA6644"/>
    <w:rsid w:val="00EB381A"/>
    <w:rsid w:val="00EB6243"/>
    <w:rsid w:val="00ED347B"/>
    <w:rsid w:val="00ED3B7C"/>
    <w:rsid w:val="00EE5260"/>
    <w:rsid w:val="00EF0E98"/>
    <w:rsid w:val="00EF2609"/>
    <w:rsid w:val="00EF3503"/>
    <w:rsid w:val="00F01188"/>
    <w:rsid w:val="00F0164D"/>
    <w:rsid w:val="00F01F0D"/>
    <w:rsid w:val="00F21E76"/>
    <w:rsid w:val="00F23B8F"/>
    <w:rsid w:val="00F254E3"/>
    <w:rsid w:val="00F57308"/>
    <w:rsid w:val="00F76EBB"/>
    <w:rsid w:val="00F77ACD"/>
    <w:rsid w:val="00F82857"/>
    <w:rsid w:val="00F862B2"/>
    <w:rsid w:val="00F90AC6"/>
    <w:rsid w:val="00FA6464"/>
    <w:rsid w:val="00FA7327"/>
    <w:rsid w:val="00FA7841"/>
    <w:rsid w:val="00FA7EBE"/>
    <w:rsid w:val="00FB6DCC"/>
    <w:rsid w:val="00FB7B8E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BD2166C4-DEDE-43FD-98A1-E0E72AA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88D"/>
  </w:style>
  <w:style w:type="paragraph" w:styleId="Heading1">
    <w:name w:val="heading 1"/>
    <w:basedOn w:val="Normal"/>
    <w:next w:val="Normal"/>
    <w:link w:val="Heading1Char"/>
    <w:uiPriority w:val="9"/>
    <w:qFormat/>
    <w:rsid w:val="00530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link w:val="ChapterTitleChar"/>
    <w:qFormat/>
    <w:rsid w:val="00394630"/>
    <w:pPr>
      <w:spacing w:before="240" w:after="360"/>
    </w:pPr>
    <w:rPr>
      <w:rFonts w:ascii="Arial" w:hAnsi="Arial"/>
      <w:color w:val="auto"/>
      <w:sz w:val="36"/>
    </w:rPr>
  </w:style>
  <w:style w:type="paragraph" w:customStyle="1" w:styleId="BlockTitle">
    <w:name w:val="BlockTitle"/>
    <w:basedOn w:val="ChapterTitle"/>
    <w:link w:val="BlockTitleChar"/>
    <w:qFormat/>
    <w:rsid w:val="004D41A3"/>
    <w:pPr>
      <w:spacing w:before="480" w:after="120" w:line="240" w:lineRule="auto"/>
    </w:pPr>
    <w:rPr>
      <w:rFonts w:ascii="Arial Narrow" w:hAnsi="Arial Narrow"/>
      <w:b w:val="0"/>
      <w:sz w:val="28"/>
    </w:rPr>
  </w:style>
  <w:style w:type="paragraph" w:customStyle="1" w:styleId="FirstLevelCategoryTitlePara">
    <w:name w:val="FirstLevelCategoryTitlePara"/>
    <w:basedOn w:val="CategoryTitlePara"/>
    <w:qFormat/>
    <w:rsid w:val="00FA7EBE"/>
    <w:pPr>
      <w:tabs>
        <w:tab w:val="left" w:pos="1588"/>
      </w:tabs>
    </w:pPr>
  </w:style>
  <w:style w:type="character" w:customStyle="1" w:styleId="Code1">
    <w:name w:val="Code1"/>
    <w:basedOn w:val="Code"/>
    <w:uiPriority w:val="1"/>
    <w:qFormat/>
    <w:rsid w:val="00F0164D"/>
    <w:rPr>
      <w:rFonts w:ascii="Arial" w:hAnsi="Arial"/>
      <w:b w:val="0"/>
      <w:color w:val="FFFFFF" w:themeColor="background1"/>
      <w:sz w:val="22"/>
      <w:bdr w:val="none" w:sz="0" w:space="0" w:color="auto"/>
      <w:shd w:val="clear" w:color="auto" w:fill="000000" w:themeFill="text1"/>
    </w:rPr>
  </w:style>
  <w:style w:type="character" w:customStyle="1" w:styleId="Code2">
    <w:name w:val="Code2"/>
    <w:basedOn w:val="Code1"/>
    <w:uiPriority w:val="1"/>
    <w:qFormat/>
    <w:rsid w:val="00DF16E6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ode3">
    <w:name w:val="Code3"/>
    <w:basedOn w:val="Code2"/>
    <w:uiPriority w:val="1"/>
    <w:qFormat/>
    <w:rsid w:val="002D414D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ode4">
    <w:name w:val="Code4"/>
    <w:basedOn w:val="Code3"/>
    <w:uiPriority w:val="1"/>
    <w:qFormat/>
    <w:rsid w:val="00F0164D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ategoryTitle">
    <w:name w:val="CategoryTitle"/>
    <w:basedOn w:val="DefaultParagraphFont"/>
    <w:uiPriority w:val="1"/>
    <w:qFormat/>
    <w:rsid w:val="000448D6"/>
    <w:rPr>
      <w:rFonts w:ascii="Arial" w:hAnsi="Arial"/>
      <w:b w:val="0"/>
      <w:color w:val="auto"/>
      <w:sz w:val="20"/>
    </w:rPr>
  </w:style>
  <w:style w:type="character" w:customStyle="1" w:styleId="CategoryTitle1">
    <w:name w:val="CategoryTitle1"/>
    <w:basedOn w:val="CategoryTitle"/>
    <w:uiPriority w:val="1"/>
    <w:qFormat/>
    <w:rsid w:val="000448D6"/>
    <w:rPr>
      <w:rFonts w:ascii="Arial" w:hAnsi="Arial"/>
      <w:b/>
      <w:color w:val="auto"/>
      <w:sz w:val="22"/>
    </w:rPr>
  </w:style>
  <w:style w:type="character" w:customStyle="1" w:styleId="CategoryTitle2">
    <w:name w:val="CategoryTitle2"/>
    <w:basedOn w:val="CategoryTitle1"/>
    <w:uiPriority w:val="1"/>
    <w:qFormat/>
    <w:rsid w:val="000448D6"/>
    <w:rPr>
      <w:rFonts w:ascii="Arial" w:hAnsi="Arial"/>
      <w:b/>
      <w:color w:val="auto"/>
      <w:sz w:val="20"/>
    </w:rPr>
  </w:style>
  <w:style w:type="character" w:customStyle="1" w:styleId="Code">
    <w:name w:val="Code"/>
    <w:basedOn w:val="DefaultParagraphFont"/>
    <w:uiPriority w:val="1"/>
    <w:qFormat/>
    <w:rsid w:val="00584D24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ategoryTitle3">
    <w:name w:val="CategoryTitle3"/>
    <w:basedOn w:val="CategoryTitle2"/>
    <w:uiPriority w:val="1"/>
    <w:qFormat/>
    <w:rsid w:val="000448D6"/>
    <w:rPr>
      <w:rFonts w:ascii="Arial" w:hAnsi="Arial"/>
      <w:b w:val="0"/>
      <w:color w:val="auto"/>
      <w:sz w:val="20"/>
    </w:rPr>
  </w:style>
  <w:style w:type="character" w:customStyle="1" w:styleId="CategoryTitle4">
    <w:name w:val="CategoryTitle4"/>
    <w:basedOn w:val="CategoryTitle3"/>
    <w:uiPriority w:val="1"/>
    <w:qFormat/>
    <w:rsid w:val="000448D6"/>
    <w:rPr>
      <w:rFonts w:ascii="Arial" w:hAnsi="Arial"/>
      <w:b w:val="0"/>
      <w:color w:val="auto"/>
      <w:sz w:val="20"/>
    </w:rPr>
  </w:style>
  <w:style w:type="paragraph" w:customStyle="1" w:styleId="ChapterText">
    <w:name w:val="ChapterText"/>
    <w:basedOn w:val="Heading1"/>
    <w:link w:val="ChapterTextChar"/>
    <w:qFormat/>
    <w:rsid w:val="000A4BF6"/>
    <w:pPr>
      <w:pageBreakBefore/>
      <w:pBdr>
        <w:bottom w:val="single" w:sz="4" w:space="1" w:color="auto"/>
      </w:pBdr>
      <w:spacing w:before="240" w:line="240" w:lineRule="auto"/>
    </w:pPr>
    <w:rPr>
      <w:rFonts w:ascii="Arial" w:hAnsi="Arial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30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lockTitleCode">
    <w:name w:val="BlockTitleCode"/>
    <w:basedOn w:val="BlockTitle"/>
    <w:link w:val="BlockTitleCodeChar"/>
    <w:qFormat/>
    <w:rsid w:val="00C437E7"/>
    <w:pPr>
      <w:spacing w:before="0" w:after="360"/>
    </w:pPr>
  </w:style>
  <w:style w:type="character" w:customStyle="1" w:styleId="ChapterTextChar">
    <w:name w:val="ChapterText Char"/>
    <w:basedOn w:val="Heading1Char"/>
    <w:link w:val="ChapterText"/>
    <w:rsid w:val="000A4BF6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character" w:customStyle="1" w:styleId="ChapterTitleChar">
    <w:name w:val="ChapterTitle Char"/>
    <w:basedOn w:val="DefaultParagraphFont"/>
    <w:link w:val="ChapterTitle"/>
    <w:rsid w:val="00394630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lockTitleChar">
    <w:name w:val="BlockTitle Char"/>
    <w:basedOn w:val="ChapterTitleChar"/>
    <w:link w:val="BlockTitle"/>
    <w:rsid w:val="004D41A3"/>
    <w:rPr>
      <w:rFonts w:ascii="Arial Narrow" w:eastAsiaTheme="majorEastAsia" w:hAnsi="Arial Narrow" w:cstheme="majorBidi"/>
      <w:b w:val="0"/>
      <w:bCs/>
      <w:sz w:val="28"/>
      <w:szCs w:val="28"/>
    </w:rPr>
  </w:style>
  <w:style w:type="paragraph" w:customStyle="1" w:styleId="CategoryDefinition">
    <w:name w:val="CategoryDefinition"/>
    <w:basedOn w:val="ChOrBlockDefinition"/>
    <w:qFormat/>
    <w:rsid w:val="002806F1"/>
    <w:pPr>
      <w:spacing w:after="120"/>
      <w:ind w:left="1584"/>
    </w:pPr>
  </w:style>
  <w:style w:type="character" w:customStyle="1" w:styleId="BlockTitleCodeChar">
    <w:name w:val="BlockTitleCode Char"/>
    <w:basedOn w:val="BlockTitleChar"/>
    <w:link w:val="BlockTitleCode"/>
    <w:rsid w:val="00C437E7"/>
    <w:rPr>
      <w:rFonts w:ascii="Arial" w:eastAsiaTheme="majorEastAsia" w:hAnsi="Arial" w:cstheme="majorBidi"/>
      <w:b w:val="0"/>
      <w:bCs/>
      <w:sz w:val="28"/>
      <w:szCs w:val="28"/>
    </w:rPr>
  </w:style>
  <w:style w:type="paragraph" w:customStyle="1" w:styleId="CategoryTitlePara">
    <w:name w:val="CategoryTitlePara"/>
    <w:basedOn w:val="Normal"/>
    <w:qFormat/>
    <w:rsid w:val="002806F1"/>
    <w:pPr>
      <w:keepNext/>
      <w:keepLines/>
      <w:spacing w:before="120" w:after="80" w:line="240" w:lineRule="auto"/>
      <w:ind w:left="1584" w:hanging="1584"/>
    </w:pPr>
  </w:style>
  <w:style w:type="paragraph" w:styleId="Header">
    <w:name w:val="header"/>
    <w:basedOn w:val="Normal"/>
    <w:link w:val="HeaderChar"/>
    <w:uiPriority w:val="99"/>
    <w:unhideWhenUsed/>
    <w:rsid w:val="00F862B2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862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9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2"/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paragraph" w:customStyle="1" w:styleId="ChOrBlockDefinition">
    <w:name w:val="ChOrBlockDefinition"/>
    <w:basedOn w:val="Normal"/>
    <w:qFormat/>
    <w:rsid w:val="00B67993"/>
    <w:pPr>
      <w:keepNext/>
      <w:keepLines/>
      <w:jc w:val="both"/>
    </w:pPr>
    <w:rPr>
      <w:rFonts w:ascii="Arial" w:hAnsi="Arial"/>
      <w:sz w:val="20"/>
    </w:rPr>
  </w:style>
  <w:style w:type="paragraph" w:customStyle="1" w:styleId="ListTypePropertyFirstLine">
    <w:name w:val="ListTypePropertyFirstLine"/>
    <w:basedOn w:val="ChOrBlockListTypePropertyFirstLine"/>
    <w:qFormat/>
    <w:rsid w:val="004B3ECD"/>
    <w:pPr>
      <w:tabs>
        <w:tab w:val="left" w:pos="2880"/>
      </w:tabs>
      <w:ind w:left="3960" w:hanging="2376"/>
    </w:pPr>
  </w:style>
  <w:style w:type="paragraph" w:customStyle="1" w:styleId="ChOrBlockListTypePropertyFirstLine">
    <w:name w:val="ChOrBlockListTypePropertyFirstLine"/>
    <w:basedOn w:val="CategoryTitlePara"/>
    <w:qFormat/>
    <w:rsid w:val="007910B9"/>
    <w:pPr>
      <w:tabs>
        <w:tab w:val="left" w:pos="1584"/>
      </w:tabs>
      <w:spacing w:after="120"/>
      <w:ind w:left="2722" w:hanging="2722"/>
    </w:pPr>
    <w:rPr>
      <w:rFonts w:ascii="Arial" w:hAnsi="Arial"/>
      <w:sz w:val="20"/>
    </w:rPr>
  </w:style>
  <w:style w:type="paragraph" w:customStyle="1" w:styleId="ListTypeProperty">
    <w:name w:val="ListTypeProperty"/>
    <w:basedOn w:val="ChOrBlockListTypeProperty"/>
    <w:qFormat/>
    <w:rsid w:val="004B3ECD"/>
    <w:pPr>
      <w:ind w:left="3442"/>
    </w:pPr>
  </w:style>
  <w:style w:type="paragraph" w:customStyle="1" w:styleId="ChOrBlockListTypeProperty">
    <w:name w:val="ChOrBlockListTypeProperty"/>
    <w:basedOn w:val="ChOrBlockListTypePropertyFirstLine"/>
    <w:qFormat/>
    <w:rsid w:val="007910B9"/>
    <w:pPr>
      <w:ind w:left="2146" w:hanging="562"/>
    </w:pPr>
  </w:style>
  <w:style w:type="character" w:customStyle="1" w:styleId="ListTypePropertyFirstItem">
    <w:name w:val="ListTypePropertyFirstItem"/>
    <w:basedOn w:val="DefaultParagraphFont"/>
    <w:uiPriority w:val="1"/>
    <w:qFormat/>
    <w:rsid w:val="00442E88"/>
    <w:rPr>
      <w:rFonts w:ascii="Arial" w:hAnsi="Arial"/>
      <w:sz w:val="20"/>
    </w:rPr>
  </w:style>
  <w:style w:type="character" w:customStyle="1" w:styleId="ListTypePropertyTitle">
    <w:name w:val="ListTypePropertyTitle"/>
    <w:basedOn w:val="ChapterTitleChar"/>
    <w:uiPriority w:val="1"/>
    <w:qFormat/>
    <w:rsid w:val="002865D8"/>
    <w:rPr>
      <w:rFonts w:ascii="Arial" w:eastAsiaTheme="majorEastAsia" w:hAnsi="Arial" w:cstheme="majorBidi"/>
      <w:b/>
      <w:bCs/>
      <w:i/>
      <w:sz w:val="20"/>
      <w:szCs w:val="28"/>
    </w:rPr>
  </w:style>
  <w:style w:type="paragraph" w:customStyle="1" w:styleId="AllowPageChange">
    <w:name w:val="AllowPageChange"/>
    <w:basedOn w:val="Normal"/>
    <w:qFormat/>
    <w:rsid w:val="0088326A"/>
    <w:pPr>
      <w:widowControl w:val="0"/>
      <w:spacing w:after="0"/>
    </w:pPr>
    <w:rPr>
      <w:rFonts w:ascii="Arial" w:hAnsi="Arial"/>
      <w:sz w:val="2"/>
    </w:rPr>
  </w:style>
  <w:style w:type="table" w:styleId="TableGrid">
    <w:name w:val="Table Grid"/>
    <w:basedOn w:val="TableNormal"/>
    <w:uiPriority w:val="59"/>
    <w:rsid w:val="0025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OfBlocksTitle">
    <w:name w:val="ListOfBlocksTitle"/>
    <w:basedOn w:val="BlockTitle"/>
    <w:qFormat/>
    <w:rsid w:val="005E2F6A"/>
  </w:style>
  <w:style w:type="paragraph" w:customStyle="1" w:styleId="ListOfBlocks1">
    <w:name w:val="ListOfBlocks1"/>
    <w:basedOn w:val="ChOrBlockListTypePropertyFirstLine"/>
    <w:qFormat/>
    <w:rsid w:val="009268D2"/>
    <w:pPr>
      <w:keepNext w:val="0"/>
      <w:keepLines w:val="0"/>
      <w:numPr>
        <w:numId w:val="1"/>
      </w:numPr>
    </w:pPr>
  </w:style>
  <w:style w:type="paragraph" w:customStyle="1" w:styleId="ListOfBlocks2">
    <w:name w:val="ListOfBlocks2"/>
    <w:basedOn w:val="ListOfBlocks1"/>
    <w:qFormat/>
    <w:rsid w:val="0015277B"/>
    <w:pPr>
      <w:numPr>
        <w:ilvl w:val="1"/>
      </w:numPr>
      <w:ind w:left="720"/>
    </w:pPr>
  </w:style>
  <w:style w:type="paragraph" w:customStyle="1" w:styleId="ListOfBlocks3">
    <w:name w:val="ListOfBlocks3"/>
    <w:basedOn w:val="ListOfBlocks2"/>
    <w:qFormat/>
    <w:rsid w:val="0015277B"/>
    <w:pPr>
      <w:numPr>
        <w:ilvl w:val="2"/>
      </w:numPr>
      <w:ind w:left="1080"/>
    </w:pPr>
  </w:style>
  <w:style w:type="paragraph" w:customStyle="1" w:styleId="TopLevelListChapter">
    <w:name w:val="TopLevelListChapter"/>
    <w:basedOn w:val="Normal"/>
    <w:next w:val="TopLevelListBlock1"/>
    <w:qFormat/>
    <w:rsid w:val="00403E07"/>
    <w:pPr>
      <w:keepNext/>
      <w:spacing w:before="240"/>
    </w:pPr>
    <w:rPr>
      <w:rFonts w:ascii="Arial" w:hAnsi="Arial"/>
      <w:b/>
      <w:sz w:val="24"/>
    </w:rPr>
  </w:style>
  <w:style w:type="paragraph" w:customStyle="1" w:styleId="TopLevelListBlock1">
    <w:name w:val="TopLevelListBlock1"/>
    <w:basedOn w:val="Normal"/>
    <w:next w:val="TopLevelListCategory1"/>
    <w:qFormat/>
    <w:rsid w:val="00300389"/>
    <w:pPr>
      <w:keepNext/>
      <w:spacing w:before="120" w:after="80"/>
    </w:pPr>
    <w:rPr>
      <w:rFonts w:ascii="Arial" w:hAnsi="Arial"/>
      <w:b/>
      <w:sz w:val="20"/>
    </w:rPr>
  </w:style>
  <w:style w:type="paragraph" w:customStyle="1" w:styleId="TopLevelListCategory1">
    <w:name w:val="TopLevelListCategory1"/>
    <w:basedOn w:val="Normal"/>
    <w:qFormat/>
    <w:rsid w:val="00DF7159"/>
    <w:pPr>
      <w:spacing w:after="80"/>
      <w:ind w:left="284"/>
    </w:pPr>
    <w:rPr>
      <w:rFonts w:ascii="Arial" w:hAnsi="Arial"/>
      <w:sz w:val="20"/>
    </w:rPr>
  </w:style>
  <w:style w:type="paragraph" w:customStyle="1" w:styleId="TopLevelListBlock2">
    <w:name w:val="TopLevelListBlock2"/>
    <w:basedOn w:val="TopLevelListBlock1"/>
    <w:qFormat/>
    <w:rsid w:val="001506D8"/>
    <w:pPr>
      <w:ind w:left="284"/>
    </w:pPr>
  </w:style>
  <w:style w:type="paragraph" w:customStyle="1" w:styleId="TopLevelListBlock3">
    <w:name w:val="TopLevelListBlock3"/>
    <w:basedOn w:val="TopLevelListBlock2"/>
    <w:qFormat/>
    <w:rsid w:val="001506D8"/>
    <w:pPr>
      <w:ind w:left="567"/>
    </w:pPr>
  </w:style>
  <w:style w:type="paragraph" w:customStyle="1" w:styleId="TopLevelListBlock4">
    <w:name w:val="TopLevelListBlock4"/>
    <w:basedOn w:val="TopLevelListBlock3"/>
    <w:qFormat/>
    <w:rsid w:val="001506D8"/>
    <w:pPr>
      <w:ind w:left="851"/>
    </w:pPr>
  </w:style>
  <w:style w:type="paragraph" w:customStyle="1" w:styleId="TopLevelListBlock5">
    <w:name w:val="TopLevelListBlock5"/>
    <w:basedOn w:val="TopLevelListBlock4"/>
    <w:qFormat/>
    <w:rsid w:val="001506D8"/>
    <w:pPr>
      <w:ind w:left="1134"/>
    </w:pPr>
  </w:style>
  <w:style w:type="paragraph" w:customStyle="1" w:styleId="TopLevelListCategory2">
    <w:name w:val="TopLevelListCategory2"/>
    <w:basedOn w:val="TopLevelListCategory1"/>
    <w:qFormat/>
    <w:rsid w:val="00DF7159"/>
    <w:pPr>
      <w:ind w:left="567"/>
    </w:pPr>
  </w:style>
  <w:style w:type="paragraph" w:customStyle="1" w:styleId="TopLevelListCategory3">
    <w:name w:val="TopLevelListCategory3"/>
    <w:basedOn w:val="TopLevelListCategory2"/>
    <w:qFormat/>
    <w:rsid w:val="00DF7159"/>
    <w:pPr>
      <w:ind w:left="851"/>
    </w:pPr>
  </w:style>
  <w:style w:type="paragraph" w:customStyle="1" w:styleId="TopLevelListCategory4">
    <w:name w:val="TopLevelListCategory4"/>
    <w:basedOn w:val="TopLevelListCategory3"/>
    <w:qFormat/>
    <w:rsid w:val="00921A0C"/>
    <w:pPr>
      <w:ind w:left="1134"/>
    </w:pPr>
  </w:style>
  <w:style w:type="paragraph" w:customStyle="1" w:styleId="TopLevelListCategory5">
    <w:name w:val="TopLevelListCategory5"/>
    <w:basedOn w:val="TopLevelListCategory4"/>
    <w:qFormat/>
    <w:rsid w:val="00921A0C"/>
    <w:pPr>
      <w:ind w:left="1418"/>
    </w:pPr>
  </w:style>
  <w:style w:type="character" w:customStyle="1" w:styleId="Superscript">
    <w:name w:val="Superscript"/>
    <w:basedOn w:val="DefaultParagraphFont"/>
    <w:uiPriority w:val="1"/>
    <w:qFormat/>
    <w:rsid w:val="00887292"/>
    <w:rPr>
      <w:rFonts w:ascii="Arial" w:hAnsi="Arial"/>
      <w:sz w:val="20"/>
      <w:vertAlign w:val="superscript"/>
    </w:rPr>
  </w:style>
  <w:style w:type="character" w:customStyle="1" w:styleId="Subscript">
    <w:name w:val="Subscript"/>
    <w:basedOn w:val="DefaultParagraphFont"/>
    <w:uiPriority w:val="1"/>
    <w:qFormat/>
    <w:rsid w:val="00ED3B7C"/>
    <w:rPr>
      <w:i w:val="0"/>
      <w:iCs w:val="0"/>
      <w:vertAlign w:val="subscript"/>
    </w:rPr>
  </w:style>
  <w:style w:type="paragraph" w:customStyle="1" w:styleId="TMCategorySubTitle">
    <w:name w:val="TMCategorySubTitle"/>
    <w:basedOn w:val="CategoryTitlePara"/>
    <w:qFormat/>
    <w:rsid w:val="00377988"/>
    <w:pPr>
      <w:ind w:left="3176"/>
    </w:pPr>
    <w:rPr>
      <w:rFonts w:ascii="Arial" w:hAnsi="Arial"/>
      <w:sz w:val="18"/>
    </w:rPr>
  </w:style>
  <w:style w:type="paragraph" w:customStyle="1" w:styleId="TMBlockSubTitle">
    <w:name w:val="TMBlockSubTitle"/>
    <w:basedOn w:val="TMCategorySubTitle"/>
    <w:qFormat/>
    <w:rsid w:val="00597657"/>
    <w:pPr>
      <w:spacing w:after="0"/>
      <w:ind w:left="1588"/>
    </w:pPr>
    <w:rPr>
      <w:rFonts w:asciiTheme="minorHAnsi" w:hAnsiTheme="minorHAnsi"/>
      <w:sz w:val="22"/>
    </w:rPr>
  </w:style>
  <w:style w:type="paragraph" w:customStyle="1" w:styleId="BlockTitleWithSubtitle">
    <w:name w:val="BlockTitleWithSubtitle"/>
    <w:basedOn w:val="BlockTitle"/>
    <w:link w:val="BlockTitleWithSubtitleChar"/>
    <w:qFormat/>
    <w:rsid w:val="004C2DA3"/>
    <w:pPr>
      <w:spacing w:after="0"/>
    </w:pPr>
  </w:style>
  <w:style w:type="character" w:customStyle="1" w:styleId="BlockTitleWithSubtitleChar">
    <w:name w:val="BlockTitleWithSubtitle Char"/>
    <w:basedOn w:val="BlockTitleChar"/>
    <w:link w:val="BlockTitleWithSubtitle"/>
    <w:rsid w:val="0061575B"/>
    <w:rPr>
      <w:rFonts w:ascii="Arial" w:eastAsiaTheme="majorEastAsia" w:hAnsi="Arial" w:cstheme="majorBidi"/>
      <w:b w:val="0"/>
      <w:bCs/>
      <w:sz w:val="28"/>
      <w:szCs w:val="28"/>
    </w:rPr>
  </w:style>
  <w:style w:type="paragraph" w:customStyle="1" w:styleId="FirstLevelCategoryTitleWithSubtitlePara">
    <w:name w:val="FirstLevelCategoryTitleWithSubtitlePara"/>
    <w:basedOn w:val="FirstLevelCategoryTitlePara"/>
    <w:qFormat/>
    <w:rsid w:val="007D2C40"/>
    <w:pPr>
      <w:spacing w:after="0"/>
    </w:pPr>
    <w:rPr>
      <w:b/>
    </w:rPr>
  </w:style>
  <w:style w:type="paragraph" w:customStyle="1" w:styleId="CategorySubtitlePara">
    <w:name w:val="CategorySubtitlePara"/>
    <w:basedOn w:val="CategoryTitlePara"/>
    <w:qFormat/>
    <w:rsid w:val="00905668"/>
    <w:pPr>
      <w:spacing w:after="0"/>
    </w:pPr>
  </w:style>
  <w:style w:type="paragraph" w:customStyle="1" w:styleId="CategoryTitleWithSubtitlePara">
    <w:name w:val="CategoryTitleWithSubtitlePara"/>
    <w:basedOn w:val="CategoryTitlePara"/>
    <w:qFormat/>
    <w:rsid w:val="00075AE2"/>
    <w:pPr>
      <w:spacing w:after="0"/>
    </w:pPr>
  </w:style>
  <w:style w:type="paragraph" w:customStyle="1" w:styleId="BlockTitleA">
    <w:name w:val="BlockTitleA"/>
    <w:basedOn w:val="BlockTitle"/>
    <w:qFormat/>
    <w:rsid w:val="00CD7AF8"/>
    <w:pPr>
      <w:shd w:val="clear" w:color="auto" w:fill="D9D9D9" w:themeFill="background1" w:themeFillShade="D9"/>
    </w:pPr>
  </w:style>
  <w:style w:type="paragraph" w:customStyle="1" w:styleId="CategoryTitleParaA">
    <w:name w:val="CategoryTitleParaA"/>
    <w:basedOn w:val="CategoryTitlePara"/>
    <w:qFormat/>
    <w:rsid w:val="00D5388D"/>
    <w:pPr>
      <w:shd w:val="clear" w:color="auto" w:fill="D9D9D9" w:themeFill="background1" w:themeFillShade="D9"/>
    </w:pPr>
  </w:style>
  <w:style w:type="paragraph" w:customStyle="1" w:styleId="FirstLevelCategoryTitleParaA">
    <w:name w:val="FirstLevelCategoryTitleParaA"/>
    <w:basedOn w:val="FirstLevelCategoryTitlePara"/>
    <w:qFormat/>
    <w:rsid w:val="00D5388D"/>
    <w:pPr>
      <w:shd w:val="clear" w:color="auto" w:fill="D9D9D9" w:themeFill="background1" w:themeFillShade="D9"/>
    </w:pPr>
  </w:style>
  <w:style w:type="paragraph" w:customStyle="1" w:styleId="ListOfBlocks4">
    <w:name w:val="ListOfBlocks4"/>
    <w:basedOn w:val="ListOfBlocks3"/>
    <w:qFormat/>
    <w:rsid w:val="0015277B"/>
    <w:pPr>
      <w:numPr>
        <w:ilvl w:val="3"/>
      </w:numPr>
      <w:ind w:left="1440"/>
    </w:pPr>
  </w:style>
  <w:style w:type="paragraph" w:customStyle="1" w:styleId="ListOfBlocks5">
    <w:name w:val="ListOfBlocks5"/>
    <w:basedOn w:val="ListOfBlocks4"/>
    <w:qFormat/>
    <w:rsid w:val="0015277B"/>
    <w:pPr>
      <w:numPr>
        <w:ilvl w:val="4"/>
      </w:numPr>
      <w:ind w:left="1800"/>
    </w:pPr>
  </w:style>
  <w:style w:type="paragraph" w:customStyle="1" w:styleId="ListOfBlocks6">
    <w:name w:val="ListOfBlocks6"/>
    <w:basedOn w:val="ListOfBlocks5"/>
    <w:qFormat/>
    <w:rsid w:val="0015277B"/>
    <w:pPr>
      <w:numPr>
        <w:ilvl w:val="5"/>
      </w:numPr>
      <w:ind w:left="2160"/>
    </w:pPr>
  </w:style>
  <w:style w:type="paragraph" w:styleId="Revision">
    <w:name w:val="Revision"/>
    <w:hidden/>
    <w:uiPriority w:val="99"/>
    <w:semiHidden/>
    <w:rsid w:val="003F1C2A"/>
    <w:pPr>
      <w:spacing w:after="0" w:line="240" w:lineRule="auto"/>
    </w:pPr>
  </w:style>
  <w:style w:type="paragraph" w:customStyle="1" w:styleId="BlockUnderCategory">
    <w:name w:val="BlockUnderCategory"/>
    <w:basedOn w:val="BlockTitle"/>
    <w:qFormat/>
    <w:rsid w:val="00E61D40"/>
  </w:style>
  <w:style w:type="paragraph" w:customStyle="1" w:styleId="NewPage">
    <w:name w:val="NewPage"/>
    <w:basedOn w:val="Normal"/>
    <w:qFormat/>
    <w:rsid w:val="00A85F0C"/>
    <w:pPr>
      <w:pageBreakBefore/>
    </w:pPr>
    <w:rPr>
      <w:sz w:val="20"/>
    </w:rPr>
  </w:style>
  <w:style w:type="paragraph" w:customStyle="1" w:styleId="ResidualSeparatorLineStyle">
    <w:name w:val="ResidualSeparatorLineStyle"/>
    <w:basedOn w:val="CategoryTitlePara"/>
    <w:qFormat/>
    <w:rsid w:val="006A23B5"/>
    <w:pPr>
      <w:pBdr>
        <w:bottom w:val="single" w:sz="4" w:space="1" w:color="auto"/>
      </w:pBdr>
      <w:ind w:right="2880"/>
    </w:pPr>
    <w:rPr>
      <w:sz w:val="18"/>
    </w:rPr>
  </w:style>
  <w:style w:type="paragraph" w:customStyle="1" w:styleId="ResidualHeader">
    <w:name w:val="ResidualHeader"/>
    <w:basedOn w:val="ResidualSeparatorLineStyle"/>
    <w:qFormat/>
    <w:rsid w:val="00734135"/>
    <w:pPr>
      <w:pBdr>
        <w:bottom w:val="none" w:sz="0" w:space="0" w:color="auto"/>
      </w:pBdr>
      <w:ind w:right="0"/>
    </w:pPr>
  </w:style>
  <w:style w:type="paragraph" w:customStyle="1" w:styleId="CodingNote">
    <w:name w:val="CodingNote"/>
    <w:basedOn w:val="ListTypePropertyFirstLine"/>
    <w:qFormat/>
    <w:rsid w:val="002957E5"/>
    <w:pPr>
      <w:ind w:left="1584" w:firstLine="0"/>
    </w:pPr>
  </w:style>
  <w:style w:type="paragraph" w:customStyle="1" w:styleId="CodingNotePara">
    <w:name w:val="CodingNotePara"/>
    <w:basedOn w:val="ChOrBlockListTypePropertyFirstLine"/>
    <w:qFormat/>
    <w:rsid w:val="0006009C"/>
    <w:pPr>
      <w:ind w:left="1584" w:hanging="1584"/>
    </w:pPr>
  </w:style>
  <w:style w:type="paragraph" w:customStyle="1" w:styleId="PCParaFirst">
    <w:name w:val="PCParaFirst"/>
    <w:basedOn w:val="ListTypePropertyFirstLine"/>
    <w:rsid w:val="002E5F9C"/>
    <w:pPr>
      <w:spacing w:after="60"/>
    </w:pPr>
    <w:rPr>
      <w:color w:val="000000" w:themeColor="text1"/>
    </w:rPr>
  </w:style>
  <w:style w:type="character" w:customStyle="1" w:styleId="PCHeader">
    <w:name w:val="PCHeader"/>
    <w:basedOn w:val="ListTypePropertyTitle"/>
    <w:uiPriority w:val="1"/>
    <w:qFormat/>
    <w:rsid w:val="00133711"/>
    <w:rPr>
      <w:rFonts w:ascii="Arial" w:eastAsiaTheme="majorEastAsia" w:hAnsi="Arial" w:cstheme="majorBidi"/>
      <w:b/>
      <w:bCs/>
      <w:i w:val="0"/>
      <w:color w:val="595959" w:themeColor="text1" w:themeTint="A6"/>
      <w:sz w:val="20"/>
      <w:szCs w:val="28"/>
    </w:rPr>
  </w:style>
  <w:style w:type="paragraph" w:customStyle="1" w:styleId="PCPara">
    <w:name w:val="PCPara"/>
    <w:basedOn w:val="ListTypeProperty"/>
    <w:qFormat/>
    <w:rsid w:val="00A91FE7"/>
    <w:pPr>
      <w:spacing w:after="60"/>
      <w:ind w:left="2578"/>
    </w:pPr>
  </w:style>
  <w:style w:type="character" w:customStyle="1" w:styleId="PCItemWithDescendantsSign">
    <w:name w:val="PCItemWithDescendantsSign"/>
    <w:basedOn w:val="ListTypePropertyFirstItem"/>
    <w:uiPriority w:val="1"/>
    <w:qFormat/>
    <w:rsid w:val="00F82857"/>
    <w:rPr>
      <w:rFonts w:ascii="Arial" w:hAnsi="Arial"/>
      <w:sz w:val="14"/>
    </w:rPr>
  </w:style>
  <w:style w:type="paragraph" w:customStyle="1" w:styleId="pppp">
    <w:name w:val="pppp"/>
    <w:basedOn w:val="PCPara"/>
    <w:rsid w:val="004D41A3"/>
    <w:rPr>
      <w:rFonts w:ascii="Arial Unicode MS" w:hAnsi="Arial Unicode MS"/>
    </w:rPr>
  </w:style>
  <w:style w:type="character" w:customStyle="1" w:styleId="GroupingId">
    <w:name w:val="GroupingId"/>
    <w:basedOn w:val="ListTypePropertyFirstItem"/>
    <w:uiPriority w:val="1"/>
    <w:qFormat/>
    <w:rsid w:val="00EA640E"/>
    <w:rPr>
      <w:rFonts w:ascii="Arial Unicode MS" w:hAnsi="Arial Unicode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5" /><Relationship Type="http://schemas.openxmlformats.org/officeDocument/2006/relationships/aFChunk" Target="/word/afchunk8.docx" Id="altchunkId6" /><Relationship Type="http://schemas.openxmlformats.org/officeDocument/2006/relationships/aFChunk" Target="/word/afchunk9.docx" Id="altchunkId7" /><Relationship Type="http://schemas.openxmlformats.org/officeDocument/2006/relationships/aFChunk" Target="/word/afchunk10.docx" Id="altchunkId8" /><Relationship Type="http://schemas.openxmlformats.org/officeDocument/2006/relationships/aFChunk" Target="/word/afchunk11.docx" Id="altchunkId9" /><Relationship Type="http://schemas.openxmlformats.org/officeDocument/2006/relationships/aFChunk" Target="/word/afchunk12.docx" Id="altchunkId10" /><Relationship Type="http://schemas.openxmlformats.org/officeDocument/2006/relationships/aFChunk" Target="/word/afchunk13.docx" Id="altchunkId11" /><Relationship Type="http://schemas.openxmlformats.org/officeDocument/2006/relationships/aFChunk" Target="/word/afchunk14.docx" Id="altchunkId12" /><Relationship Type="http://schemas.openxmlformats.org/officeDocument/2006/relationships/aFChunk" Target="/word/afchunk15.docx" Id="altchunkId13" /><Relationship Type="http://schemas.openxmlformats.org/officeDocument/2006/relationships/aFChunk" Target="/word/afchunk16.docx" Id="altchunkId14" /><Relationship Type="http://schemas.openxmlformats.org/officeDocument/2006/relationships/aFChunk" Target="/word/afchunk17.docx" Id="altchunkId15" /><Relationship Type="http://schemas.openxmlformats.org/officeDocument/2006/relationships/aFChunk" Target="/word/afchunk18.docx" Id="altchunkId16" /><Relationship Type="http://schemas.openxmlformats.org/officeDocument/2006/relationships/aFChunk" Target="/word/afchunk19.docx" Id="altchunkId1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\Projects\ICD11\Dev\Dev\Src\ICDPrint\ICDPrint\ICD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2B42-861E-455A-BFC4-53CED70A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ICD11.dotx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 Celik</cp:lastModifiedBy>
  <cp:revision>54</cp:revision>
  <dcterms:created xsi:type="dcterms:W3CDTF">2012-08-27T15:37:00Z</dcterms:created>
  <dcterms:modified xsi:type="dcterms:W3CDTF">2017-10-10T08:06:00Z</dcterms:modified>
</cp:coreProperties>
</file>